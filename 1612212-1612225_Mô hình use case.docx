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B0F68" w14:textId="77777777" w:rsidR="003548A8" w:rsidRDefault="003548A8" w:rsidP="003548A8">
      <w:pPr>
        <w:rPr>
          <w:lang w:val="en-US"/>
        </w:rPr>
      </w:pPr>
    </w:p>
    <w:p w14:paraId="417AD9C7" w14:textId="77777777" w:rsidR="00301562" w:rsidRDefault="00301562" w:rsidP="003548A8">
      <w:pPr>
        <w:rPr>
          <w:lang w:val="en-US"/>
        </w:rPr>
      </w:pPr>
    </w:p>
    <w:p w14:paraId="21018EB2" w14:textId="77777777" w:rsidR="00301562" w:rsidRDefault="00301562" w:rsidP="003548A8">
      <w:pPr>
        <w:rPr>
          <w:lang w:val="en-US"/>
        </w:rPr>
      </w:pPr>
    </w:p>
    <w:p w14:paraId="53CC0F9D" w14:textId="77777777" w:rsidR="00301562" w:rsidRDefault="00301562" w:rsidP="003548A8">
      <w:pPr>
        <w:rPr>
          <w:lang w:val="en-US"/>
        </w:rPr>
      </w:pPr>
    </w:p>
    <w:p w14:paraId="567FE8C7" w14:textId="77777777" w:rsidR="00301562" w:rsidRDefault="00301562" w:rsidP="003548A8">
      <w:pPr>
        <w:rPr>
          <w:lang w:val="en-US"/>
        </w:rPr>
      </w:pPr>
    </w:p>
    <w:p w14:paraId="041205F8" w14:textId="77777777" w:rsidR="00301562" w:rsidRDefault="00301562" w:rsidP="003548A8">
      <w:pPr>
        <w:rPr>
          <w:lang w:val="en-US"/>
        </w:rPr>
      </w:pPr>
    </w:p>
    <w:p w14:paraId="427BAF3E" w14:textId="77777777" w:rsidR="00301562" w:rsidRDefault="00301562" w:rsidP="003548A8">
      <w:pPr>
        <w:rPr>
          <w:lang w:val="en-US"/>
        </w:rPr>
      </w:pPr>
    </w:p>
    <w:p w14:paraId="1DFEC78D" w14:textId="77777777" w:rsidR="003548A8" w:rsidRPr="003548A8" w:rsidRDefault="003548A8" w:rsidP="003548A8">
      <w:pPr>
        <w:rPr>
          <w:lang w:val="en-US"/>
        </w:rPr>
      </w:pPr>
    </w:p>
    <w:p w14:paraId="523A2086" w14:textId="77C73CD8" w:rsidR="00D234F3" w:rsidRDefault="00A23833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  <w:r w:rsidR="00DC363E" w:rsidRPr="00DC363E">
        <w:rPr>
          <w:color w:val="0000FF"/>
          <w:lang w:val="en-US"/>
        </w:rPr>
        <w:t>&lt;</w:t>
      </w:r>
      <w:proofErr w:type="spellStart"/>
      <w:r w:rsidR="002F0FAF">
        <w:rPr>
          <w:color w:val="0000FF"/>
          <w:lang w:val="en-US"/>
        </w:rPr>
        <w:t>Quản</w:t>
      </w:r>
      <w:proofErr w:type="spellEnd"/>
      <w:r w:rsidR="002F0FAF">
        <w:rPr>
          <w:color w:val="0000FF"/>
          <w:lang w:val="en-US"/>
        </w:rPr>
        <w:t xml:space="preserve"> </w:t>
      </w:r>
      <w:proofErr w:type="spellStart"/>
      <w:r w:rsidR="002F0FAF">
        <w:rPr>
          <w:color w:val="0000FF"/>
          <w:lang w:val="en-US"/>
        </w:rPr>
        <w:t>lý</w:t>
      </w:r>
      <w:proofErr w:type="spellEnd"/>
      <w:r w:rsidR="002F0FAF">
        <w:rPr>
          <w:color w:val="0000FF"/>
          <w:lang w:val="en-US"/>
        </w:rPr>
        <w:t xml:space="preserve"> </w:t>
      </w:r>
      <w:proofErr w:type="spellStart"/>
      <w:r w:rsidR="002F0FAF">
        <w:rPr>
          <w:color w:val="0000FF"/>
          <w:lang w:val="en-US"/>
        </w:rPr>
        <w:t>cửa</w:t>
      </w:r>
      <w:proofErr w:type="spellEnd"/>
      <w:r w:rsidR="002F0FAF">
        <w:rPr>
          <w:color w:val="0000FF"/>
          <w:lang w:val="en-US"/>
        </w:rPr>
        <w:t xml:space="preserve"> </w:t>
      </w:r>
      <w:proofErr w:type="spellStart"/>
      <w:r w:rsidR="002F0FAF">
        <w:rPr>
          <w:color w:val="0000FF"/>
          <w:lang w:val="en-US"/>
        </w:rPr>
        <w:t>hàng</w:t>
      </w:r>
      <w:proofErr w:type="spellEnd"/>
      <w:r w:rsidR="002F0FAF">
        <w:rPr>
          <w:color w:val="0000FF"/>
          <w:lang w:val="en-US"/>
        </w:rPr>
        <w:t xml:space="preserve"> </w:t>
      </w:r>
      <w:proofErr w:type="spellStart"/>
      <w:r w:rsidR="002F0FAF">
        <w:rPr>
          <w:color w:val="0000FF"/>
          <w:lang w:val="en-US"/>
        </w:rPr>
        <w:t>bán</w:t>
      </w:r>
      <w:proofErr w:type="spellEnd"/>
      <w:r w:rsidR="002F0FAF">
        <w:rPr>
          <w:color w:val="0000FF"/>
          <w:lang w:val="en-US"/>
        </w:rPr>
        <w:t xml:space="preserve"> </w:t>
      </w:r>
      <w:proofErr w:type="spellStart"/>
      <w:r w:rsidR="002F0FAF">
        <w:rPr>
          <w:color w:val="0000FF"/>
          <w:lang w:val="en-US"/>
        </w:rPr>
        <w:t>giày</w:t>
      </w:r>
      <w:proofErr w:type="spellEnd"/>
      <w:r w:rsidR="00DC363E">
        <w:rPr>
          <w:color w:val="0000FF"/>
          <w:lang w:val="en-US"/>
        </w:rPr>
        <w:t>&gt;</w:t>
      </w:r>
    </w:p>
    <w:p w14:paraId="1AFE8647" w14:textId="77777777" w:rsidR="007A1DE8" w:rsidRPr="007A1DE8" w:rsidRDefault="007A1DE8" w:rsidP="007A1DE8">
      <w:pPr>
        <w:rPr>
          <w:lang w:val="en-US"/>
        </w:rPr>
      </w:pPr>
    </w:p>
    <w:p w14:paraId="31722437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</w:t>
      </w:r>
      <w:proofErr w:type="spellStart"/>
      <w:r w:rsidR="00DC363E">
        <w:rPr>
          <w:rFonts w:ascii="Arial" w:hAnsi="Arial"/>
          <w:color w:val="0000FF"/>
          <w:sz w:val="34"/>
          <w:szCs w:val="30"/>
          <w:lang w:val="en-US"/>
        </w:rPr>
        <w:t>x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.y</w:t>
      </w:r>
      <w:proofErr w:type="spellEnd"/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14:paraId="02E42455" w14:textId="77777777" w:rsidR="00D234F3" w:rsidRDefault="00D234F3">
      <w:pPr>
        <w:pStyle w:val="Title"/>
        <w:jc w:val="both"/>
        <w:rPr>
          <w:lang w:val="en-US"/>
        </w:rPr>
      </w:pPr>
    </w:p>
    <w:p w14:paraId="055275E6" w14:textId="77777777" w:rsidR="003548A8" w:rsidRDefault="003548A8" w:rsidP="003548A8">
      <w:pPr>
        <w:rPr>
          <w:lang w:val="en-US"/>
        </w:rPr>
      </w:pPr>
    </w:p>
    <w:p w14:paraId="4781A1B1" w14:textId="77777777" w:rsidR="00301562" w:rsidRDefault="00301562" w:rsidP="003548A8">
      <w:pPr>
        <w:rPr>
          <w:lang w:val="en-US"/>
        </w:rPr>
      </w:pPr>
    </w:p>
    <w:p w14:paraId="5324E96B" w14:textId="77777777" w:rsidR="00301562" w:rsidRDefault="00301562" w:rsidP="003548A8">
      <w:pPr>
        <w:rPr>
          <w:lang w:val="en-US"/>
        </w:rPr>
      </w:pPr>
    </w:p>
    <w:p w14:paraId="4A1B8E87" w14:textId="77777777" w:rsidR="00301562" w:rsidRDefault="00301562" w:rsidP="003548A8">
      <w:pPr>
        <w:rPr>
          <w:lang w:val="en-US"/>
        </w:rPr>
      </w:pPr>
    </w:p>
    <w:p w14:paraId="1E37B706" w14:textId="77777777" w:rsidR="00301562" w:rsidRDefault="00301562" w:rsidP="003548A8">
      <w:pPr>
        <w:rPr>
          <w:lang w:val="en-US"/>
        </w:rPr>
      </w:pPr>
    </w:p>
    <w:p w14:paraId="5A751CD2" w14:textId="77777777" w:rsidR="00301562" w:rsidRDefault="00301562" w:rsidP="003548A8">
      <w:pPr>
        <w:rPr>
          <w:lang w:val="en-US"/>
        </w:rPr>
      </w:pPr>
    </w:p>
    <w:p w14:paraId="59DF949B" w14:textId="77777777" w:rsidR="00301562" w:rsidRDefault="00301562" w:rsidP="003548A8">
      <w:pPr>
        <w:rPr>
          <w:lang w:val="en-US"/>
        </w:rPr>
      </w:pPr>
    </w:p>
    <w:p w14:paraId="7154E2DC" w14:textId="77777777" w:rsidR="00301562" w:rsidRDefault="00301562" w:rsidP="003548A8">
      <w:pPr>
        <w:rPr>
          <w:lang w:val="en-US"/>
        </w:rPr>
      </w:pPr>
    </w:p>
    <w:p w14:paraId="609008FB" w14:textId="77777777" w:rsidR="00301562" w:rsidRDefault="00301562" w:rsidP="003548A8">
      <w:pPr>
        <w:rPr>
          <w:lang w:val="en-US"/>
        </w:rPr>
      </w:pPr>
    </w:p>
    <w:p w14:paraId="10B57727" w14:textId="77777777" w:rsidR="003548A8" w:rsidRDefault="003548A8" w:rsidP="003548A8">
      <w:pPr>
        <w:rPr>
          <w:lang w:val="en-US"/>
        </w:rPr>
      </w:pPr>
    </w:p>
    <w:p w14:paraId="1CA8D136" w14:textId="77777777" w:rsidR="003548A8" w:rsidRDefault="003548A8" w:rsidP="003548A8">
      <w:pPr>
        <w:rPr>
          <w:lang w:val="en-US"/>
        </w:rPr>
      </w:pPr>
    </w:p>
    <w:p w14:paraId="136EC762" w14:textId="77777777" w:rsidR="003548A8" w:rsidRDefault="003548A8" w:rsidP="003548A8">
      <w:pPr>
        <w:rPr>
          <w:lang w:val="en-US"/>
        </w:rPr>
      </w:pPr>
    </w:p>
    <w:p w14:paraId="1BE3A803" w14:textId="77777777" w:rsidR="003548A8" w:rsidRDefault="003548A8" w:rsidP="003548A8">
      <w:pPr>
        <w:rPr>
          <w:lang w:val="en-US"/>
        </w:rPr>
      </w:pPr>
    </w:p>
    <w:p w14:paraId="07B1316B" w14:textId="77777777" w:rsidR="003548A8" w:rsidRDefault="003548A8" w:rsidP="003548A8">
      <w:pPr>
        <w:rPr>
          <w:lang w:val="en-US"/>
        </w:rPr>
      </w:pPr>
    </w:p>
    <w:p w14:paraId="33C17D6F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20F5E192" w14:textId="598EF0F0" w:rsidR="003548A8" w:rsidRP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F303B4">
        <w:rPr>
          <w:rFonts w:ascii="Arial" w:hAnsi="Arial" w:cs="Arial"/>
          <w:color w:val="0000FF"/>
          <w:sz w:val="30"/>
          <w:szCs w:val="30"/>
          <w:lang w:val="en-US"/>
        </w:rPr>
        <w:t>1612212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</w:t>
      </w:r>
      <w:r w:rsidR="00F303B4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F303B4"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 w:rsidR="00F303B4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F303B4">
        <w:rPr>
          <w:rFonts w:ascii="Arial" w:hAnsi="Arial" w:cs="Arial"/>
          <w:color w:val="0000FF"/>
          <w:sz w:val="30"/>
          <w:szCs w:val="30"/>
          <w:lang w:val="en-US"/>
        </w:rPr>
        <w:t>Đình</w:t>
      </w:r>
      <w:proofErr w:type="spellEnd"/>
      <w:r w:rsidR="00F303B4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F303B4"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14:paraId="13DB5424" w14:textId="7BDEC06F" w:rsid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F303B4">
        <w:rPr>
          <w:rFonts w:ascii="Arial" w:hAnsi="Arial" w:cs="Arial"/>
          <w:color w:val="0000FF"/>
          <w:sz w:val="30"/>
          <w:szCs w:val="30"/>
          <w:lang w:val="en-US"/>
        </w:rPr>
        <w:t>1612225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</w:t>
      </w:r>
      <w:r w:rsidR="00F303B4">
        <w:rPr>
          <w:rFonts w:ascii="Arial" w:hAnsi="Arial" w:cs="Arial"/>
          <w:color w:val="0000FF"/>
          <w:sz w:val="30"/>
          <w:szCs w:val="30"/>
          <w:lang w:val="en-US"/>
        </w:rPr>
        <w:t xml:space="preserve"> Trần Phi Hùng&gt;</w:t>
      </w:r>
    </w:p>
    <w:p w14:paraId="2F90CFB2" w14:textId="77777777" w:rsidR="00F303B4" w:rsidRDefault="00F303B4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51527BB0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645FEA4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F57D35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B696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681E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3838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A3D8B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19199D9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476C6" w14:textId="496CB051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BC6CC5">
              <w:rPr>
                <w:rFonts w:eastAsia="SimSun"/>
                <w:color w:val="0000FF"/>
                <w:lang w:val="en-US"/>
              </w:rPr>
              <w:t>10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 w:rsidR="00BC6CC5">
              <w:rPr>
                <w:rFonts w:eastAsia="SimSun"/>
                <w:color w:val="0000FF"/>
                <w:lang w:val="en-US"/>
              </w:rPr>
              <w:t>06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 w:rsidR="00BC6CC5">
              <w:rPr>
                <w:rFonts w:eastAsia="SimSun"/>
                <w:color w:val="0000FF"/>
                <w:lang w:val="en-US"/>
              </w:rPr>
              <w:t>2019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D3131" w14:textId="77777777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proofErr w:type="spellStart"/>
            <w:r w:rsidR="00E95D0C" w:rsidRPr="003548A8">
              <w:rPr>
                <w:rFonts w:eastAsia="SimSun"/>
                <w:color w:val="0000FF"/>
                <w:lang w:val="en-US"/>
              </w:rPr>
              <w:t>x.y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50588" w14:textId="0345ED1C" w:rsidR="00E95D0C" w:rsidRPr="0037628A" w:rsidRDefault="00BC6CC5" w:rsidP="00BC6CC5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Sửa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lại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sơ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đồ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use 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21F5A" w14:textId="42E393C5" w:rsidR="00E95D0C" w:rsidRPr="003548A8" w:rsidRDefault="0092724F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Hùng,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Hoàng</w:t>
            </w:r>
            <w:proofErr w:type="spellEnd"/>
          </w:p>
        </w:tc>
      </w:tr>
      <w:tr w:rsidR="00E95D0C" w:rsidRPr="007A1DE8" w14:paraId="5085919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F277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9948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42E3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E34A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bookmarkStart w:id="0" w:name="_GoBack"/>
        <w:bookmarkEnd w:id="0"/>
      </w:tr>
      <w:tr w:rsidR="00E95D0C" w:rsidRPr="007A1DE8" w14:paraId="109CD8A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F929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890C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7639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5236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6CBDDDC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0402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A0EE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B968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B941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AF2BCF7" w14:textId="77777777" w:rsidR="00A23833" w:rsidRDefault="00A23833" w:rsidP="0031511D">
      <w:pPr>
        <w:pStyle w:val="Title"/>
        <w:rPr>
          <w:lang w:val="en-US"/>
        </w:rPr>
      </w:pPr>
    </w:p>
    <w:p w14:paraId="5D483242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35BD08B6" w14:textId="77777777"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3003F5D3" w14:textId="77777777" w:rsidR="0060493B" w:rsidRPr="008D3541" w:rsidRDefault="00365AA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22FA72FA" w14:textId="77777777" w:rsidR="0060493B" w:rsidRPr="008D3541" w:rsidRDefault="00365AA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7D1993B1" w14:textId="77777777" w:rsidR="0060493B" w:rsidRPr="008D3541" w:rsidRDefault="00365AA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5943FA51" w14:textId="77777777" w:rsidR="0060493B" w:rsidRPr="008D3541" w:rsidRDefault="00365AA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1FE6C993" w14:textId="77777777"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1" w:name="_Toc369450773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r>
        <w:t>Use-case</w:t>
      </w:r>
      <w:bookmarkEnd w:id="1"/>
    </w:p>
    <w:p w14:paraId="73CFBF33" w14:textId="77777777" w:rsidR="00A23833" w:rsidRPr="0037628A" w:rsidRDefault="00A23833" w:rsidP="00A23833">
      <w:pPr>
        <w:rPr>
          <w:i/>
          <w:color w:val="0000FF"/>
        </w:rPr>
      </w:pPr>
      <w:r w:rsidRPr="0037628A">
        <w:rPr>
          <w:i/>
          <w:color w:val="0000FF"/>
        </w:rPr>
        <w:t>Anh/Chị hãy trình bày hình vẽ sơ đồ Use-case trong phần này</w:t>
      </w:r>
    </w:p>
    <w:p w14:paraId="03E70D94" w14:textId="3D6A8EE3" w:rsidR="00A23833" w:rsidRDefault="00121215" w:rsidP="00A23833">
      <w:pPr>
        <w:jc w:val="both"/>
      </w:pPr>
      <w:r w:rsidRPr="00121215">
        <w:rPr>
          <w:noProof/>
        </w:rPr>
        <w:drawing>
          <wp:inline distT="0" distB="0" distL="0" distR="0" wp14:anchorId="1B9FE004" wp14:editId="1C36C596">
            <wp:extent cx="5732145" cy="3535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09898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2" w:name="_Toc369450774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75D18B24" w14:textId="77777777" w:rsidTr="008D3541">
        <w:tc>
          <w:tcPr>
            <w:tcW w:w="763" w:type="dxa"/>
            <w:shd w:val="clear" w:color="auto" w:fill="auto"/>
          </w:tcPr>
          <w:p w14:paraId="7BEAD10A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7A6253F5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14:paraId="293BCA6D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37B65AED" w14:textId="77777777" w:rsidTr="008D3541">
        <w:tc>
          <w:tcPr>
            <w:tcW w:w="763" w:type="dxa"/>
            <w:shd w:val="clear" w:color="auto" w:fill="auto"/>
          </w:tcPr>
          <w:p w14:paraId="02D3D23A" w14:textId="57ECED07" w:rsidR="00A23833" w:rsidRPr="008D3541" w:rsidRDefault="00F936C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1334AF26" w14:textId="5D9CAEFA" w:rsidR="00A23833" w:rsidRPr="008D3541" w:rsidRDefault="00F936CE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174E39">
              <w:rPr>
                <w:lang w:val="en-US"/>
              </w:rPr>
              <w:t>g</w:t>
            </w:r>
            <w:r>
              <w:rPr>
                <w:lang w:val="en-US"/>
              </w:rPr>
              <w:t>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730017F" w14:textId="622F9ED3" w:rsidR="00A23833" w:rsidRPr="008D3541" w:rsidRDefault="00F936CE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dép</w:t>
            </w:r>
            <w:proofErr w:type="spellEnd"/>
          </w:p>
        </w:tc>
      </w:tr>
    </w:tbl>
    <w:p w14:paraId="0C3F568E" w14:textId="77777777" w:rsidR="00A23833" w:rsidRDefault="00A23833" w:rsidP="00A23833">
      <w:pPr>
        <w:pStyle w:val="BodyText"/>
        <w:rPr>
          <w:lang w:val="en-US"/>
        </w:rPr>
      </w:pPr>
    </w:p>
    <w:p w14:paraId="74E84845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5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5AB1868E" w14:textId="77777777" w:rsidTr="008D3541">
        <w:tc>
          <w:tcPr>
            <w:tcW w:w="763" w:type="dxa"/>
            <w:shd w:val="clear" w:color="auto" w:fill="auto"/>
          </w:tcPr>
          <w:p w14:paraId="0E29723C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67102250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14:paraId="710151F1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7AD770CD" w14:textId="77777777" w:rsidTr="008D3541">
        <w:tc>
          <w:tcPr>
            <w:tcW w:w="763" w:type="dxa"/>
            <w:shd w:val="clear" w:color="auto" w:fill="auto"/>
          </w:tcPr>
          <w:p w14:paraId="6783E71A" w14:textId="374E005B" w:rsidR="00A23833" w:rsidRPr="008D3541" w:rsidRDefault="00F936C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4A45B167" w14:textId="30CDE8AB" w:rsidR="00A23833" w:rsidRPr="008D3541" w:rsidRDefault="0016509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 w:rsidR="00F936CE">
              <w:rPr>
                <w:lang w:val="en-US"/>
              </w:rPr>
              <w:t xml:space="preserve"> </w:t>
            </w:r>
            <w:proofErr w:type="spellStart"/>
            <w:r w:rsidR="00F936CE">
              <w:rPr>
                <w:lang w:val="en-US"/>
              </w:rPr>
              <w:t>đơn</w:t>
            </w:r>
            <w:proofErr w:type="spellEnd"/>
            <w:r w:rsidR="00F936CE">
              <w:rPr>
                <w:lang w:val="en-US"/>
              </w:rPr>
              <w:t xml:space="preserve"> </w:t>
            </w:r>
            <w:proofErr w:type="spellStart"/>
            <w:r w:rsidR="00F936CE"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EB397E7" w14:textId="7721C72F" w:rsidR="00A23833" w:rsidRPr="008D3541" w:rsidRDefault="00EA3F2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23833" w:rsidRPr="008D3541" w14:paraId="45E2B1F0" w14:textId="77777777" w:rsidTr="008D3541">
        <w:tc>
          <w:tcPr>
            <w:tcW w:w="763" w:type="dxa"/>
            <w:shd w:val="clear" w:color="auto" w:fill="auto"/>
          </w:tcPr>
          <w:p w14:paraId="360F5A4A" w14:textId="45E115B5" w:rsidR="00A23833" w:rsidRPr="008D3541" w:rsidRDefault="00F936C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06079F6E" w14:textId="2E73D856" w:rsidR="00A23833" w:rsidRPr="008D3541" w:rsidRDefault="00F936CE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D7BEA91" w14:textId="4A418064" w:rsidR="00A23833" w:rsidRPr="008D3541" w:rsidRDefault="00EA3F2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khoảng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dài</w:t>
            </w:r>
            <w:proofErr w:type="spellEnd"/>
          </w:p>
        </w:tc>
      </w:tr>
      <w:tr w:rsidR="00F936CE" w:rsidRPr="008D3541" w14:paraId="368B99AD" w14:textId="77777777" w:rsidTr="008D3541">
        <w:tc>
          <w:tcPr>
            <w:tcW w:w="763" w:type="dxa"/>
            <w:shd w:val="clear" w:color="auto" w:fill="auto"/>
          </w:tcPr>
          <w:p w14:paraId="0F21F6D7" w14:textId="2BB55014" w:rsidR="00F936CE" w:rsidRDefault="00F936C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25074B15" w14:textId="1EED4E60" w:rsidR="00F936CE" w:rsidRPr="008D3541" w:rsidRDefault="00F936CE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Sửa</w:t>
            </w:r>
            <w:proofErr w:type="spellEnd"/>
            <w:r w:rsidR="007A0DE0">
              <w:rPr>
                <w:lang w:val="en-US"/>
              </w:rPr>
              <w:t xml:space="preserve"> </w:t>
            </w:r>
            <w:proofErr w:type="spellStart"/>
            <w:r w:rsidR="007A0DE0">
              <w:rPr>
                <w:lang w:val="en-US"/>
              </w:rPr>
              <w:t>tình</w:t>
            </w:r>
            <w:proofErr w:type="spellEnd"/>
            <w:r w:rsidR="007A0DE0">
              <w:rPr>
                <w:lang w:val="en-US"/>
              </w:rPr>
              <w:t xml:space="preserve"> </w:t>
            </w:r>
            <w:proofErr w:type="spellStart"/>
            <w:r w:rsidR="007A0DE0"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3D82837" w14:textId="66D15132" w:rsidR="00F936CE" w:rsidRPr="008D3541" w:rsidRDefault="00EA3F2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 w:rsidR="007A0DE0">
              <w:rPr>
                <w:lang w:val="en-US"/>
              </w:rPr>
              <w:t xml:space="preserve"> </w:t>
            </w:r>
            <w:proofErr w:type="spellStart"/>
            <w:r w:rsidR="007A0DE0">
              <w:rPr>
                <w:lang w:val="en-US"/>
              </w:rPr>
              <w:t>hoặc</w:t>
            </w:r>
            <w:proofErr w:type="spellEnd"/>
            <w:r w:rsidR="007A0DE0">
              <w:rPr>
                <w:lang w:val="en-US"/>
              </w:rPr>
              <w:t xml:space="preserve"> </w:t>
            </w:r>
            <w:proofErr w:type="spellStart"/>
            <w:r w:rsidR="007A0DE0">
              <w:rPr>
                <w:lang w:val="en-US"/>
              </w:rPr>
              <w:t>đã</w:t>
            </w:r>
            <w:proofErr w:type="spellEnd"/>
            <w:r w:rsidR="007A0DE0">
              <w:rPr>
                <w:lang w:val="en-US"/>
              </w:rPr>
              <w:t xml:space="preserve"> </w:t>
            </w:r>
            <w:proofErr w:type="spellStart"/>
            <w:r w:rsidR="007A0DE0">
              <w:rPr>
                <w:lang w:val="en-US"/>
              </w:rPr>
              <w:t>nhận</w:t>
            </w:r>
            <w:proofErr w:type="spellEnd"/>
            <w:r w:rsidR="007A0DE0">
              <w:rPr>
                <w:lang w:val="en-US"/>
              </w:rPr>
              <w:t xml:space="preserve"> </w:t>
            </w:r>
            <w:proofErr w:type="spellStart"/>
            <w:r w:rsidR="007A0DE0">
              <w:rPr>
                <w:lang w:val="en-US"/>
              </w:rPr>
              <w:t>được</w:t>
            </w:r>
            <w:proofErr w:type="spellEnd"/>
            <w:r w:rsidR="007A0DE0">
              <w:rPr>
                <w:lang w:val="en-US"/>
              </w:rPr>
              <w:t xml:space="preserve"> </w:t>
            </w:r>
            <w:proofErr w:type="spellStart"/>
            <w:r w:rsidR="007A0DE0">
              <w:rPr>
                <w:lang w:val="en-US"/>
              </w:rPr>
              <w:t>sản</w:t>
            </w:r>
            <w:proofErr w:type="spellEnd"/>
            <w:r w:rsidR="007A0DE0">
              <w:rPr>
                <w:lang w:val="en-US"/>
              </w:rPr>
              <w:t xml:space="preserve"> </w:t>
            </w:r>
            <w:proofErr w:type="spellStart"/>
            <w:r w:rsidR="007A0DE0">
              <w:rPr>
                <w:lang w:val="en-US"/>
              </w:rPr>
              <w:t>phẩm</w:t>
            </w:r>
            <w:proofErr w:type="spellEnd"/>
            <w:r w:rsidR="007A0DE0">
              <w:rPr>
                <w:lang w:val="en-US"/>
              </w:rPr>
              <w:t xml:space="preserve"> </w:t>
            </w:r>
            <w:proofErr w:type="spellStart"/>
            <w:r w:rsidR="007A0DE0">
              <w:rPr>
                <w:lang w:val="en-US"/>
              </w:rPr>
              <w:t>khi</w:t>
            </w:r>
            <w:proofErr w:type="spellEnd"/>
            <w:r w:rsidR="007A0DE0">
              <w:rPr>
                <w:lang w:val="en-US"/>
              </w:rPr>
              <w:t xml:space="preserve"> ship.</w:t>
            </w:r>
          </w:p>
        </w:tc>
      </w:tr>
      <w:tr w:rsidR="00F936CE" w:rsidRPr="008D3541" w14:paraId="57F71DD4" w14:textId="77777777" w:rsidTr="008D3541">
        <w:tc>
          <w:tcPr>
            <w:tcW w:w="763" w:type="dxa"/>
            <w:shd w:val="clear" w:color="auto" w:fill="auto"/>
          </w:tcPr>
          <w:p w14:paraId="495A4AE3" w14:textId="65CDE9B4" w:rsidR="00F936CE" w:rsidRDefault="00F936C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27F7B42B" w14:textId="4083D804" w:rsidR="00F936CE" w:rsidRPr="008D3541" w:rsidRDefault="00F936CE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4C796F5" w14:textId="04D88460" w:rsidR="00F936CE" w:rsidRPr="008D3541" w:rsidRDefault="00EA3F2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936CE" w:rsidRPr="008D3541" w14:paraId="78C161EE" w14:textId="77777777" w:rsidTr="008D3541">
        <w:tc>
          <w:tcPr>
            <w:tcW w:w="763" w:type="dxa"/>
            <w:shd w:val="clear" w:color="auto" w:fill="auto"/>
          </w:tcPr>
          <w:p w14:paraId="0CA896D8" w14:textId="278B8173" w:rsidR="00F936CE" w:rsidRDefault="00F936C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3AAF9843" w14:textId="1E0341E5" w:rsidR="00F936CE" w:rsidRPr="008D3541" w:rsidRDefault="00F936CE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D7125BB" w14:textId="359E4275" w:rsidR="00F936CE" w:rsidRPr="008D3541" w:rsidRDefault="00EA3F2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936CE" w:rsidRPr="008D3541" w14:paraId="57584C0F" w14:textId="77777777" w:rsidTr="008D3541">
        <w:tc>
          <w:tcPr>
            <w:tcW w:w="763" w:type="dxa"/>
            <w:shd w:val="clear" w:color="auto" w:fill="auto"/>
          </w:tcPr>
          <w:p w14:paraId="695F05FC" w14:textId="2DF1D133" w:rsidR="00F936CE" w:rsidRDefault="00F936C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7D7595DF" w14:textId="4100E938" w:rsidR="00F936CE" w:rsidRPr="008D3541" w:rsidRDefault="00F936CE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651" w:type="dxa"/>
            <w:shd w:val="clear" w:color="auto" w:fill="auto"/>
          </w:tcPr>
          <w:p w14:paraId="2303797C" w14:textId="436DD658" w:rsidR="00F936CE" w:rsidRPr="008D3541" w:rsidRDefault="00EA3F2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</w:t>
            </w:r>
            <w:proofErr w:type="spellEnd"/>
          </w:p>
        </w:tc>
      </w:tr>
      <w:tr w:rsidR="00F936CE" w:rsidRPr="008D3541" w14:paraId="3D3B2980" w14:textId="77777777" w:rsidTr="008D3541">
        <w:tc>
          <w:tcPr>
            <w:tcW w:w="763" w:type="dxa"/>
            <w:shd w:val="clear" w:color="auto" w:fill="auto"/>
          </w:tcPr>
          <w:p w14:paraId="79C5888D" w14:textId="30F362C0" w:rsidR="00F936CE" w:rsidRDefault="00F936C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2A146FF3" w14:textId="713F17C7" w:rsidR="00F936CE" w:rsidRPr="008D3541" w:rsidRDefault="00F936CE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D179850" w14:textId="3C1E2C90" w:rsidR="00F936CE" w:rsidRPr="008D3541" w:rsidRDefault="00EA3F2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</w:p>
        </w:tc>
      </w:tr>
      <w:tr w:rsidR="00F936CE" w:rsidRPr="008D3541" w14:paraId="18C7FB5E" w14:textId="77777777" w:rsidTr="008D3541">
        <w:tc>
          <w:tcPr>
            <w:tcW w:w="763" w:type="dxa"/>
            <w:shd w:val="clear" w:color="auto" w:fill="auto"/>
          </w:tcPr>
          <w:p w14:paraId="108DB2B1" w14:textId="042035B2" w:rsidR="00F936CE" w:rsidRDefault="00F936C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270CDB63" w14:textId="7F200C6D" w:rsidR="00F936CE" w:rsidRPr="008D3541" w:rsidRDefault="00453D5E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3492973" w14:textId="47223C21" w:rsidR="00F936CE" w:rsidRPr="008D3541" w:rsidRDefault="00453D5E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</w:p>
        </w:tc>
      </w:tr>
      <w:tr w:rsidR="00F936CE" w:rsidRPr="008D3541" w14:paraId="244B3FAD" w14:textId="77777777" w:rsidTr="008D3541">
        <w:tc>
          <w:tcPr>
            <w:tcW w:w="763" w:type="dxa"/>
            <w:shd w:val="clear" w:color="auto" w:fill="auto"/>
          </w:tcPr>
          <w:p w14:paraId="0675E562" w14:textId="62B8AE40" w:rsidR="00F936CE" w:rsidRDefault="00F936C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14:paraId="73ED9E57" w14:textId="21A11B2D" w:rsidR="00F936CE" w:rsidRPr="008D3541" w:rsidRDefault="00F936CE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DE06337" w14:textId="5EE9E5FE" w:rsidR="00F936CE" w:rsidRPr="008D3541" w:rsidRDefault="00EA3F2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936CE" w:rsidRPr="008D3541" w14:paraId="3CEE0B64" w14:textId="77777777" w:rsidTr="008D3541">
        <w:tc>
          <w:tcPr>
            <w:tcW w:w="763" w:type="dxa"/>
            <w:shd w:val="clear" w:color="auto" w:fill="auto"/>
          </w:tcPr>
          <w:p w14:paraId="4CC87AAC" w14:textId="77C10901" w:rsidR="00F936CE" w:rsidRDefault="00F936C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14:paraId="4216F792" w14:textId="4B9E3433" w:rsidR="00F936CE" w:rsidRPr="008D3541" w:rsidRDefault="00F936CE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62462C6" w14:textId="5765A7DC" w:rsidR="00F936CE" w:rsidRPr="008D3541" w:rsidRDefault="00EA3F2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936CE" w:rsidRPr="008D3541" w14:paraId="7268223E" w14:textId="77777777" w:rsidTr="008D3541">
        <w:tc>
          <w:tcPr>
            <w:tcW w:w="763" w:type="dxa"/>
            <w:shd w:val="clear" w:color="auto" w:fill="auto"/>
          </w:tcPr>
          <w:p w14:paraId="75BFAD29" w14:textId="79964A50" w:rsidR="00F936CE" w:rsidRDefault="00F936C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53D5E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5562F3E8" w14:textId="0C2F8584" w:rsidR="00F936CE" w:rsidRPr="008D3541" w:rsidRDefault="00453D5E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khuyến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mãi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033E86B" w14:textId="33BCA6CE" w:rsidR="00F936CE" w:rsidRPr="008D3541" w:rsidRDefault="00453D5E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khuyến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mãi</w:t>
            </w:r>
            <w:proofErr w:type="spellEnd"/>
          </w:p>
        </w:tc>
      </w:tr>
      <w:tr w:rsidR="00F936CE" w:rsidRPr="008D3541" w14:paraId="0924C6EF" w14:textId="77777777" w:rsidTr="008D3541">
        <w:tc>
          <w:tcPr>
            <w:tcW w:w="763" w:type="dxa"/>
            <w:shd w:val="clear" w:color="auto" w:fill="auto"/>
          </w:tcPr>
          <w:p w14:paraId="3395C07B" w14:textId="4BF1C9AE" w:rsidR="00F936CE" w:rsidRDefault="00F936C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14:paraId="1305EF46" w14:textId="7145D86A" w:rsidR="00F936CE" w:rsidRPr="008D3541" w:rsidRDefault="00F936CE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5B919EF" w14:textId="39F9FE2E" w:rsidR="00F936CE" w:rsidRPr="008D3541" w:rsidRDefault="00EA3F2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</w:p>
        </w:tc>
      </w:tr>
      <w:tr w:rsidR="00F936CE" w:rsidRPr="008D3541" w14:paraId="7109E1E4" w14:textId="77777777" w:rsidTr="008D3541">
        <w:tc>
          <w:tcPr>
            <w:tcW w:w="763" w:type="dxa"/>
            <w:shd w:val="clear" w:color="auto" w:fill="auto"/>
          </w:tcPr>
          <w:p w14:paraId="1DA3C948" w14:textId="5BC47584" w:rsidR="00F936CE" w:rsidRDefault="00F936C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3192" w:type="dxa"/>
            <w:shd w:val="clear" w:color="auto" w:fill="auto"/>
          </w:tcPr>
          <w:p w14:paraId="2F6D9750" w14:textId="7CEDADD1" w:rsidR="00F936CE" w:rsidRPr="008D3541" w:rsidRDefault="00F936CE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A52AED5" w14:textId="47508B01" w:rsidR="00F936CE" w:rsidRPr="008D3541" w:rsidRDefault="00EA3F2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</w:p>
        </w:tc>
      </w:tr>
      <w:tr w:rsidR="00F936CE" w:rsidRPr="008D3541" w14:paraId="2D95C0FE" w14:textId="77777777" w:rsidTr="008D3541">
        <w:tc>
          <w:tcPr>
            <w:tcW w:w="763" w:type="dxa"/>
            <w:shd w:val="clear" w:color="auto" w:fill="auto"/>
          </w:tcPr>
          <w:p w14:paraId="703194B2" w14:textId="33F6701B" w:rsidR="00F936CE" w:rsidRDefault="00F936C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 w14:paraId="39225179" w14:textId="4A80DCE2" w:rsidR="00F936CE" w:rsidRPr="008D3541" w:rsidRDefault="00F936CE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49C5C81" w14:textId="08C3BA2A" w:rsidR="00F936CE" w:rsidRPr="008D3541" w:rsidRDefault="00EA3F2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ban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936CE" w:rsidRPr="008D3541" w14:paraId="7024D9F1" w14:textId="77777777" w:rsidTr="008D3541">
        <w:tc>
          <w:tcPr>
            <w:tcW w:w="763" w:type="dxa"/>
            <w:shd w:val="clear" w:color="auto" w:fill="auto"/>
          </w:tcPr>
          <w:p w14:paraId="658DFBBC" w14:textId="3B9DBF35" w:rsidR="00F936CE" w:rsidRDefault="00F936C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 w14:paraId="12FF4E17" w14:textId="3C744E35" w:rsidR="00F936CE" w:rsidRPr="008D3541" w:rsidRDefault="00F936CE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7638652" w14:textId="601678F3" w:rsidR="00F936CE" w:rsidRPr="008D3541" w:rsidRDefault="00EA3F2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936CE" w:rsidRPr="008D3541" w14:paraId="05ECE8DF" w14:textId="77777777" w:rsidTr="008D3541">
        <w:tc>
          <w:tcPr>
            <w:tcW w:w="763" w:type="dxa"/>
            <w:shd w:val="clear" w:color="auto" w:fill="auto"/>
          </w:tcPr>
          <w:p w14:paraId="4CCB6DFD" w14:textId="01FC72A3" w:rsidR="00F936CE" w:rsidRDefault="00EA3F26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92" w:type="dxa"/>
            <w:shd w:val="clear" w:color="auto" w:fill="auto"/>
          </w:tcPr>
          <w:p w14:paraId="33477075" w14:textId="4CEF983B" w:rsidR="00F936CE" w:rsidRDefault="00EA3F2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6B20168" w14:textId="738B09F4" w:rsidR="00F936CE" w:rsidRPr="008D3541" w:rsidRDefault="00EA3F2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app.</w:t>
            </w:r>
          </w:p>
        </w:tc>
      </w:tr>
      <w:tr w:rsidR="007A0DE0" w:rsidRPr="008D3541" w14:paraId="38499280" w14:textId="77777777" w:rsidTr="008D3541">
        <w:tc>
          <w:tcPr>
            <w:tcW w:w="763" w:type="dxa"/>
            <w:shd w:val="clear" w:color="auto" w:fill="auto"/>
          </w:tcPr>
          <w:p w14:paraId="151E35E8" w14:textId="36E54DF1" w:rsidR="007A0DE0" w:rsidRDefault="00453D5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92" w:type="dxa"/>
            <w:shd w:val="clear" w:color="auto" w:fill="auto"/>
          </w:tcPr>
          <w:p w14:paraId="4306C592" w14:textId="582FAD6C" w:rsidR="007A0DE0" w:rsidRDefault="00453D5E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5D64608" w14:textId="7C5B3863" w:rsidR="007A0DE0" w:rsidRDefault="00453D5E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24D1285E" w14:textId="77777777" w:rsidR="00A23833" w:rsidRDefault="00A23833" w:rsidP="00A23833">
      <w:pPr>
        <w:rPr>
          <w:lang w:val="en-US"/>
        </w:rPr>
      </w:pPr>
    </w:p>
    <w:p w14:paraId="0706725F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9" w:name="_Toc369450776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3"/>
      <w:bookmarkEnd w:id="4"/>
      <w:bookmarkEnd w:id="5"/>
      <w:bookmarkEnd w:id="6"/>
      <w:bookmarkEnd w:id="7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14:paraId="1D5E6049" w14:textId="77777777" w:rsidR="00A23833" w:rsidRDefault="00A23833" w:rsidP="0060493B">
      <w:pPr>
        <w:pStyle w:val="BodyText"/>
        <w:ind w:left="0"/>
        <w:jc w:val="both"/>
        <w:rPr>
          <w:b/>
          <w:i/>
          <w:color w:val="0000FF"/>
          <w:lang w:val="en-US"/>
        </w:rPr>
      </w:pPr>
      <w:proofErr w:type="spellStart"/>
      <w:r w:rsidRPr="0037628A">
        <w:rPr>
          <w:b/>
          <w:i/>
          <w:color w:val="0000FF"/>
          <w:lang w:val="en-US"/>
        </w:rPr>
        <w:t>Ghi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chú</w:t>
      </w:r>
      <w:proofErr w:type="spellEnd"/>
      <w:r w:rsidRPr="0037628A">
        <w:rPr>
          <w:b/>
          <w:i/>
          <w:color w:val="0000FF"/>
          <w:lang w:val="en-US"/>
        </w:rPr>
        <w:t xml:space="preserve">: </w:t>
      </w:r>
      <w:proofErr w:type="spellStart"/>
      <w:r w:rsidRPr="0037628A">
        <w:rPr>
          <w:b/>
          <w:i/>
          <w:color w:val="0000FF"/>
          <w:lang w:val="en-US"/>
        </w:rPr>
        <w:t>Với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mỗi</w:t>
      </w:r>
      <w:proofErr w:type="spellEnd"/>
      <w:r w:rsidRPr="0037628A">
        <w:rPr>
          <w:b/>
          <w:i/>
          <w:color w:val="0000FF"/>
          <w:lang w:val="en-US"/>
        </w:rPr>
        <w:t xml:space="preserve"> Use-case, </w:t>
      </w:r>
      <w:proofErr w:type="spellStart"/>
      <w:r w:rsidRPr="0037628A">
        <w:rPr>
          <w:b/>
          <w:i/>
          <w:color w:val="0000FF"/>
          <w:lang w:val="en-US"/>
        </w:rPr>
        <w:t>đặc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tả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nội</w:t>
      </w:r>
      <w:proofErr w:type="spellEnd"/>
      <w:r w:rsidRPr="0037628A">
        <w:rPr>
          <w:b/>
          <w:i/>
          <w:color w:val="0000FF"/>
          <w:lang w:val="en-US"/>
        </w:rPr>
        <w:t xml:space="preserve"> dung </w:t>
      </w:r>
      <w:proofErr w:type="spellStart"/>
      <w:r w:rsidRPr="0037628A">
        <w:rPr>
          <w:b/>
          <w:i/>
          <w:color w:val="0000FF"/>
          <w:lang w:val="en-US"/>
        </w:rPr>
        <w:t>của</w:t>
      </w:r>
      <w:proofErr w:type="spellEnd"/>
      <w:r w:rsidRPr="0037628A">
        <w:rPr>
          <w:b/>
          <w:i/>
          <w:color w:val="0000FF"/>
          <w:lang w:val="en-US"/>
        </w:rPr>
        <w:t xml:space="preserve"> Use-case </w:t>
      </w:r>
      <w:proofErr w:type="spellStart"/>
      <w:r w:rsidRPr="0037628A">
        <w:rPr>
          <w:b/>
          <w:i/>
          <w:color w:val="0000FF"/>
          <w:lang w:val="en-US"/>
        </w:rPr>
        <w:t>theo</w:t>
      </w:r>
      <w:proofErr w:type="spellEnd"/>
      <w:r w:rsidRPr="0037628A">
        <w:rPr>
          <w:b/>
          <w:i/>
          <w:color w:val="0000FF"/>
          <w:lang w:val="en-US"/>
        </w:rPr>
        <w:t xml:space="preserve"> template </w:t>
      </w:r>
      <w:proofErr w:type="spellStart"/>
      <w:r w:rsidRPr="0037628A">
        <w:rPr>
          <w:b/>
          <w:i/>
          <w:color w:val="0000FF"/>
          <w:lang w:val="en-US"/>
        </w:rPr>
        <w:t>sau</w:t>
      </w:r>
      <w:proofErr w:type="spellEnd"/>
      <w:r w:rsidRPr="0037628A">
        <w:rPr>
          <w:b/>
          <w:i/>
          <w:color w:val="0000FF"/>
          <w:lang w:val="en-US"/>
        </w:rPr>
        <w:t>:</w:t>
      </w:r>
    </w:p>
    <w:p w14:paraId="48A085B8" w14:textId="77777777"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10" w:name="_Toc369450777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proofErr w:type="spellStart"/>
      <w:r w:rsidRPr="0037628A">
        <w:rPr>
          <w:color w:val="0000FF"/>
          <w:lang w:val="en-US"/>
        </w:rPr>
        <w:t>Tên</w:t>
      </w:r>
      <w:proofErr w:type="spellEnd"/>
      <w:r w:rsidRPr="0037628A">
        <w:rPr>
          <w:color w:val="0000FF"/>
          <w:lang w:val="en-US"/>
        </w:rPr>
        <w:t xml:space="preserve"> Use-case”</w:t>
      </w:r>
      <w:bookmarkEnd w:id="10"/>
    </w:p>
    <w:p w14:paraId="5136BC55" w14:textId="77777777"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14:paraId="3BE3F693" w14:textId="77777777"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14:paraId="33773C3F" w14:textId="77777777"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14:paraId="004F045F" w14:textId="77777777"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14:paraId="72676EED" w14:textId="77777777" w:rsidR="00A23833" w:rsidRPr="0037628A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14:paraId="05175FB5" w14:textId="77777777" w:rsidR="00A23833" w:rsidRPr="0037628A" w:rsidRDefault="00A23833" w:rsidP="00A23833">
      <w:pPr>
        <w:pStyle w:val="BodyText"/>
        <w:jc w:val="both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Nên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đánh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số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thứ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tự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bước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trong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chính</w:t>
      </w:r>
      <w:proofErr w:type="spellEnd"/>
      <w:r w:rsidRPr="0037628A">
        <w:rPr>
          <w:i/>
          <w:color w:val="0000FF"/>
          <w:lang w:val="en-US"/>
        </w:rPr>
        <w:t xml:space="preserve"> </w:t>
      </w:r>
    </w:p>
    <w:p w14:paraId="6CBF49F0" w14:textId="77777777"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01847C52" w14:textId="77777777" w:rsidR="00A23833" w:rsidRPr="0037628A" w:rsidRDefault="00A23833" w:rsidP="00A23833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52A1FA47" w14:textId="77777777"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14:paraId="2B0B613E" w14:textId="77777777"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14:paraId="6E9E5898" w14:textId="77777777"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BB9AD96" w14:textId="77777777"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14:paraId="2D4542C3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51F0290" w14:textId="77777777" w:rsidR="00A23833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14:paraId="21B23258" w14:textId="77777777"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C422040" w14:textId="3116F35F" w:rsidR="00A23833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r w:rsidRPr="00FA6354">
        <w:rPr>
          <w:i/>
          <w:color w:val="0000FF"/>
        </w:rPr>
        <w:t xml:space="preserve">các Use-case khác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quan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 xml:space="preserve">&gt;&gt;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Use-case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xét</w:t>
      </w:r>
      <w:proofErr w:type="spellEnd"/>
      <w:r>
        <w:rPr>
          <w:i/>
          <w:color w:val="0000FF"/>
          <w:lang w:val="en-US"/>
        </w:rPr>
        <w:t>.</w:t>
      </w:r>
    </w:p>
    <w:p w14:paraId="588356AE" w14:textId="2B47FDB1" w:rsidR="00C16EA4" w:rsidRPr="00FA6354" w:rsidRDefault="00C16EA4" w:rsidP="00A23833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4"/>
        <w:gridCol w:w="4523"/>
      </w:tblGrid>
      <w:tr w:rsidR="008A175E" w14:paraId="75F4DF89" w14:textId="77777777" w:rsidTr="008A175E">
        <w:tc>
          <w:tcPr>
            <w:tcW w:w="4621" w:type="dxa"/>
          </w:tcPr>
          <w:p w14:paraId="36320FAF" w14:textId="77777777" w:rsidR="008A175E" w:rsidRDefault="008A175E" w:rsidP="00A23833">
            <w:pPr>
              <w:spacing w:line="360" w:lineRule="auto"/>
              <w:jc w:val="both"/>
              <w:rPr>
                <w:i/>
                <w:color w:val="0000FF"/>
                <w:lang w:val="en-US"/>
              </w:rPr>
            </w:pPr>
          </w:p>
        </w:tc>
        <w:tc>
          <w:tcPr>
            <w:tcW w:w="4622" w:type="dxa"/>
          </w:tcPr>
          <w:p w14:paraId="39907568" w14:textId="77777777" w:rsidR="008A175E" w:rsidRDefault="008A175E" w:rsidP="00A23833">
            <w:pPr>
              <w:spacing w:line="360" w:lineRule="auto"/>
              <w:jc w:val="both"/>
              <w:rPr>
                <w:i/>
                <w:color w:val="0000FF"/>
                <w:lang w:val="en-US"/>
              </w:rPr>
            </w:pPr>
          </w:p>
        </w:tc>
      </w:tr>
      <w:tr w:rsidR="00383999" w:rsidRPr="00383999" w14:paraId="570D7837" w14:textId="77777777" w:rsidTr="008A175E">
        <w:tc>
          <w:tcPr>
            <w:tcW w:w="4621" w:type="dxa"/>
          </w:tcPr>
          <w:p w14:paraId="4E3072EB" w14:textId="1229B341" w:rsidR="008A175E" w:rsidRPr="00383999" w:rsidRDefault="008A175E" w:rsidP="00A23833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33B58DCB" w14:textId="20FFCDE3" w:rsidR="008A175E" w:rsidRPr="00383999" w:rsidRDefault="00165091" w:rsidP="00A23833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</w:p>
        </w:tc>
      </w:tr>
      <w:tr w:rsidR="00383999" w:rsidRPr="00383999" w14:paraId="59A1434B" w14:textId="77777777" w:rsidTr="008A175E">
        <w:tc>
          <w:tcPr>
            <w:tcW w:w="4621" w:type="dxa"/>
          </w:tcPr>
          <w:p w14:paraId="3AC9BD28" w14:textId="040DCA99" w:rsidR="008A175E" w:rsidRPr="00383999" w:rsidRDefault="008A175E" w:rsidP="00A23833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Tóm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tắt</w:t>
            </w:r>
            <w:proofErr w:type="spellEnd"/>
          </w:p>
        </w:tc>
        <w:tc>
          <w:tcPr>
            <w:tcW w:w="4622" w:type="dxa"/>
          </w:tcPr>
          <w:p w14:paraId="686A85F0" w14:textId="306D78B4" w:rsidR="008A175E" w:rsidRPr="00383999" w:rsidRDefault="00736493" w:rsidP="00A23833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gười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chứng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lí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hàng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sẽ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thể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tìm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kiếm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theo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theo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</w:p>
        </w:tc>
      </w:tr>
      <w:tr w:rsidR="00383999" w:rsidRPr="00383999" w14:paraId="110877C5" w14:textId="77777777" w:rsidTr="008A175E">
        <w:tc>
          <w:tcPr>
            <w:tcW w:w="4621" w:type="dxa"/>
          </w:tcPr>
          <w:p w14:paraId="1A9F7ECC" w14:textId="58581648" w:rsidR="008A175E" w:rsidRPr="00383999" w:rsidRDefault="008A175E" w:rsidP="00A23833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</w:p>
        </w:tc>
        <w:tc>
          <w:tcPr>
            <w:tcW w:w="4622" w:type="dxa"/>
          </w:tcPr>
          <w:p w14:paraId="6A3C826F" w14:textId="5586C5F2" w:rsidR="00241CD2" w:rsidRPr="00383999" w:rsidRDefault="00383999" w:rsidP="0021161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họn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="001F303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</w:t>
            </w:r>
            <w:proofErr w:type="spellEnd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lí</w:t>
            </w:r>
            <w:proofErr w:type="spellEnd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73D016D2" w14:textId="11B164A9" w:rsidR="008A175E" w:rsidRPr="00383999" w:rsidRDefault="00383999" w:rsidP="0021161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iện</w:t>
            </w:r>
            <w:proofErr w:type="spellEnd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proofErr w:type="gramStart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 </w:t>
            </w:r>
            <w:proofErr w:type="spellStart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proofErr w:type="gramEnd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thể</w:t>
            </w:r>
            <w:proofErr w:type="spellEnd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hoặc</w:t>
            </w:r>
            <w:proofErr w:type="spellEnd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="00241CD2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383999" w:rsidRPr="00383999" w14:paraId="11D54F83" w14:textId="77777777" w:rsidTr="008A175E">
        <w:tc>
          <w:tcPr>
            <w:tcW w:w="4621" w:type="dxa"/>
          </w:tcPr>
          <w:p w14:paraId="0CE76F40" w14:textId="34DD8F82" w:rsidR="008A175E" w:rsidRPr="00383999" w:rsidRDefault="008A175E" w:rsidP="00A23833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  <w:proofErr w:type="spellEnd"/>
          </w:p>
        </w:tc>
        <w:tc>
          <w:tcPr>
            <w:tcW w:w="4622" w:type="dxa"/>
          </w:tcPr>
          <w:p w14:paraId="25A3A3F2" w14:textId="784B76B3" w:rsidR="008A175E" w:rsidRPr="00383999" w:rsidRDefault="00241CD2" w:rsidP="00A23833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  <w:tr w:rsidR="00383999" w:rsidRPr="00383999" w14:paraId="59C3BD2D" w14:textId="77777777" w:rsidTr="008A175E">
        <w:tc>
          <w:tcPr>
            <w:tcW w:w="4621" w:type="dxa"/>
          </w:tcPr>
          <w:p w14:paraId="3F580AD7" w14:textId="1FAB9918" w:rsidR="008A175E" w:rsidRPr="00383999" w:rsidRDefault="008A175E" w:rsidP="00A23833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yêu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đặc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biệt</w:t>
            </w:r>
            <w:proofErr w:type="spellEnd"/>
          </w:p>
        </w:tc>
        <w:tc>
          <w:tcPr>
            <w:tcW w:w="4622" w:type="dxa"/>
          </w:tcPr>
          <w:p w14:paraId="2FA4A110" w14:textId="0149B543" w:rsidR="008A175E" w:rsidRPr="00383999" w:rsidRDefault="00241CD2" w:rsidP="00A23833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  <w:tr w:rsidR="00383999" w:rsidRPr="00383999" w14:paraId="6B1D9447" w14:textId="77777777" w:rsidTr="008A175E">
        <w:tc>
          <w:tcPr>
            <w:tcW w:w="4621" w:type="dxa"/>
          </w:tcPr>
          <w:p w14:paraId="453D436F" w14:textId="7BD8017C" w:rsidR="008A175E" w:rsidRPr="00383999" w:rsidRDefault="008A175E" w:rsidP="008A175E">
            <w:pPr>
              <w:tabs>
                <w:tab w:val="left" w:pos="1410"/>
              </w:tabs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5A50DC3A" w14:textId="544957E8" w:rsidR="008A175E" w:rsidRPr="00383999" w:rsidRDefault="005B4D21" w:rsidP="00A23833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Đã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đăng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</w:t>
            </w:r>
            <w:proofErr w:type="spellEnd"/>
          </w:p>
        </w:tc>
      </w:tr>
      <w:tr w:rsidR="00383999" w:rsidRPr="00383999" w14:paraId="6D922560" w14:textId="77777777" w:rsidTr="008A175E">
        <w:tc>
          <w:tcPr>
            <w:tcW w:w="4621" w:type="dxa"/>
          </w:tcPr>
          <w:p w14:paraId="68CE679E" w14:textId="7D09982A" w:rsidR="001F303A" w:rsidRPr="00383999" w:rsidRDefault="001F303A" w:rsidP="00A23833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516A141B" w14:textId="20F53F0C" w:rsidR="008A175E" w:rsidRPr="00383999" w:rsidRDefault="00241CD2" w:rsidP="00A23833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</w:tr>
      <w:tr w:rsidR="00383999" w:rsidRPr="00383999" w14:paraId="0BD4C801" w14:textId="77777777" w:rsidTr="008A175E">
        <w:tc>
          <w:tcPr>
            <w:tcW w:w="4621" w:type="dxa"/>
          </w:tcPr>
          <w:p w14:paraId="4606C459" w14:textId="5D7EB0BB" w:rsidR="001F303A" w:rsidRPr="00383999" w:rsidRDefault="001F303A" w:rsidP="00A23833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Điểm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mở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rộng</w:t>
            </w:r>
            <w:proofErr w:type="spellEnd"/>
          </w:p>
        </w:tc>
        <w:tc>
          <w:tcPr>
            <w:tcW w:w="4622" w:type="dxa"/>
          </w:tcPr>
          <w:p w14:paraId="3B94138E" w14:textId="77777777" w:rsidR="001F303A" w:rsidRPr="00383999" w:rsidRDefault="00A7116D" w:rsidP="00211610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Xóa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0CA75E2E" w14:textId="061148C4" w:rsidR="00A7116D" w:rsidRPr="00383999" w:rsidRDefault="00A7116D" w:rsidP="00211610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Sửa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</w:tbl>
    <w:p w14:paraId="1FDC1FA1" w14:textId="446FFE82" w:rsidR="003548A8" w:rsidRPr="00383999" w:rsidRDefault="003548A8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83A9D4" w14:textId="50657144" w:rsidR="00C16EA4" w:rsidRPr="00383999" w:rsidRDefault="00C16EA4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399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4"/>
        <w:gridCol w:w="4523"/>
      </w:tblGrid>
      <w:tr w:rsidR="00383999" w:rsidRPr="00383999" w14:paraId="486D0F54" w14:textId="77777777" w:rsidTr="0076708E">
        <w:tc>
          <w:tcPr>
            <w:tcW w:w="4621" w:type="dxa"/>
          </w:tcPr>
          <w:p w14:paraId="684A066C" w14:textId="672EBBE0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7AE543F5" w14:textId="06EA73EB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Xóa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</w:p>
        </w:tc>
      </w:tr>
      <w:tr w:rsidR="00383999" w:rsidRPr="00383999" w14:paraId="331C7176" w14:textId="77777777" w:rsidTr="0076708E">
        <w:tc>
          <w:tcPr>
            <w:tcW w:w="4621" w:type="dxa"/>
          </w:tcPr>
          <w:p w14:paraId="1AF1F723" w14:textId="6AD0DD8D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Tóm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tắt</w:t>
            </w:r>
            <w:proofErr w:type="spellEnd"/>
          </w:p>
        </w:tc>
        <w:tc>
          <w:tcPr>
            <w:tcW w:w="4622" w:type="dxa"/>
          </w:tcPr>
          <w:p w14:paraId="4FA2C996" w14:textId="557ABB6F" w:rsidR="0076708E" w:rsidRPr="00383999" w:rsidRDefault="00736493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chứng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lí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”, 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tiếp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theo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chứng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Xóa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xóa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theo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ý 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muốn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83999" w:rsidRPr="00383999" w14:paraId="3E91438D" w14:textId="77777777" w:rsidTr="0076708E">
        <w:tc>
          <w:tcPr>
            <w:tcW w:w="4621" w:type="dxa"/>
          </w:tcPr>
          <w:p w14:paraId="653979E8" w14:textId="4BA966A3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</w:p>
        </w:tc>
        <w:tc>
          <w:tcPr>
            <w:tcW w:w="4622" w:type="dxa"/>
          </w:tcPr>
          <w:p w14:paraId="5737E3E8" w14:textId="6DA89F8A" w:rsidR="0076708E" w:rsidRPr="00383999" w:rsidRDefault="0076708E" w:rsidP="00211610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lí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</w:p>
          <w:p w14:paraId="162F3066" w14:textId="6EFD5BF9" w:rsidR="0076708E" w:rsidRDefault="0076708E" w:rsidP="00211610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5B4D2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="005B4D2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5B4D2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="005B4D2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5B4D2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cần</w:t>
            </w:r>
            <w:proofErr w:type="spellEnd"/>
            <w:r w:rsidR="005B4D2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5B4D2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xóa</w:t>
            </w:r>
            <w:proofErr w:type="spellEnd"/>
          </w:p>
          <w:p w14:paraId="08BE49C9" w14:textId="3B259A50" w:rsidR="005B4D21" w:rsidRDefault="005B4D21" w:rsidP="00211610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Xóa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”. </w:t>
            </w:r>
          </w:p>
          <w:p w14:paraId="2C9DB738" w14:textId="190AFEC2" w:rsidR="005B4D21" w:rsidRPr="00383999" w:rsidRDefault="005B4D21" w:rsidP="00211610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thị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báo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xóa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B1D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thành</w:t>
            </w:r>
            <w:proofErr w:type="spellEnd"/>
            <w:r w:rsidR="00EB1D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B1D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</w:p>
          <w:p w14:paraId="6906A267" w14:textId="3CD34D7D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7CA4B5C7" w14:textId="77777777" w:rsidTr="0076708E">
        <w:tc>
          <w:tcPr>
            <w:tcW w:w="4621" w:type="dxa"/>
          </w:tcPr>
          <w:p w14:paraId="65D954E8" w14:textId="2CA3956B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  <w:proofErr w:type="spellEnd"/>
          </w:p>
        </w:tc>
        <w:tc>
          <w:tcPr>
            <w:tcW w:w="4622" w:type="dxa"/>
          </w:tcPr>
          <w:p w14:paraId="7C0C3D9D" w14:textId="36564052" w:rsidR="0076708E" w:rsidRPr="00383999" w:rsidRDefault="0076708E" w:rsidP="00211610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được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này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nào</w:t>
            </w:r>
            <w:proofErr w:type="spellEnd"/>
          </w:p>
        </w:tc>
      </w:tr>
      <w:tr w:rsidR="00383999" w:rsidRPr="00383999" w14:paraId="6FB3CD8E" w14:textId="77777777" w:rsidTr="0076708E">
        <w:tc>
          <w:tcPr>
            <w:tcW w:w="4621" w:type="dxa"/>
          </w:tcPr>
          <w:p w14:paraId="55DE9C56" w14:textId="4631807F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Các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yêu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đặc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biệt</w:t>
            </w:r>
            <w:proofErr w:type="spellEnd"/>
          </w:p>
        </w:tc>
        <w:tc>
          <w:tcPr>
            <w:tcW w:w="4622" w:type="dxa"/>
          </w:tcPr>
          <w:p w14:paraId="5820719F" w14:textId="5856F354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buộc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trong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giỏ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</w:p>
        </w:tc>
      </w:tr>
      <w:tr w:rsidR="00383999" w:rsidRPr="00383999" w14:paraId="35D453C8" w14:textId="77777777" w:rsidTr="0076708E">
        <w:tc>
          <w:tcPr>
            <w:tcW w:w="4621" w:type="dxa"/>
          </w:tcPr>
          <w:p w14:paraId="5FE1B6E5" w14:textId="176CCFA9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71326833" w14:textId="60758636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thị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83999" w:rsidRPr="00383999" w14:paraId="4CAEF383" w14:textId="77777777" w:rsidTr="0076708E">
        <w:tc>
          <w:tcPr>
            <w:tcW w:w="4621" w:type="dxa"/>
          </w:tcPr>
          <w:p w14:paraId="2D9EDED2" w14:textId="4344590C" w:rsidR="0076708E" w:rsidRPr="00383999" w:rsidRDefault="0076708E" w:rsidP="0076708E">
            <w:pPr>
              <w:tabs>
                <w:tab w:val="left" w:pos="1410"/>
              </w:tabs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42D6FCD9" w14:textId="7CBD7E2D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="00B20D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B20D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thị</w:t>
            </w:r>
            <w:proofErr w:type="spellEnd"/>
            <w:r w:rsidR="00B20D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B20D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="00B20D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B20D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="00B20D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B20D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Case.</w:t>
            </w:r>
          </w:p>
        </w:tc>
      </w:tr>
      <w:tr w:rsidR="00383999" w:rsidRPr="00383999" w14:paraId="7DDF28F5" w14:textId="77777777" w:rsidTr="0076708E">
        <w:tc>
          <w:tcPr>
            <w:tcW w:w="4621" w:type="dxa"/>
          </w:tcPr>
          <w:p w14:paraId="6EC0CAE5" w14:textId="2F429A6B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Điểm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mở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rộng</w:t>
            </w:r>
            <w:proofErr w:type="spellEnd"/>
          </w:p>
        </w:tc>
        <w:tc>
          <w:tcPr>
            <w:tcW w:w="4622" w:type="dxa"/>
          </w:tcPr>
          <w:p w14:paraId="75349904" w14:textId="0EE7D104" w:rsidR="0076708E" w:rsidRPr="00383999" w:rsidRDefault="00A7116D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</w:tbl>
    <w:p w14:paraId="659587D9" w14:textId="304CF53F" w:rsidR="0076708E" w:rsidRPr="00383999" w:rsidRDefault="0076708E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399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3</w:t>
      </w:r>
    </w:p>
    <w:p w14:paraId="1A87708B" w14:textId="58F53533" w:rsidR="0076708E" w:rsidRPr="00383999" w:rsidRDefault="0076708E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06C1EA" w14:textId="77777777" w:rsidR="0076708E" w:rsidRPr="00383999" w:rsidRDefault="0076708E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2"/>
      </w:tblGrid>
      <w:tr w:rsidR="00383999" w:rsidRPr="00383999" w14:paraId="50470A5B" w14:textId="77777777" w:rsidTr="0076708E">
        <w:tc>
          <w:tcPr>
            <w:tcW w:w="4621" w:type="dxa"/>
          </w:tcPr>
          <w:p w14:paraId="23487C64" w14:textId="77777777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22" w:type="dxa"/>
          </w:tcPr>
          <w:p w14:paraId="2ED8DA9A" w14:textId="77777777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67CF4888" w14:textId="77777777" w:rsidTr="0076708E">
        <w:tc>
          <w:tcPr>
            <w:tcW w:w="4621" w:type="dxa"/>
          </w:tcPr>
          <w:p w14:paraId="506518AE" w14:textId="77777777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517099F6" w14:textId="48D6D5B9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Sửa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</w:p>
        </w:tc>
      </w:tr>
      <w:tr w:rsidR="00383999" w:rsidRPr="00383999" w14:paraId="7AD6C6B2" w14:textId="77777777" w:rsidTr="0076708E">
        <w:tc>
          <w:tcPr>
            <w:tcW w:w="4621" w:type="dxa"/>
          </w:tcPr>
          <w:p w14:paraId="161E8544" w14:textId="77777777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Tóm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tắt</w:t>
            </w:r>
            <w:proofErr w:type="spellEnd"/>
          </w:p>
        </w:tc>
        <w:tc>
          <w:tcPr>
            <w:tcW w:w="4622" w:type="dxa"/>
          </w:tcPr>
          <w:p w14:paraId="2BEB3ED9" w14:textId="2F4BCBBE" w:rsidR="0076708E" w:rsidRPr="00383999" w:rsidRDefault="00EB1D5F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lí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”,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tiếp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theo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Sửa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xóa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theo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ý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muốn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83999" w:rsidRPr="00383999" w14:paraId="65F40E11" w14:textId="77777777" w:rsidTr="0076708E">
        <w:tc>
          <w:tcPr>
            <w:tcW w:w="4621" w:type="dxa"/>
          </w:tcPr>
          <w:p w14:paraId="1C919FE4" w14:textId="77777777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</w:p>
        </w:tc>
        <w:tc>
          <w:tcPr>
            <w:tcW w:w="4622" w:type="dxa"/>
          </w:tcPr>
          <w:p w14:paraId="01928199" w14:textId="4F64A6FB" w:rsidR="0076708E" w:rsidRPr="00383999" w:rsidRDefault="0076708E" w:rsidP="00211610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5B4D2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lí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</w:p>
          <w:p w14:paraId="2853963C" w14:textId="77777777" w:rsidR="0076708E" w:rsidRDefault="0076708E" w:rsidP="00211610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Sửa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  <w:p w14:paraId="1F77E7CD" w14:textId="763A25F3" w:rsidR="00EB1D5F" w:rsidRDefault="00EB1D5F" w:rsidP="00211610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Chỉnh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sửa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thay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đổi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ấn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Xong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6C82834D" w14:textId="084BE787" w:rsidR="00EB1D5F" w:rsidRPr="00383999" w:rsidRDefault="00EB1D5F" w:rsidP="00211610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báo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thành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xong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83999" w:rsidRPr="00383999" w14:paraId="0F4BD8F0" w14:textId="77777777" w:rsidTr="0076708E">
        <w:tc>
          <w:tcPr>
            <w:tcW w:w="4621" w:type="dxa"/>
          </w:tcPr>
          <w:p w14:paraId="5ECC9989" w14:textId="77777777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  <w:proofErr w:type="spellEnd"/>
          </w:p>
        </w:tc>
        <w:tc>
          <w:tcPr>
            <w:tcW w:w="4622" w:type="dxa"/>
          </w:tcPr>
          <w:p w14:paraId="47D180DD" w14:textId="77777777" w:rsidR="00EB1D5F" w:rsidRPr="00383999" w:rsidRDefault="00EB1D5F" w:rsidP="00EB1D5F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lí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</w:p>
          <w:p w14:paraId="4B497F18" w14:textId="77777777" w:rsidR="00EB1D5F" w:rsidRDefault="00EB1D5F" w:rsidP="00EB1D5F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Sửa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  <w:p w14:paraId="5D9D8945" w14:textId="77777777" w:rsidR="00EB1D5F" w:rsidRDefault="00EB1D5F" w:rsidP="00EB1D5F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Chỉnh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sửa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thay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đổi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ấn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Xong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6A2B042B" w14:textId="75060691" w:rsidR="0076708E" w:rsidRPr="00EB1D5F" w:rsidRDefault="00EB1D5F" w:rsidP="00EB1D5F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B1D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 w:rsidRPr="00EB1D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B1D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báo</w:t>
            </w:r>
            <w:proofErr w:type="spellEnd"/>
            <w:r w:rsidRPr="00EB1D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thành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kiểu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dữ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liệu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thay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đổi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</w:tr>
      <w:tr w:rsidR="00383999" w:rsidRPr="00383999" w14:paraId="07D8ADED" w14:textId="77777777" w:rsidTr="0076708E">
        <w:tc>
          <w:tcPr>
            <w:tcW w:w="4621" w:type="dxa"/>
          </w:tcPr>
          <w:p w14:paraId="6BCE3791" w14:textId="77777777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yêu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đặc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biệt</w:t>
            </w:r>
            <w:proofErr w:type="spellEnd"/>
          </w:p>
        </w:tc>
        <w:tc>
          <w:tcPr>
            <w:tcW w:w="4622" w:type="dxa"/>
          </w:tcPr>
          <w:p w14:paraId="6136A159" w14:textId="5397CC81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buộc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trong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giỏ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</w:p>
        </w:tc>
      </w:tr>
      <w:tr w:rsidR="00383999" w:rsidRPr="00383999" w14:paraId="30F21F7D" w14:textId="77777777" w:rsidTr="0076708E">
        <w:tc>
          <w:tcPr>
            <w:tcW w:w="4621" w:type="dxa"/>
          </w:tcPr>
          <w:p w14:paraId="1E95015E" w14:textId="77777777" w:rsidR="0076708E" w:rsidRPr="00383999" w:rsidRDefault="0076708E" w:rsidP="0076708E">
            <w:pPr>
              <w:tabs>
                <w:tab w:val="left" w:pos="1410"/>
              </w:tabs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55622354" w14:textId="1BF08E4A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</w:p>
        </w:tc>
      </w:tr>
      <w:tr w:rsidR="00383999" w:rsidRPr="00383999" w14:paraId="535B3316" w14:textId="77777777" w:rsidTr="0076708E">
        <w:tc>
          <w:tcPr>
            <w:tcW w:w="4621" w:type="dxa"/>
          </w:tcPr>
          <w:p w14:paraId="53AECD4F" w14:textId="77777777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740733CD" w14:textId="1EBA78FF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="00E557B7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557B7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thị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</w:tr>
      <w:tr w:rsidR="0076708E" w:rsidRPr="00383999" w14:paraId="1C7D69F5" w14:textId="77777777" w:rsidTr="0076708E">
        <w:tc>
          <w:tcPr>
            <w:tcW w:w="4621" w:type="dxa"/>
          </w:tcPr>
          <w:p w14:paraId="6CC3B752" w14:textId="77777777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Điểm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mở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rộng</w:t>
            </w:r>
            <w:proofErr w:type="spellEnd"/>
          </w:p>
        </w:tc>
        <w:tc>
          <w:tcPr>
            <w:tcW w:w="4622" w:type="dxa"/>
          </w:tcPr>
          <w:p w14:paraId="2B5CA6F2" w14:textId="1FDED687" w:rsidR="0076708E" w:rsidRPr="00383999" w:rsidRDefault="00736493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</w:tbl>
    <w:p w14:paraId="468083A5" w14:textId="3211118F" w:rsidR="00C16EA4" w:rsidRPr="00383999" w:rsidRDefault="00C16EA4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DB63DB" w14:textId="77777777" w:rsidR="0076708E" w:rsidRPr="00383999" w:rsidRDefault="0076708E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FE3F8" w14:textId="6D5702B7" w:rsidR="0076708E" w:rsidRPr="00383999" w:rsidRDefault="0076708E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399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521"/>
      </w:tblGrid>
      <w:tr w:rsidR="00383999" w:rsidRPr="00383999" w14:paraId="22A46BFD" w14:textId="77777777" w:rsidTr="0076708E">
        <w:tc>
          <w:tcPr>
            <w:tcW w:w="4621" w:type="dxa"/>
          </w:tcPr>
          <w:p w14:paraId="0C52A8BE" w14:textId="77777777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22" w:type="dxa"/>
          </w:tcPr>
          <w:p w14:paraId="5A204282" w14:textId="77777777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513BFD33" w14:textId="77777777" w:rsidTr="0076708E">
        <w:tc>
          <w:tcPr>
            <w:tcW w:w="4621" w:type="dxa"/>
          </w:tcPr>
          <w:p w14:paraId="18CF9EEE" w14:textId="77777777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7010D804" w14:textId="00680D85" w:rsidR="0076708E" w:rsidRPr="00383999" w:rsidRDefault="00736493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bán</w:t>
            </w:r>
            <w:proofErr w:type="spellEnd"/>
          </w:p>
        </w:tc>
      </w:tr>
      <w:tr w:rsidR="00383999" w:rsidRPr="00383999" w14:paraId="1FC8204F" w14:textId="77777777" w:rsidTr="0076708E">
        <w:tc>
          <w:tcPr>
            <w:tcW w:w="4621" w:type="dxa"/>
          </w:tcPr>
          <w:p w14:paraId="056D6F2A" w14:textId="77777777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Tóm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tắt</w:t>
            </w:r>
            <w:proofErr w:type="spellEnd"/>
          </w:p>
        </w:tc>
        <w:tc>
          <w:tcPr>
            <w:tcW w:w="4622" w:type="dxa"/>
          </w:tcPr>
          <w:p w14:paraId="524E455F" w14:textId="1C70B619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Sau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đăng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</w:t>
            </w:r>
            <w:proofErr w:type="spellEnd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sẽ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</w:p>
        </w:tc>
      </w:tr>
      <w:tr w:rsidR="00383999" w:rsidRPr="00383999" w14:paraId="4A2DEA1F" w14:textId="77777777" w:rsidTr="0076708E">
        <w:tc>
          <w:tcPr>
            <w:tcW w:w="4621" w:type="dxa"/>
          </w:tcPr>
          <w:p w14:paraId="5B8C4586" w14:textId="77777777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</w:p>
        </w:tc>
        <w:tc>
          <w:tcPr>
            <w:tcW w:w="4622" w:type="dxa"/>
          </w:tcPr>
          <w:p w14:paraId="44FCDD4C" w14:textId="0D95AB56" w:rsidR="0076708E" w:rsidRDefault="00EB1D5F" w:rsidP="00211610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họn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</w:t>
            </w:r>
            <w:proofErr w:type="spellEnd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bán</w:t>
            </w:r>
            <w:proofErr w:type="spellEnd"/>
            <w:r w:rsidR="0076708E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</w:p>
          <w:p w14:paraId="41DAB6D8" w14:textId="700B6BF3" w:rsidR="002E3BD8" w:rsidRPr="00383999" w:rsidRDefault="002E3BD8" w:rsidP="00211610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thị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</w:p>
          <w:p w14:paraId="33C2907D" w14:textId="16FCFD79" w:rsidR="0076708E" w:rsidRPr="00383999" w:rsidRDefault="0076708E" w:rsidP="00736493">
            <w:pPr>
              <w:pStyle w:val="ListParagraph"/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6E4D1307" w14:textId="77777777" w:rsidTr="0076708E">
        <w:tc>
          <w:tcPr>
            <w:tcW w:w="4621" w:type="dxa"/>
          </w:tcPr>
          <w:p w14:paraId="5E7B7184" w14:textId="77777777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  <w:proofErr w:type="spellEnd"/>
          </w:p>
        </w:tc>
        <w:tc>
          <w:tcPr>
            <w:tcW w:w="4622" w:type="dxa"/>
          </w:tcPr>
          <w:p w14:paraId="40BEAF04" w14:textId="2A0789D2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được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này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nào</w:t>
            </w:r>
            <w:proofErr w:type="spellEnd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83999" w:rsidRPr="00383999" w14:paraId="0F17358A" w14:textId="77777777" w:rsidTr="0076708E">
        <w:tc>
          <w:tcPr>
            <w:tcW w:w="4621" w:type="dxa"/>
          </w:tcPr>
          <w:p w14:paraId="1DDFE6EF" w14:textId="77777777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yêu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đặc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biệt</w:t>
            </w:r>
            <w:proofErr w:type="spellEnd"/>
          </w:p>
        </w:tc>
        <w:tc>
          <w:tcPr>
            <w:tcW w:w="4622" w:type="dxa"/>
          </w:tcPr>
          <w:p w14:paraId="31AB2E2D" w14:textId="15723A9B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buộc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64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bán</w:t>
            </w:r>
            <w:proofErr w:type="spellEnd"/>
          </w:p>
        </w:tc>
      </w:tr>
      <w:tr w:rsidR="00383999" w:rsidRPr="00383999" w14:paraId="4B342FD4" w14:textId="77777777" w:rsidTr="0076708E">
        <w:tc>
          <w:tcPr>
            <w:tcW w:w="4621" w:type="dxa"/>
          </w:tcPr>
          <w:p w14:paraId="086DA3A9" w14:textId="77777777" w:rsidR="0076708E" w:rsidRPr="00383999" w:rsidRDefault="0076708E" w:rsidP="0076708E">
            <w:pPr>
              <w:tabs>
                <w:tab w:val="left" w:pos="1410"/>
              </w:tabs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712C4A88" w14:textId="39825671" w:rsidR="0076708E" w:rsidRPr="00383999" w:rsidRDefault="00EB1D5F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Đã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đăng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383999" w:rsidRPr="00383999" w14:paraId="342C2202" w14:textId="77777777" w:rsidTr="0076708E">
        <w:tc>
          <w:tcPr>
            <w:tcW w:w="4621" w:type="dxa"/>
          </w:tcPr>
          <w:p w14:paraId="2C1BAB90" w14:textId="77777777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3C917B18" w14:textId="2D736747" w:rsidR="00736493" w:rsidRPr="00E557B7" w:rsidRDefault="00E557B7" w:rsidP="00E557B7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thị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</w:p>
        </w:tc>
      </w:tr>
      <w:tr w:rsidR="0076708E" w:rsidRPr="00383999" w14:paraId="45E87C9C" w14:textId="77777777" w:rsidTr="0076708E">
        <w:tc>
          <w:tcPr>
            <w:tcW w:w="4621" w:type="dxa"/>
          </w:tcPr>
          <w:p w14:paraId="1C217BD9" w14:textId="77777777" w:rsidR="0076708E" w:rsidRPr="00383999" w:rsidRDefault="0076708E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Điểm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mở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rộng</w:t>
            </w:r>
            <w:proofErr w:type="spellEnd"/>
          </w:p>
        </w:tc>
        <w:tc>
          <w:tcPr>
            <w:tcW w:w="4622" w:type="dxa"/>
          </w:tcPr>
          <w:p w14:paraId="2B4CBBBD" w14:textId="77777777" w:rsidR="0076708E" w:rsidRDefault="00A7116D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Use Case </w:t>
            </w:r>
            <w:proofErr w:type="gram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“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Thêm</w:t>
            </w:r>
            <w:proofErr w:type="spellEnd"/>
            <w:proofErr w:type="gram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vào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giỏ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  <w:p w14:paraId="4B98F47F" w14:textId="3781D475" w:rsidR="00E557B7" w:rsidRPr="00383999" w:rsidRDefault="00E557B7" w:rsidP="0076708E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Use Case </w:t>
            </w:r>
            <w:proofErr w:type="gram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“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</w:t>
            </w:r>
            <w:proofErr w:type="spellEnd"/>
            <w:proofErr w:type="gram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giỏ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</w:tc>
      </w:tr>
    </w:tbl>
    <w:p w14:paraId="3E102470" w14:textId="3F6C40F4" w:rsidR="0076708E" w:rsidRPr="00383999" w:rsidRDefault="0076708E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04B80B" w14:textId="1164C9A6" w:rsidR="00736493" w:rsidRPr="00383999" w:rsidRDefault="00736493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399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2"/>
      </w:tblGrid>
      <w:tr w:rsidR="00383999" w:rsidRPr="00383999" w14:paraId="5BC3EA7B" w14:textId="77777777" w:rsidTr="00A7116D">
        <w:tc>
          <w:tcPr>
            <w:tcW w:w="4621" w:type="dxa"/>
          </w:tcPr>
          <w:p w14:paraId="0547DC09" w14:textId="77777777" w:rsidR="00736493" w:rsidRPr="00383999" w:rsidRDefault="00736493" w:rsidP="00A7116D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22" w:type="dxa"/>
          </w:tcPr>
          <w:p w14:paraId="30D0F7EC" w14:textId="77777777" w:rsidR="00736493" w:rsidRPr="00383999" w:rsidRDefault="00736493" w:rsidP="00A7116D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257AFA93" w14:textId="77777777" w:rsidTr="00A7116D">
        <w:tc>
          <w:tcPr>
            <w:tcW w:w="4621" w:type="dxa"/>
          </w:tcPr>
          <w:p w14:paraId="0607510C" w14:textId="77777777" w:rsidR="00736493" w:rsidRPr="00383999" w:rsidRDefault="00736493" w:rsidP="00A7116D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61BCDD19" w14:textId="715DD681" w:rsidR="00736493" w:rsidRPr="00383999" w:rsidRDefault="00736493" w:rsidP="00A7116D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Thêm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vào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giỏ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</w:p>
        </w:tc>
      </w:tr>
      <w:tr w:rsidR="00383999" w:rsidRPr="00383999" w14:paraId="14AB1813" w14:textId="77777777" w:rsidTr="00A7116D">
        <w:tc>
          <w:tcPr>
            <w:tcW w:w="4621" w:type="dxa"/>
          </w:tcPr>
          <w:p w14:paraId="79EBA1DB" w14:textId="77777777" w:rsidR="00736493" w:rsidRPr="00383999" w:rsidRDefault="00736493" w:rsidP="00A7116D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Tóm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tắt</w:t>
            </w:r>
            <w:proofErr w:type="spellEnd"/>
          </w:p>
        </w:tc>
        <w:tc>
          <w:tcPr>
            <w:tcW w:w="4622" w:type="dxa"/>
          </w:tcPr>
          <w:p w14:paraId="5FAD4133" w14:textId="0B02DB94" w:rsidR="00736493" w:rsidRPr="00383999" w:rsidRDefault="00E557B7" w:rsidP="00A7116D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thêm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vào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giỏ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đó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nút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thêm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vào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giỏ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83999" w:rsidRPr="00383999" w14:paraId="31A04B71" w14:textId="77777777" w:rsidTr="00A7116D">
        <w:tc>
          <w:tcPr>
            <w:tcW w:w="4621" w:type="dxa"/>
          </w:tcPr>
          <w:p w14:paraId="02C73C84" w14:textId="77777777" w:rsidR="00736493" w:rsidRPr="00383999" w:rsidRDefault="00736493" w:rsidP="00A7116D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</w:p>
        </w:tc>
        <w:tc>
          <w:tcPr>
            <w:tcW w:w="4622" w:type="dxa"/>
          </w:tcPr>
          <w:p w14:paraId="0E126204" w14:textId="4129AB43" w:rsidR="002E3BD8" w:rsidRDefault="002E3BD8" w:rsidP="002E3BD8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="00736493" w:rsidRPr="002E3B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họn</w:t>
            </w:r>
            <w:proofErr w:type="spellEnd"/>
            <w:r w:rsidR="00736493" w:rsidRPr="002E3B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6493" w:rsidRPr="002E3B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="00736493" w:rsidRPr="002E3B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6493" w:rsidRPr="002E3B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="00736493" w:rsidRPr="002E3B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="00736493" w:rsidRPr="002E3B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</w:t>
            </w:r>
            <w:proofErr w:type="spellEnd"/>
            <w:r w:rsidR="00736493" w:rsidRPr="002E3B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6493" w:rsidRPr="002E3B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="00736493" w:rsidRPr="002E3B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6493" w:rsidRPr="002E3B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 w:rsidR="00736493" w:rsidRPr="002E3B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6493" w:rsidRPr="002E3B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="00736493" w:rsidRPr="002E3B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6493" w:rsidRPr="002E3B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736493" w:rsidRPr="002E3B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36493" w:rsidRPr="002E3B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bán</w:t>
            </w:r>
            <w:proofErr w:type="spellEnd"/>
            <w:r w:rsidR="00736493" w:rsidRPr="002E3BD8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</w:p>
          <w:p w14:paraId="769C0A5E" w14:textId="772235A2" w:rsidR="002E3BD8" w:rsidRDefault="002E3BD8" w:rsidP="002E3BD8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thêm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vào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giỏ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</w:p>
          <w:p w14:paraId="7670765E" w14:textId="216FB71C" w:rsidR="002E3BD8" w:rsidRPr="002E3BD8" w:rsidRDefault="002E3BD8" w:rsidP="002E3BD8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nút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thêm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vào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giỏ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</w:p>
          <w:p w14:paraId="1F238B36" w14:textId="77777777" w:rsidR="00736493" w:rsidRPr="00383999" w:rsidRDefault="00736493" w:rsidP="00A7116D">
            <w:pPr>
              <w:pStyle w:val="ListParagraph"/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755711CA" w14:textId="77777777" w:rsidTr="00A7116D">
        <w:tc>
          <w:tcPr>
            <w:tcW w:w="4621" w:type="dxa"/>
          </w:tcPr>
          <w:p w14:paraId="6D7B0A0F" w14:textId="77777777" w:rsidR="00736493" w:rsidRPr="00383999" w:rsidRDefault="00736493" w:rsidP="00A7116D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  <w:proofErr w:type="spellEnd"/>
          </w:p>
        </w:tc>
        <w:tc>
          <w:tcPr>
            <w:tcW w:w="4622" w:type="dxa"/>
          </w:tcPr>
          <w:p w14:paraId="243DE3C0" w14:textId="77777777" w:rsidR="00736493" w:rsidRPr="00383999" w:rsidRDefault="00736493" w:rsidP="00A7116D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được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này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nào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83999" w:rsidRPr="00383999" w14:paraId="09ED5751" w14:textId="77777777" w:rsidTr="00A7116D">
        <w:tc>
          <w:tcPr>
            <w:tcW w:w="4621" w:type="dxa"/>
          </w:tcPr>
          <w:p w14:paraId="285278CE" w14:textId="77777777" w:rsidR="00736493" w:rsidRPr="00383999" w:rsidRDefault="00736493" w:rsidP="00A7116D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yêu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đặc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biệt</w:t>
            </w:r>
            <w:proofErr w:type="spellEnd"/>
          </w:p>
        </w:tc>
        <w:tc>
          <w:tcPr>
            <w:tcW w:w="4622" w:type="dxa"/>
          </w:tcPr>
          <w:p w14:paraId="7EF14B94" w14:textId="77777777" w:rsidR="00736493" w:rsidRPr="00383999" w:rsidRDefault="00736493" w:rsidP="00A7116D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buộc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bán</w:t>
            </w:r>
            <w:proofErr w:type="spellEnd"/>
          </w:p>
        </w:tc>
      </w:tr>
      <w:tr w:rsidR="00383999" w:rsidRPr="00383999" w14:paraId="18C065C7" w14:textId="77777777" w:rsidTr="00A7116D">
        <w:tc>
          <w:tcPr>
            <w:tcW w:w="4621" w:type="dxa"/>
          </w:tcPr>
          <w:p w14:paraId="713B7D4A" w14:textId="77777777" w:rsidR="00736493" w:rsidRPr="00383999" w:rsidRDefault="00736493" w:rsidP="00A7116D">
            <w:pPr>
              <w:tabs>
                <w:tab w:val="left" w:pos="1410"/>
              </w:tabs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124268EF" w14:textId="31DFF52F" w:rsidR="00736493" w:rsidRPr="00383999" w:rsidRDefault="00736493" w:rsidP="00A7116D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11A1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="00411A1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11A1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411A1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11A1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bán</w:t>
            </w:r>
            <w:proofErr w:type="spellEnd"/>
          </w:p>
        </w:tc>
      </w:tr>
      <w:tr w:rsidR="00383999" w:rsidRPr="00383999" w14:paraId="1092008F" w14:textId="77777777" w:rsidTr="00A7116D">
        <w:tc>
          <w:tcPr>
            <w:tcW w:w="4621" w:type="dxa"/>
          </w:tcPr>
          <w:p w14:paraId="280D4BAD" w14:textId="77777777" w:rsidR="00736493" w:rsidRPr="00383999" w:rsidRDefault="00736493" w:rsidP="00A7116D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211CF129" w14:textId="77777777" w:rsidR="00736493" w:rsidRPr="00383999" w:rsidRDefault="00736493" w:rsidP="0021161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Case.</w:t>
            </w:r>
          </w:p>
          <w:p w14:paraId="6E5C660B" w14:textId="77777777" w:rsidR="00736493" w:rsidRPr="00383999" w:rsidRDefault="00736493" w:rsidP="0021161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thay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đổi</w:t>
            </w:r>
            <w:proofErr w:type="spellEnd"/>
          </w:p>
          <w:p w14:paraId="69C39E04" w14:textId="77777777" w:rsidR="00736493" w:rsidRPr="00383999" w:rsidRDefault="00736493" w:rsidP="00A7116D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36493" w:rsidRPr="00383999" w14:paraId="77CE3C50" w14:textId="77777777" w:rsidTr="00A7116D">
        <w:tc>
          <w:tcPr>
            <w:tcW w:w="4621" w:type="dxa"/>
          </w:tcPr>
          <w:p w14:paraId="4C2C2027" w14:textId="77777777" w:rsidR="00736493" w:rsidRPr="00383999" w:rsidRDefault="00736493" w:rsidP="00A7116D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Điểm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mở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rộng</w:t>
            </w:r>
            <w:proofErr w:type="spellEnd"/>
          </w:p>
        </w:tc>
        <w:tc>
          <w:tcPr>
            <w:tcW w:w="4622" w:type="dxa"/>
          </w:tcPr>
          <w:p w14:paraId="1FFCDC1A" w14:textId="77777777" w:rsidR="00736493" w:rsidRPr="00383999" w:rsidRDefault="00A7116D" w:rsidP="00211610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 case “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Xóa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  <w:p w14:paraId="53DA4678" w14:textId="0270FA31" w:rsidR="00A7116D" w:rsidRPr="00383999" w:rsidRDefault="00A7116D" w:rsidP="00211610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Use case </w:t>
            </w:r>
            <w:proofErr w:type="gram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 Them</w:t>
            </w:r>
            <w:proofErr w:type="gram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</w:tc>
      </w:tr>
    </w:tbl>
    <w:p w14:paraId="62988E83" w14:textId="54CBE692" w:rsidR="00736493" w:rsidRPr="00383999" w:rsidRDefault="00736493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595CBC" w14:textId="7C745B75" w:rsidR="009E2A86" w:rsidRPr="00383999" w:rsidRDefault="009E2A86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399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521"/>
      </w:tblGrid>
      <w:tr w:rsidR="00383999" w:rsidRPr="00383999" w14:paraId="488FF70D" w14:textId="77777777" w:rsidTr="00383999">
        <w:tc>
          <w:tcPr>
            <w:tcW w:w="4621" w:type="dxa"/>
          </w:tcPr>
          <w:p w14:paraId="0041D4C8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22" w:type="dxa"/>
          </w:tcPr>
          <w:p w14:paraId="788CB1DA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26D6F6D8" w14:textId="77777777" w:rsidTr="00383999">
        <w:tc>
          <w:tcPr>
            <w:tcW w:w="4621" w:type="dxa"/>
          </w:tcPr>
          <w:p w14:paraId="56058384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2C9337F8" w14:textId="38841E90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giỏ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</w:p>
        </w:tc>
      </w:tr>
      <w:tr w:rsidR="00383999" w:rsidRPr="00383999" w14:paraId="7E56185E" w14:textId="77777777" w:rsidTr="00383999">
        <w:tc>
          <w:tcPr>
            <w:tcW w:w="4621" w:type="dxa"/>
          </w:tcPr>
          <w:p w14:paraId="1FC87677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Tóm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tắt</w:t>
            </w:r>
            <w:proofErr w:type="spellEnd"/>
          </w:p>
        </w:tc>
        <w:tc>
          <w:tcPr>
            <w:tcW w:w="4622" w:type="dxa"/>
          </w:tcPr>
          <w:p w14:paraId="68757D55" w14:textId="1FED84A6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giỏ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sẽ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đã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chỉnh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sửa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số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lượng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cần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mua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83999" w:rsidRPr="00383999" w14:paraId="64684E34" w14:textId="77777777" w:rsidTr="00383999">
        <w:tc>
          <w:tcPr>
            <w:tcW w:w="4621" w:type="dxa"/>
          </w:tcPr>
          <w:p w14:paraId="47F1BCF8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</w:p>
        </w:tc>
        <w:tc>
          <w:tcPr>
            <w:tcW w:w="4622" w:type="dxa"/>
          </w:tcPr>
          <w:p w14:paraId="7B52E156" w14:textId="742C5473" w:rsidR="006C4EF0" w:rsidRDefault="006C4EF0" w:rsidP="0021161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bán</w:t>
            </w:r>
            <w:proofErr w:type="spellEnd"/>
          </w:p>
          <w:p w14:paraId="644D00F4" w14:textId="119E2735" w:rsidR="00411A19" w:rsidRDefault="00411A19" w:rsidP="0021161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="009E2A86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họn</w:t>
            </w:r>
            <w:proofErr w:type="spellEnd"/>
            <w:r w:rsidR="009E2A86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9E2A86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="009E2A86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9E2A86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="009E2A86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="009E2A86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</w:t>
            </w:r>
            <w:proofErr w:type="spellEnd"/>
            <w:r w:rsidR="009E2A86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9E2A86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giỏ</w:t>
            </w:r>
            <w:proofErr w:type="spellEnd"/>
            <w:r w:rsidR="009E2A86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9E2A86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="009E2A86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  <w:p w14:paraId="1FEB4273" w14:textId="3CAFA745" w:rsidR="009E2A86" w:rsidRPr="00383999" w:rsidRDefault="009E2A86" w:rsidP="0021161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6C4EF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="006C4EF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6C4EF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thị</w:t>
            </w:r>
            <w:proofErr w:type="spellEnd"/>
            <w:r w:rsidR="006C4EF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6C4EF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giỏ</w:t>
            </w:r>
            <w:proofErr w:type="spellEnd"/>
            <w:r w:rsidR="006C4EF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6C4EF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</w:p>
          <w:p w14:paraId="1F60ECC7" w14:textId="77777777" w:rsidR="009E2A86" w:rsidRPr="00383999" w:rsidRDefault="009E2A86" w:rsidP="00383999">
            <w:pPr>
              <w:pStyle w:val="ListParagraph"/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54736E1B" w14:textId="77777777" w:rsidTr="00383999">
        <w:tc>
          <w:tcPr>
            <w:tcW w:w="4621" w:type="dxa"/>
          </w:tcPr>
          <w:p w14:paraId="108D1EC6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  <w:proofErr w:type="spellEnd"/>
          </w:p>
        </w:tc>
        <w:tc>
          <w:tcPr>
            <w:tcW w:w="4622" w:type="dxa"/>
          </w:tcPr>
          <w:p w14:paraId="10E24B67" w14:textId="7720076E" w:rsidR="009E2A86" w:rsidRPr="00383999" w:rsidRDefault="006C4EF0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  <w:tr w:rsidR="00383999" w:rsidRPr="00383999" w14:paraId="263F1E20" w14:textId="77777777" w:rsidTr="00383999">
        <w:tc>
          <w:tcPr>
            <w:tcW w:w="4621" w:type="dxa"/>
          </w:tcPr>
          <w:p w14:paraId="6B53EAC8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yêu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đặc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biệt</w:t>
            </w:r>
            <w:proofErr w:type="spellEnd"/>
          </w:p>
        </w:tc>
        <w:tc>
          <w:tcPr>
            <w:tcW w:w="4622" w:type="dxa"/>
          </w:tcPr>
          <w:p w14:paraId="0D62E6DB" w14:textId="0C6F4A18" w:rsidR="009E2A86" w:rsidRPr="00383999" w:rsidRDefault="006C4EF0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  <w:tr w:rsidR="00383999" w:rsidRPr="00383999" w14:paraId="60D100C9" w14:textId="77777777" w:rsidTr="00383999">
        <w:tc>
          <w:tcPr>
            <w:tcW w:w="4621" w:type="dxa"/>
          </w:tcPr>
          <w:p w14:paraId="5E737ECD" w14:textId="77777777" w:rsidR="009E2A86" w:rsidRPr="00383999" w:rsidRDefault="009E2A86" w:rsidP="00383999">
            <w:pPr>
              <w:tabs>
                <w:tab w:val="left" w:pos="1410"/>
              </w:tabs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0FD45BC3" w14:textId="2F656A6B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6C4EF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6C4EF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bán</w:t>
            </w:r>
            <w:proofErr w:type="spellEnd"/>
          </w:p>
        </w:tc>
      </w:tr>
      <w:tr w:rsidR="00383999" w:rsidRPr="00383999" w14:paraId="7E9B2F29" w14:textId="77777777" w:rsidTr="00383999">
        <w:tc>
          <w:tcPr>
            <w:tcW w:w="4621" w:type="dxa"/>
          </w:tcPr>
          <w:p w14:paraId="4D17FAA8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4E8C7CC3" w14:textId="5C25A05B" w:rsidR="009E2A86" w:rsidRPr="006C4EF0" w:rsidRDefault="006C4EF0" w:rsidP="006C4EF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C4EF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6C4EF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C4EF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Pr="006C4EF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C4EF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</w:p>
        </w:tc>
      </w:tr>
      <w:tr w:rsidR="009E2A86" w:rsidRPr="00383999" w14:paraId="71D645B6" w14:textId="77777777" w:rsidTr="00383999">
        <w:tc>
          <w:tcPr>
            <w:tcW w:w="4621" w:type="dxa"/>
          </w:tcPr>
          <w:p w14:paraId="226D2E6F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Điểm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mở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rộng</w:t>
            </w:r>
            <w:proofErr w:type="spellEnd"/>
          </w:p>
        </w:tc>
        <w:tc>
          <w:tcPr>
            <w:tcW w:w="4622" w:type="dxa"/>
          </w:tcPr>
          <w:p w14:paraId="519B1996" w14:textId="469FF220" w:rsidR="009E2A86" w:rsidRPr="00383999" w:rsidRDefault="009E2A86" w:rsidP="0021161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Use case </w:t>
            </w:r>
            <w:proofErr w:type="gram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 w:rsidR="006C4EF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Xóa</w:t>
            </w:r>
            <w:proofErr w:type="spellEnd"/>
            <w:proofErr w:type="gram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6C4EF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  <w:p w14:paraId="2A70D77A" w14:textId="011898FC" w:rsidR="009E2A86" w:rsidRDefault="009E2A86" w:rsidP="0021161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Use case </w:t>
            </w:r>
            <w:proofErr w:type="gram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“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</w:t>
            </w:r>
            <w:r w:rsidR="006C4EF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ê</w:t>
            </w:r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proofErr w:type="spellEnd"/>
            <w:proofErr w:type="gram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6C4EF0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  <w:p w14:paraId="46317159" w14:textId="37A3AF7F" w:rsidR="006C4EF0" w:rsidRPr="00383999" w:rsidRDefault="006C4EF0" w:rsidP="0021161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Use case </w:t>
            </w:r>
            <w:proofErr w:type="gram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“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Sửa</w:t>
            </w:r>
            <w:proofErr w:type="spellEnd"/>
            <w:proofErr w:type="gram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”</w:t>
            </w:r>
          </w:p>
        </w:tc>
      </w:tr>
    </w:tbl>
    <w:p w14:paraId="16E592EA" w14:textId="4B3E67B9" w:rsidR="009E2A86" w:rsidRPr="00383999" w:rsidRDefault="009E2A86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1E01CB" w14:textId="1EDFE279" w:rsidR="009E2A86" w:rsidRPr="00383999" w:rsidRDefault="009E2A86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399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4"/>
        <w:gridCol w:w="4523"/>
      </w:tblGrid>
      <w:tr w:rsidR="00383999" w:rsidRPr="00383999" w14:paraId="15AAEE5C" w14:textId="77777777" w:rsidTr="00383999">
        <w:tc>
          <w:tcPr>
            <w:tcW w:w="4621" w:type="dxa"/>
          </w:tcPr>
          <w:p w14:paraId="1CAEC537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22" w:type="dxa"/>
          </w:tcPr>
          <w:p w14:paraId="77D085D3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6FB828B6" w14:textId="77777777" w:rsidTr="00383999">
        <w:tc>
          <w:tcPr>
            <w:tcW w:w="4621" w:type="dxa"/>
          </w:tcPr>
          <w:p w14:paraId="5986F8E4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2A0728E2" w14:textId="060A3328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Thanh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toán</w:t>
            </w:r>
            <w:proofErr w:type="spellEnd"/>
          </w:p>
        </w:tc>
      </w:tr>
      <w:tr w:rsidR="00383999" w:rsidRPr="00383999" w14:paraId="77F4A472" w14:textId="77777777" w:rsidTr="00383999">
        <w:tc>
          <w:tcPr>
            <w:tcW w:w="4621" w:type="dxa"/>
          </w:tcPr>
          <w:p w14:paraId="06FEBA51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Tóm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tắt</w:t>
            </w:r>
            <w:proofErr w:type="spellEnd"/>
          </w:p>
        </w:tc>
        <w:tc>
          <w:tcPr>
            <w:tcW w:w="4622" w:type="dxa"/>
          </w:tcPr>
          <w:p w14:paraId="753E73FD" w14:textId="34EB4B28" w:rsidR="009E2A86" w:rsidRPr="00383999" w:rsidRDefault="007D0393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Sau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“Thanh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hoàn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tất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mua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</w:p>
        </w:tc>
      </w:tr>
      <w:tr w:rsidR="00383999" w:rsidRPr="00383999" w14:paraId="012F4F2F" w14:textId="77777777" w:rsidTr="00383999">
        <w:tc>
          <w:tcPr>
            <w:tcW w:w="4621" w:type="dxa"/>
          </w:tcPr>
          <w:p w14:paraId="7F55AD36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</w:p>
        </w:tc>
        <w:tc>
          <w:tcPr>
            <w:tcW w:w="4622" w:type="dxa"/>
          </w:tcPr>
          <w:p w14:paraId="7B767E4E" w14:textId="4F238379" w:rsidR="009E2A86" w:rsidRPr="00383999" w:rsidRDefault="009E2A86" w:rsidP="00211610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giỏ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  <w:p w14:paraId="14E2DDF1" w14:textId="163D4FAF" w:rsidR="009E2A86" w:rsidRDefault="009E2A86" w:rsidP="00211610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“Thanh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</w:p>
          <w:p w14:paraId="49269D0D" w14:textId="4C954B76" w:rsidR="00147B85" w:rsidRDefault="00147B85" w:rsidP="00211610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167CCF5A" w14:textId="7B3B39AF" w:rsidR="00147B85" w:rsidRDefault="00147B85" w:rsidP="00211610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Ấn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toán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2A20F11A" w14:textId="3D722720" w:rsidR="00147B85" w:rsidRPr="00383999" w:rsidRDefault="00147B85" w:rsidP="00211610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báo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thành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xong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5E691AA0" w14:textId="77777777" w:rsidR="009E2A86" w:rsidRPr="00383999" w:rsidRDefault="009E2A86" w:rsidP="00383999">
            <w:pPr>
              <w:pStyle w:val="ListParagraph"/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1F0225DE" w14:textId="77777777" w:rsidTr="00383999">
        <w:tc>
          <w:tcPr>
            <w:tcW w:w="4621" w:type="dxa"/>
          </w:tcPr>
          <w:p w14:paraId="0EFD7680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  <w:proofErr w:type="spellEnd"/>
          </w:p>
        </w:tc>
        <w:tc>
          <w:tcPr>
            <w:tcW w:w="4622" w:type="dxa"/>
          </w:tcPr>
          <w:p w14:paraId="7B3D0EDE" w14:textId="77777777" w:rsidR="009E2A86" w:rsidRDefault="00147B85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1 -&gt;2 -&gt;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Báo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lỗi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trong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giỏ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  <w:p w14:paraId="2CB7B75D" w14:textId="1B026BD6" w:rsidR="00147B85" w:rsidRPr="00383999" w:rsidRDefault="00147B85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1-&gt; 2-&gt; 3-&gt;4-&gt;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báo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toán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thất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bại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tin. </w:t>
            </w:r>
          </w:p>
        </w:tc>
      </w:tr>
      <w:tr w:rsidR="00383999" w:rsidRPr="00383999" w14:paraId="3CD6F77D" w14:textId="77777777" w:rsidTr="00383999">
        <w:tc>
          <w:tcPr>
            <w:tcW w:w="4621" w:type="dxa"/>
          </w:tcPr>
          <w:p w14:paraId="307384E3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yêu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đặc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biệt</w:t>
            </w:r>
            <w:proofErr w:type="spellEnd"/>
          </w:p>
        </w:tc>
        <w:tc>
          <w:tcPr>
            <w:tcW w:w="4622" w:type="dxa"/>
          </w:tcPr>
          <w:p w14:paraId="5ABDC261" w14:textId="106D151F" w:rsidR="009E2A86" w:rsidRPr="00383999" w:rsidRDefault="006C4EF0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  <w:tr w:rsidR="00383999" w:rsidRPr="00383999" w14:paraId="1E046786" w14:textId="77777777" w:rsidTr="00383999">
        <w:tc>
          <w:tcPr>
            <w:tcW w:w="4621" w:type="dxa"/>
          </w:tcPr>
          <w:p w14:paraId="1DE15C51" w14:textId="77777777" w:rsidR="009E2A86" w:rsidRPr="00383999" w:rsidRDefault="009E2A86" w:rsidP="00383999">
            <w:pPr>
              <w:tabs>
                <w:tab w:val="left" w:pos="1410"/>
              </w:tabs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699F4419" w14:textId="1EB18016" w:rsidR="009E2A86" w:rsidRPr="00383999" w:rsidRDefault="006C4EF0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thị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giỏ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</w:p>
        </w:tc>
      </w:tr>
      <w:tr w:rsidR="00383999" w:rsidRPr="00383999" w14:paraId="6A0E2325" w14:textId="77777777" w:rsidTr="00383999">
        <w:tc>
          <w:tcPr>
            <w:tcW w:w="4621" w:type="dxa"/>
          </w:tcPr>
          <w:p w14:paraId="2A043D7F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4154B770" w14:textId="32FE66E7" w:rsidR="009E2A86" w:rsidRPr="006C4EF0" w:rsidRDefault="006C4EF0" w:rsidP="006C4EF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thị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báo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thành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thành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thất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bại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lỗi</w:t>
            </w:r>
            <w:proofErr w:type="spellEnd"/>
            <w:r w:rsidR="00147B8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9E2A86" w:rsidRPr="00383999" w14:paraId="713AD396" w14:textId="77777777" w:rsidTr="00383999">
        <w:tc>
          <w:tcPr>
            <w:tcW w:w="4621" w:type="dxa"/>
          </w:tcPr>
          <w:p w14:paraId="3B672C04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Điểm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mở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rộng</w:t>
            </w:r>
            <w:proofErr w:type="spellEnd"/>
          </w:p>
        </w:tc>
        <w:tc>
          <w:tcPr>
            <w:tcW w:w="4622" w:type="dxa"/>
          </w:tcPr>
          <w:p w14:paraId="1125C673" w14:textId="6AF7AD29" w:rsidR="007D0393" w:rsidRPr="00383999" w:rsidRDefault="006C4EF0" w:rsidP="006C4EF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</w:tbl>
    <w:p w14:paraId="0DFFF74E" w14:textId="12E50ABD" w:rsidR="009E2A86" w:rsidRPr="00383999" w:rsidRDefault="009E2A86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D9B505" w14:textId="03AEF03B" w:rsidR="009E2A86" w:rsidRPr="00383999" w:rsidRDefault="009E2A86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399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521"/>
      </w:tblGrid>
      <w:tr w:rsidR="00383999" w:rsidRPr="00383999" w14:paraId="0AE5DA02" w14:textId="77777777" w:rsidTr="00383999">
        <w:tc>
          <w:tcPr>
            <w:tcW w:w="4621" w:type="dxa"/>
          </w:tcPr>
          <w:p w14:paraId="42AFAFCC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22" w:type="dxa"/>
          </w:tcPr>
          <w:p w14:paraId="68F7F102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6962BD73" w14:textId="77777777" w:rsidTr="00383999">
        <w:tc>
          <w:tcPr>
            <w:tcW w:w="4621" w:type="dxa"/>
          </w:tcPr>
          <w:p w14:paraId="2EE93101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4309C8A2" w14:textId="5BD981B3" w:rsidR="009E2A86" w:rsidRPr="00383999" w:rsidRDefault="00453D5E" w:rsidP="00453D5E">
            <w:pPr>
              <w:tabs>
                <w:tab w:val="left" w:pos="1500"/>
              </w:tabs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lọc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</w:p>
        </w:tc>
      </w:tr>
      <w:tr w:rsidR="00383999" w:rsidRPr="00383999" w14:paraId="591170A4" w14:textId="77777777" w:rsidTr="00383999">
        <w:tc>
          <w:tcPr>
            <w:tcW w:w="4621" w:type="dxa"/>
          </w:tcPr>
          <w:p w14:paraId="0C0AD360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Tóm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tắt</w:t>
            </w:r>
            <w:proofErr w:type="spellEnd"/>
          </w:p>
        </w:tc>
        <w:tc>
          <w:tcPr>
            <w:tcW w:w="4622" w:type="dxa"/>
          </w:tcPr>
          <w:p w14:paraId="165BC140" w14:textId="6F914761" w:rsidR="009E2A86" w:rsidRPr="00383999" w:rsidRDefault="00453D5E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tìm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hoặc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loại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mức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tìm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83999" w:rsidRPr="00383999" w14:paraId="3149F076" w14:textId="77777777" w:rsidTr="00383999">
        <w:tc>
          <w:tcPr>
            <w:tcW w:w="4621" w:type="dxa"/>
          </w:tcPr>
          <w:p w14:paraId="0D1B2CDB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</w:p>
        </w:tc>
        <w:tc>
          <w:tcPr>
            <w:tcW w:w="4622" w:type="dxa"/>
          </w:tcPr>
          <w:p w14:paraId="74D48EFC" w14:textId="336C46F4" w:rsidR="00147B85" w:rsidRDefault="00147B85" w:rsidP="00211610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"</w:t>
            </w:r>
          </w:p>
          <w:p w14:paraId="661523E3" w14:textId="44B0EF2C" w:rsidR="007D0393" w:rsidRPr="00383999" w:rsidRDefault="00453D5E" w:rsidP="00211610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hoặc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loại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mức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tìm</w:t>
            </w:r>
            <w:proofErr w:type="spellEnd"/>
          </w:p>
          <w:p w14:paraId="49527C09" w14:textId="3FC305C8" w:rsidR="007D0393" w:rsidRPr="00383999" w:rsidRDefault="00453D5E" w:rsidP="00211610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Màn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hình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hiển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thị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phù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hợp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  <w:p w14:paraId="6B54DA5C" w14:textId="77777777" w:rsidR="009E2A86" w:rsidRPr="00383999" w:rsidRDefault="009E2A86" w:rsidP="00383999">
            <w:pPr>
              <w:pStyle w:val="ListParagraph"/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6F364B71" w14:textId="77777777" w:rsidTr="00383999">
        <w:tc>
          <w:tcPr>
            <w:tcW w:w="4621" w:type="dxa"/>
          </w:tcPr>
          <w:p w14:paraId="7C9AAE36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  <w:proofErr w:type="spellEnd"/>
          </w:p>
        </w:tc>
        <w:tc>
          <w:tcPr>
            <w:tcW w:w="4622" w:type="dxa"/>
          </w:tcPr>
          <w:p w14:paraId="551A5B88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được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này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nào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83999" w:rsidRPr="00383999" w14:paraId="46F5A9D1" w14:textId="77777777" w:rsidTr="00383999">
        <w:tc>
          <w:tcPr>
            <w:tcW w:w="4621" w:type="dxa"/>
          </w:tcPr>
          <w:p w14:paraId="10F9227E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yêu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đặc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biệt</w:t>
            </w:r>
            <w:proofErr w:type="spellEnd"/>
          </w:p>
        </w:tc>
        <w:tc>
          <w:tcPr>
            <w:tcW w:w="4622" w:type="dxa"/>
          </w:tcPr>
          <w:p w14:paraId="40ACF9BD" w14:textId="1B6E2F7D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buộc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trong</w:t>
            </w:r>
            <w:proofErr w:type="spellEnd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giỏ</w:t>
            </w:r>
            <w:proofErr w:type="spellEnd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</w:p>
        </w:tc>
      </w:tr>
      <w:tr w:rsidR="00383999" w:rsidRPr="00383999" w14:paraId="29BC299C" w14:textId="77777777" w:rsidTr="00383999">
        <w:tc>
          <w:tcPr>
            <w:tcW w:w="4621" w:type="dxa"/>
          </w:tcPr>
          <w:p w14:paraId="59808ED1" w14:textId="77777777" w:rsidR="009E2A86" w:rsidRPr="00383999" w:rsidRDefault="009E2A86" w:rsidP="00383999">
            <w:pPr>
              <w:tabs>
                <w:tab w:val="left" w:pos="1410"/>
              </w:tabs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</w:t>
            </w:r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Case</w:t>
            </w:r>
          </w:p>
        </w:tc>
        <w:tc>
          <w:tcPr>
            <w:tcW w:w="4622" w:type="dxa"/>
          </w:tcPr>
          <w:p w14:paraId="33F3C43D" w14:textId="44599519" w:rsidR="009E2A86" w:rsidRPr="00383999" w:rsidRDefault="00165091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Hiện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thị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</w:p>
        </w:tc>
      </w:tr>
      <w:tr w:rsidR="00383999" w:rsidRPr="00383999" w14:paraId="0490F990" w14:textId="77777777" w:rsidTr="00383999">
        <w:tc>
          <w:tcPr>
            <w:tcW w:w="4621" w:type="dxa"/>
          </w:tcPr>
          <w:p w14:paraId="32950A28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1AB37B1F" w14:textId="619C781B" w:rsidR="009E2A86" w:rsidRPr="00383999" w:rsidRDefault="007D0393" w:rsidP="00211610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hóa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của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44B8E75F" w14:textId="77777777" w:rsidR="009E2A86" w:rsidRPr="00147B85" w:rsidRDefault="009E2A86" w:rsidP="00147B85">
            <w:pPr>
              <w:spacing w:line="360" w:lineRule="auto"/>
              <w:ind w:left="360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E2A86" w:rsidRPr="00383999" w14:paraId="492A20CC" w14:textId="77777777" w:rsidTr="00383999">
        <w:tc>
          <w:tcPr>
            <w:tcW w:w="4621" w:type="dxa"/>
          </w:tcPr>
          <w:p w14:paraId="48C2B8D1" w14:textId="77777777" w:rsidR="009E2A86" w:rsidRPr="00383999" w:rsidRDefault="009E2A8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Điểm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mở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rộng</w:t>
            </w:r>
            <w:proofErr w:type="spellEnd"/>
          </w:p>
        </w:tc>
        <w:tc>
          <w:tcPr>
            <w:tcW w:w="4622" w:type="dxa"/>
          </w:tcPr>
          <w:p w14:paraId="343DFD45" w14:textId="68574A7E" w:rsidR="009E2A86" w:rsidRPr="00147B85" w:rsidRDefault="00147B85" w:rsidP="00147B85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</w:tbl>
    <w:p w14:paraId="6942CC97" w14:textId="6D209391" w:rsidR="009E2A86" w:rsidRPr="00383999" w:rsidRDefault="009E2A86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CA149E" w14:textId="4C67A1BD" w:rsidR="007D0393" w:rsidRPr="00383999" w:rsidRDefault="007D0393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399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4"/>
        <w:gridCol w:w="4523"/>
      </w:tblGrid>
      <w:tr w:rsidR="00383999" w:rsidRPr="00383999" w14:paraId="4EDE4163" w14:textId="77777777" w:rsidTr="00383999">
        <w:tc>
          <w:tcPr>
            <w:tcW w:w="4621" w:type="dxa"/>
          </w:tcPr>
          <w:p w14:paraId="3430812A" w14:textId="77777777" w:rsidR="007D0393" w:rsidRPr="00383999" w:rsidRDefault="007D0393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22" w:type="dxa"/>
          </w:tcPr>
          <w:p w14:paraId="43D7F4FC" w14:textId="77777777" w:rsidR="007D0393" w:rsidRPr="00383999" w:rsidRDefault="007D0393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0C32DA8A" w14:textId="77777777" w:rsidTr="00383999">
        <w:tc>
          <w:tcPr>
            <w:tcW w:w="4621" w:type="dxa"/>
          </w:tcPr>
          <w:p w14:paraId="3F7F44A3" w14:textId="77777777" w:rsidR="007D0393" w:rsidRPr="00383999" w:rsidRDefault="007D0393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1078FA9C" w14:textId="26E917C4" w:rsidR="007D0393" w:rsidRPr="00383999" w:rsidRDefault="007D0393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</w:p>
        </w:tc>
      </w:tr>
      <w:tr w:rsidR="00383999" w:rsidRPr="00383999" w14:paraId="5116DAEA" w14:textId="77777777" w:rsidTr="00383999">
        <w:tc>
          <w:tcPr>
            <w:tcW w:w="4621" w:type="dxa"/>
          </w:tcPr>
          <w:p w14:paraId="15F68586" w14:textId="77777777" w:rsidR="007D0393" w:rsidRPr="00383999" w:rsidRDefault="007D0393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Tóm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tắt</w:t>
            </w:r>
            <w:proofErr w:type="spellEnd"/>
          </w:p>
        </w:tc>
        <w:tc>
          <w:tcPr>
            <w:tcW w:w="4622" w:type="dxa"/>
          </w:tcPr>
          <w:p w14:paraId="2D6D31A9" w14:textId="46A51FB1" w:rsidR="007D0393" w:rsidRPr="00383999" w:rsidRDefault="007D0393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tiến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hoàn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tất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thanh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toán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83999" w:rsidRPr="00383999" w14:paraId="45A7F550" w14:textId="77777777" w:rsidTr="00383999">
        <w:tc>
          <w:tcPr>
            <w:tcW w:w="4621" w:type="dxa"/>
          </w:tcPr>
          <w:p w14:paraId="74D91786" w14:textId="77777777" w:rsidR="007D0393" w:rsidRPr="00383999" w:rsidRDefault="007D0393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</w:p>
        </w:tc>
        <w:tc>
          <w:tcPr>
            <w:tcW w:w="4622" w:type="dxa"/>
          </w:tcPr>
          <w:p w14:paraId="13334B69" w14:textId="6CCCC64F" w:rsidR="00147B85" w:rsidRDefault="00147B85" w:rsidP="00211610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gram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“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</w:t>
            </w:r>
            <w:proofErr w:type="spellEnd"/>
            <w:proofErr w:type="gram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  <w:p w14:paraId="47686BB0" w14:textId="4A7C075D" w:rsidR="007D0393" w:rsidRPr="00383999" w:rsidRDefault="00147B85" w:rsidP="00211610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họn</w:t>
            </w:r>
            <w:proofErr w:type="spellEnd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</w:t>
            </w:r>
            <w:proofErr w:type="spellEnd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giỏ</w:t>
            </w:r>
            <w:proofErr w:type="spellEnd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</w:p>
          <w:p w14:paraId="1377C3B5" w14:textId="682E122C" w:rsidR="007D0393" w:rsidRPr="00383999" w:rsidRDefault="00147B85" w:rsidP="00211610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họn</w:t>
            </w:r>
            <w:proofErr w:type="spellEnd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“Thanh </w:t>
            </w:r>
            <w:proofErr w:type="spellStart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toán</w:t>
            </w:r>
            <w:proofErr w:type="spellEnd"/>
            <w:r w:rsidR="007D0393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  <w:p w14:paraId="0AC29C04" w14:textId="6BD58803" w:rsidR="007D0393" w:rsidRPr="00147B85" w:rsidRDefault="00147B85" w:rsidP="00147B85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0BF80A18" w14:textId="77777777" w:rsidR="007D0393" w:rsidRPr="00383999" w:rsidRDefault="007D0393" w:rsidP="00383999">
            <w:pPr>
              <w:pStyle w:val="ListParagraph"/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4913B5D7" w14:textId="77777777" w:rsidTr="00383999">
        <w:tc>
          <w:tcPr>
            <w:tcW w:w="4621" w:type="dxa"/>
          </w:tcPr>
          <w:p w14:paraId="577AD98D" w14:textId="77777777" w:rsidR="007D0393" w:rsidRPr="00383999" w:rsidRDefault="007D0393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  <w:proofErr w:type="spellEnd"/>
          </w:p>
        </w:tc>
        <w:tc>
          <w:tcPr>
            <w:tcW w:w="4622" w:type="dxa"/>
          </w:tcPr>
          <w:p w14:paraId="1EF8C7BF" w14:textId="77777777" w:rsidR="007D0393" w:rsidRPr="00383999" w:rsidRDefault="007D0393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được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này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nào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83999" w:rsidRPr="00383999" w14:paraId="2F6F39CE" w14:textId="77777777" w:rsidTr="00383999">
        <w:tc>
          <w:tcPr>
            <w:tcW w:w="4621" w:type="dxa"/>
          </w:tcPr>
          <w:p w14:paraId="1433CF93" w14:textId="77777777" w:rsidR="007D0393" w:rsidRPr="00383999" w:rsidRDefault="007D0393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yêu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đặc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biệt</w:t>
            </w:r>
            <w:proofErr w:type="spellEnd"/>
          </w:p>
        </w:tc>
        <w:tc>
          <w:tcPr>
            <w:tcW w:w="4622" w:type="dxa"/>
          </w:tcPr>
          <w:p w14:paraId="22AF0568" w14:textId="77777777" w:rsidR="007D0393" w:rsidRPr="00383999" w:rsidRDefault="007D0393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buộc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bán</w:t>
            </w:r>
            <w:proofErr w:type="spellEnd"/>
          </w:p>
        </w:tc>
      </w:tr>
      <w:tr w:rsidR="00383999" w:rsidRPr="00383999" w14:paraId="38C23441" w14:textId="77777777" w:rsidTr="00383999">
        <w:tc>
          <w:tcPr>
            <w:tcW w:w="4621" w:type="dxa"/>
          </w:tcPr>
          <w:p w14:paraId="59095133" w14:textId="77777777" w:rsidR="007D0393" w:rsidRPr="00383999" w:rsidRDefault="007D0393" w:rsidP="00383999">
            <w:pPr>
              <w:tabs>
                <w:tab w:val="left" w:pos="1410"/>
              </w:tabs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557D08AA" w14:textId="7350D8F8" w:rsidR="007D0393" w:rsidRPr="00383999" w:rsidRDefault="007D0393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form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</w:p>
        </w:tc>
      </w:tr>
      <w:tr w:rsidR="00383999" w:rsidRPr="00383999" w14:paraId="30C9E0D2" w14:textId="77777777" w:rsidTr="00383999">
        <w:tc>
          <w:tcPr>
            <w:tcW w:w="4621" w:type="dxa"/>
          </w:tcPr>
          <w:p w14:paraId="0D5B7AEE" w14:textId="77777777" w:rsidR="007D0393" w:rsidRPr="00383999" w:rsidRDefault="007D0393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2AEF1373" w14:textId="4468A883" w:rsidR="007D0393" w:rsidRPr="00151D09" w:rsidRDefault="00151D09" w:rsidP="00151D0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thị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giỏ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7D0393" w:rsidRPr="00383999" w14:paraId="5186FFCB" w14:textId="77777777" w:rsidTr="00383999">
        <w:tc>
          <w:tcPr>
            <w:tcW w:w="4621" w:type="dxa"/>
          </w:tcPr>
          <w:p w14:paraId="4BC29B0D" w14:textId="77777777" w:rsidR="007D0393" w:rsidRPr="00383999" w:rsidRDefault="007D0393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Điểm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mở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rộng</w:t>
            </w:r>
            <w:proofErr w:type="spellEnd"/>
          </w:p>
        </w:tc>
        <w:tc>
          <w:tcPr>
            <w:tcW w:w="4622" w:type="dxa"/>
          </w:tcPr>
          <w:p w14:paraId="6E1C5F75" w14:textId="19253ECE" w:rsidR="007D0393" w:rsidRPr="00151D09" w:rsidRDefault="00151D09" w:rsidP="00151D0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</w:tbl>
    <w:p w14:paraId="3EB4ABD3" w14:textId="447F062C" w:rsidR="007D0393" w:rsidRPr="00383999" w:rsidRDefault="007D0393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1C8E4A" w14:textId="4DC3D458" w:rsidR="00007199" w:rsidRPr="00383999" w:rsidRDefault="00007199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399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520"/>
      </w:tblGrid>
      <w:tr w:rsidR="00383999" w:rsidRPr="00383999" w14:paraId="0431B455" w14:textId="77777777" w:rsidTr="00383999">
        <w:tc>
          <w:tcPr>
            <w:tcW w:w="4621" w:type="dxa"/>
          </w:tcPr>
          <w:p w14:paraId="1F031276" w14:textId="051CA66B" w:rsidR="00007199" w:rsidRPr="00383999" w:rsidRDefault="0000719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Chưa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</w:t>
            </w:r>
            <w:proofErr w:type="spellEnd"/>
          </w:p>
        </w:tc>
        <w:tc>
          <w:tcPr>
            <w:tcW w:w="4622" w:type="dxa"/>
          </w:tcPr>
          <w:p w14:paraId="53E7F1BD" w14:textId="77777777" w:rsidR="00007199" w:rsidRPr="00383999" w:rsidRDefault="0000719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45003D1D" w14:textId="77777777" w:rsidTr="00383999">
        <w:tc>
          <w:tcPr>
            <w:tcW w:w="4621" w:type="dxa"/>
          </w:tcPr>
          <w:p w14:paraId="01DFDE19" w14:textId="77777777" w:rsidR="00007199" w:rsidRPr="00383999" w:rsidRDefault="0000719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045827EC" w14:textId="4CD4F7E1" w:rsidR="00007199" w:rsidRPr="00383999" w:rsidRDefault="0000719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lý</w:t>
            </w:r>
            <w:proofErr w:type="spellEnd"/>
          </w:p>
        </w:tc>
      </w:tr>
      <w:tr w:rsidR="00383999" w:rsidRPr="00383999" w14:paraId="5EF57655" w14:textId="77777777" w:rsidTr="00383999">
        <w:tc>
          <w:tcPr>
            <w:tcW w:w="4621" w:type="dxa"/>
          </w:tcPr>
          <w:p w14:paraId="35354ABB" w14:textId="77777777" w:rsidR="00007199" w:rsidRPr="00383999" w:rsidRDefault="0000719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Tóm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tắt</w:t>
            </w:r>
            <w:proofErr w:type="spellEnd"/>
          </w:p>
        </w:tc>
        <w:tc>
          <w:tcPr>
            <w:tcW w:w="4622" w:type="dxa"/>
          </w:tcPr>
          <w:p w14:paraId="5880C43E" w14:textId="2AFADF75" w:rsidR="00007199" w:rsidRPr="00383999" w:rsidRDefault="0000719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</w:t>
            </w:r>
            <w:proofErr w:type="spellEnd"/>
            <w:r w:rsid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lý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sẽ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383999" w:rsidRPr="00383999" w14:paraId="2A9F6139" w14:textId="77777777" w:rsidTr="00383999">
        <w:tc>
          <w:tcPr>
            <w:tcW w:w="4621" w:type="dxa"/>
          </w:tcPr>
          <w:p w14:paraId="09C985BB" w14:textId="77777777" w:rsidR="00007199" w:rsidRPr="00383999" w:rsidRDefault="0000719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</w:p>
        </w:tc>
        <w:tc>
          <w:tcPr>
            <w:tcW w:w="4622" w:type="dxa"/>
          </w:tcPr>
          <w:p w14:paraId="131C0B29" w14:textId="06E79A9E" w:rsidR="00007199" w:rsidRDefault="00151D09" w:rsidP="0041015F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="00007199"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họn</w:t>
            </w:r>
            <w:proofErr w:type="spellEnd"/>
            <w:r w:rsidR="00007199"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007199"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="00007199"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007199"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="00007199"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gramStart"/>
            <w:r w:rsidR="00007199"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 w:rsid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</w:t>
            </w:r>
            <w:proofErr w:type="spellEnd"/>
            <w:proofErr w:type="gramEnd"/>
            <w:r w:rsid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lí</w:t>
            </w:r>
            <w:proofErr w:type="spellEnd"/>
            <w:r w:rsid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07199"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</w:p>
          <w:p w14:paraId="7E2354AB" w14:textId="0B854CF9" w:rsidR="0041015F" w:rsidRPr="0041015F" w:rsidRDefault="0041015F" w:rsidP="0041015F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thị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</w:p>
          <w:p w14:paraId="35E4EE86" w14:textId="77777777" w:rsidR="00007199" w:rsidRPr="00383999" w:rsidRDefault="00007199" w:rsidP="00383999">
            <w:pPr>
              <w:pStyle w:val="ListParagraph"/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36535147" w14:textId="77777777" w:rsidTr="00383999">
        <w:tc>
          <w:tcPr>
            <w:tcW w:w="4621" w:type="dxa"/>
          </w:tcPr>
          <w:p w14:paraId="3F6199AE" w14:textId="77777777" w:rsidR="00007199" w:rsidRPr="00383999" w:rsidRDefault="0000719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  <w:proofErr w:type="spellEnd"/>
          </w:p>
        </w:tc>
        <w:tc>
          <w:tcPr>
            <w:tcW w:w="4622" w:type="dxa"/>
          </w:tcPr>
          <w:p w14:paraId="1E51771D" w14:textId="6D5E0917" w:rsidR="00007199" w:rsidRPr="00383999" w:rsidRDefault="0041015F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  <w:tr w:rsidR="00383999" w:rsidRPr="00383999" w14:paraId="6497E270" w14:textId="77777777" w:rsidTr="00383999">
        <w:tc>
          <w:tcPr>
            <w:tcW w:w="4621" w:type="dxa"/>
          </w:tcPr>
          <w:p w14:paraId="3561DE0C" w14:textId="77777777" w:rsidR="00007199" w:rsidRPr="00383999" w:rsidRDefault="0000719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yêu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đặc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biệt</w:t>
            </w:r>
            <w:proofErr w:type="spellEnd"/>
          </w:p>
        </w:tc>
        <w:tc>
          <w:tcPr>
            <w:tcW w:w="4622" w:type="dxa"/>
          </w:tcPr>
          <w:p w14:paraId="06903041" w14:textId="622FD1A5" w:rsidR="00007199" w:rsidRPr="00383999" w:rsidRDefault="0041015F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  <w:tr w:rsidR="00383999" w:rsidRPr="00383999" w14:paraId="4A513CB3" w14:textId="77777777" w:rsidTr="00383999">
        <w:tc>
          <w:tcPr>
            <w:tcW w:w="4621" w:type="dxa"/>
          </w:tcPr>
          <w:p w14:paraId="31D6BEB3" w14:textId="77777777" w:rsidR="00007199" w:rsidRPr="00383999" w:rsidRDefault="00007199" w:rsidP="00383999">
            <w:pPr>
              <w:tabs>
                <w:tab w:val="left" w:pos="1410"/>
              </w:tabs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165EB4F8" w14:textId="6035AC67" w:rsidR="00007199" w:rsidRPr="00383999" w:rsidRDefault="0041015F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Đã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đăng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</w:t>
            </w:r>
            <w:proofErr w:type="spellEnd"/>
          </w:p>
        </w:tc>
      </w:tr>
      <w:tr w:rsidR="00383999" w:rsidRPr="00383999" w14:paraId="1804C420" w14:textId="77777777" w:rsidTr="00383999">
        <w:tc>
          <w:tcPr>
            <w:tcW w:w="4621" w:type="dxa"/>
          </w:tcPr>
          <w:p w14:paraId="2992781E" w14:textId="77777777" w:rsidR="00007199" w:rsidRPr="00383999" w:rsidRDefault="0000719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7A75E5FB" w14:textId="7B7B7BB5" w:rsidR="00007199" w:rsidRPr="0041015F" w:rsidRDefault="0041015F" w:rsidP="0041015F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thị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</w:p>
        </w:tc>
      </w:tr>
      <w:tr w:rsidR="00383999" w:rsidRPr="00383999" w14:paraId="6BB0015F" w14:textId="77777777" w:rsidTr="00383999">
        <w:tc>
          <w:tcPr>
            <w:tcW w:w="4621" w:type="dxa"/>
          </w:tcPr>
          <w:p w14:paraId="09E4AF82" w14:textId="77777777" w:rsidR="00007199" w:rsidRPr="00383999" w:rsidRDefault="0000719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Điểm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mở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rộng</w:t>
            </w:r>
            <w:proofErr w:type="spellEnd"/>
          </w:p>
        </w:tc>
        <w:tc>
          <w:tcPr>
            <w:tcW w:w="4622" w:type="dxa"/>
          </w:tcPr>
          <w:p w14:paraId="252DC454" w14:textId="34CF9995" w:rsidR="00007199" w:rsidRPr="0041015F" w:rsidRDefault="00007199" w:rsidP="0041015F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 case “</w:t>
            </w:r>
            <w:proofErr w:type="spellStart"/>
            <w:r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Xóa</w:t>
            </w:r>
            <w:proofErr w:type="spellEnd"/>
            <w:r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loại</w:t>
            </w:r>
            <w:proofErr w:type="spellEnd"/>
            <w:r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  <w:p w14:paraId="32DB73B5" w14:textId="177FFF23" w:rsidR="00007199" w:rsidRDefault="00007199" w:rsidP="0041015F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 case “</w:t>
            </w:r>
            <w:proofErr w:type="spellStart"/>
            <w:r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</w:t>
            </w:r>
            <w:r w:rsid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ê</w:t>
            </w:r>
            <w:r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proofErr w:type="spellEnd"/>
            <w:r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loại</w:t>
            </w:r>
            <w:proofErr w:type="spellEnd"/>
            <w:r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  <w:p w14:paraId="53251002" w14:textId="77777777" w:rsidR="0041015F" w:rsidRDefault="0041015F" w:rsidP="0041015F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 case “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Sửa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loại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  <w:p w14:paraId="0E8C748A" w14:textId="77777777" w:rsidR="0041015F" w:rsidRDefault="0041015F" w:rsidP="0041015F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 case “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Thêm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loại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  <w:p w14:paraId="67D18389" w14:textId="011CDE1B" w:rsidR="0041015F" w:rsidRPr="0041015F" w:rsidRDefault="0041015F" w:rsidP="0041015F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Use </w:t>
            </w:r>
            <w:proofErr w:type="gram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  “</w:t>
            </w:r>
            <w:proofErr w:type="spellStart"/>
            <w:proofErr w:type="gram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Xóa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loại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</w:tc>
      </w:tr>
    </w:tbl>
    <w:p w14:paraId="6CB60C4F" w14:textId="2568FD7F" w:rsidR="00007199" w:rsidRPr="00383999" w:rsidRDefault="00007199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399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4"/>
        <w:gridCol w:w="4523"/>
      </w:tblGrid>
      <w:tr w:rsidR="00383999" w:rsidRPr="00383999" w14:paraId="66BCAEFF" w14:textId="77777777" w:rsidTr="00383999">
        <w:tc>
          <w:tcPr>
            <w:tcW w:w="4621" w:type="dxa"/>
          </w:tcPr>
          <w:p w14:paraId="546DA120" w14:textId="77777777" w:rsidR="00007199" w:rsidRPr="00383999" w:rsidRDefault="0000719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22" w:type="dxa"/>
          </w:tcPr>
          <w:p w14:paraId="0CCB1A4D" w14:textId="77777777" w:rsidR="00007199" w:rsidRPr="00383999" w:rsidRDefault="0000719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2CED9FB5" w14:textId="77777777" w:rsidTr="00383999">
        <w:tc>
          <w:tcPr>
            <w:tcW w:w="4621" w:type="dxa"/>
          </w:tcPr>
          <w:p w14:paraId="6F926139" w14:textId="77777777" w:rsidR="00007199" w:rsidRPr="00383999" w:rsidRDefault="0000719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5DA8B9D2" w14:textId="460CF20E" w:rsidR="00007199" w:rsidRPr="00383999" w:rsidRDefault="00165091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Thêm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khuyến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mãi</w:t>
            </w:r>
            <w:proofErr w:type="spellEnd"/>
          </w:p>
        </w:tc>
      </w:tr>
      <w:tr w:rsidR="00383999" w:rsidRPr="00383999" w14:paraId="6E5C69C0" w14:textId="77777777" w:rsidTr="00383999">
        <w:tc>
          <w:tcPr>
            <w:tcW w:w="4621" w:type="dxa"/>
          </w:tcPr>
          <w:p w14:paraId="3314A43E" w14:textId="77777777" w:rsidR="00007199" w:rsidRPr="00383999" w:rsidRDefault="0000719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Tóm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tắt</w:t>
            </w:r>
            <w:proofErr w:type="spellEnd"/>
          </w:p>
        </w:tc>
        <w:tc>
          <w:tcPr>
            <w:tcW w:w="4622" w:type="dxa"/>
          </w:tcPr>
          <w:p w14:paraId="39EDAEEC" w14:textId="76F1D20C" w:rsidR="00007199" w:rsidRPr="00383999" w:rsidRDefault="0000719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6509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proofErr w:type="spellStart"/>
            <w:r w:rsidR="0016509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thêm</w:t>
            </w:r>
            <w:proofErr w:type="spellEnd"/>
            <w:r w:rsidR="0016509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6509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khuyến</w:t>
            </w:r>
            <w:proofErr w:type="spellEnd"/>
            <w:r w:rsidR="0016509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6509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xóa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muốn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83999" w:rsidRPr="00383999" w14:paraId="49FB6AC8" w14:textId="77777777" w:rsidTr="00383999">
        <w:tc>
          <w:tcPr>
            <w:tcW w:w="4621" w:type="dxa"/>
          </w:tcPr>
          <w:p w14:paraId="6A51D8AB" w14:textId="77777777" w:rsidR="00007199" w:rsidRPr="00383999" w:rsidRDefault="0000719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</w:p>
        </w:tc>
        <w:tc>
          <w:tcPr>
            <w:tcW w:w="4622" w:type="dxa"/>
          </w:tcPr>
          <w:p w14:paraId="60F203F1" w14:textId="43270156" w:rsidR="00007199" w:rsidRPr="00383999" w:rsidRDefault="0041015F" w:rsidP="00211610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="00007199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họn</w:t>
            </w:r>
            <w:proofErr w:type="spellEnd"/>
            <w:r w:rsidR="00007199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007199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="00007199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007199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="00007199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lý</w:t>
            </w:r>
            <w:proofErr w:type="spellEnd"/>
            <w:r w:rsidR="00007199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</w:p>
          <w:p w14:paraId="5791A463" w14:textId="1990346A" w:rsidR="0041015F" w:rsidRDefault="0041015F" w:rsidP="00211610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6509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thêm</w:t>
            </w:r>
            <w:proofErr w:type="spellEnd"/>
            <w:r w:rsidR="0016509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6509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khuyến</w:t>
            </w:r>
            <w:proofErr w:type="spellEnd"/>
            <w:r w:rsidR="0016509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6509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mãi</w:t>
            </w:r>
            <w:proofErr w:type="spellEnd"/>
          </w:p>
          <w:p w14:paraId="7F2576F3" w14:textId="05D10B46" w:rsidR="00E11ADA" w:rsidRDefault="00165091" w:rsidP="00211610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của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khuyến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mãi</w:t>
            </w:r>
            <w:proofErr w:type="spellEnd"/>
          </w:p>
          <w:p w14:paraId="09BD6A57" w14:textId="5814F95B" w:rsidR="0041015F" w:rsidRDefault="00165091" w:rsidP="00211610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Ấn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thêm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khuyễn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lưu</w:t>
            </w:r>
            <w:proofErr w:type="spellEnd"/>
          </w:p>
          <w:p w14:paraId="37AEEC21" w14:textId="77777777" w:rsidR="00165091" w:rsidRDefault="00165091" w:rsidP="00165091">
            <w:pPr>
              <w:pStyle w:val="ListParagraph"/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3F1C8B6" w14:textId="4431857B" w:rsidR="0041015F" w:rsidRPr="00383999" w:rsidRDefault="00165091" w:rsidP="00211610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hông</w:t>
            </w:r>
            <w:proofErr w:type="spellEnd"/>
            <w:r w:rsid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báo</w:t>
            </w:r>
            <w:proofErr w:type="spellEnd"/>
            <w:r w:rsid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thành</w:t>
            </w:r>
            <w:proofErr w:type="spellEnd"/>
            <w:r w:rsid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 w:rsidR="0041015F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3F8E1D00" w14:textId="77777777" w:rsidR="00007199" w:rsidRPr="00383999" w:rsidRDefault="00007199" w:rsidP="00383999">
            <w:pPr>
              <w:pStyle w:val="ListParagraph"/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161C574C" w14:textId="77777777" w:rsidTr="00383999">
        <w:tc>
          <w:tcPr>
            <w:tcW w:w="4621" w:type="dxa"/>
          </w:tcPr>
          <w:p w14:paraId="4D3C5611" w14:textId="77777777" w:rsidR="00007199" w:rsidRPr="00383999" w:rsidRDefault="0000719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  <w:proofErr w:type="spellEnd"/>
          </w:p>
        </w:tc>
        <w:tc>
          <w:tcPr>
            <w:tcW w:w="4622" w:type="dxa"/>
          </w:tcPr>
          <w:p w14:paraId="042FCB37" w14:textId="77777777" w:rsidR="00007199" w:rsidRDefault="0041015F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1-&gt;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xóa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  <w:p w14:paraId="1EBEBB18" w14:textId="2ACCAF89" w:rsidR="0041015F" w:rsidRPr="00383999" w:rsidRDefault="0041015F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1-&gt; 2-&gt;3-&gt;4-&gt; </w:t>
            </w:r>
            <w:proofErr w:type="spellStart"/>
            <w:r w:rsidR="0016509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 w:rsidR="0016509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6509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báo</w:t>
            </w:r>
            <w:proofErr w:type="spellEnd"/>
            <w:r w:rsidR="0016509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6509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thất</w:t>
            </w:r>
            <w:proofErr w:type="spellEnd"/>
            <w:r w:rsidR="0016509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6509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bại</w:t>
            </w:r>
            <w:proofErr w:type="spellEnd"/>
            <w:r w:rsidR="0016509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6509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nếu</w:t>
            </w:r>
            <w:proofErr w:type="spellEnd"/>
            <w:r w:rsidR="0016509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6509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sai</w:t>
            </w:r>
            <w:proofErr w:type="spellEnd"/>
            <w:r w:rsidR="0016509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16509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 w:rsidR="00165091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</w:t>
            </w: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83999" w:rsidRPr="00383999" w14:paraId="49F8EF9D" w14:textId="77777777" w:rsidTr="00383999">
        <w:tc>
          <w:tcPr>
            <w:tcW w:w="4621" w:type="dxa"/>
          </w:tcPr>
          <w:p w14:paraId="584DAE56" w14:textId="77777777" w:rsidR="00007199" w:rsidRPr="00383999" w:rsidRDefault="0000719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yêu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đặc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biệt</w:t>
            </w:r>
            <w:proofErr w:type="spellEnd"/>
          </w:p>
        </w:tc>
        <w:tc>
          <w:tcPr>
            <w:tcW w:w="4622" w:type="dxa"/>
          </w:tcPr>
          <w:p w14:paraId="37260E22" w14:textId="6268F126" w:rsidR="00007199" w:rsidRPr="00383999" w:rsidRDefault="0000719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buộc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trong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giỏ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83999" w:rsidRPr="00383999" w14:paraId="290CEA20" w14:textId="77777777" w:rsidTr="00383999">
        <w:tc>
          <w:tcPr>
            <w:tcW w:w="4621" w:type="dxa"/>
          </w:tcPr>
          <w:p w14:paraId="6E0D3BE4" w14:textId="77777777" w:rsidR="00007199" w:rsidRPr="00383999" w:rsidRDefault="00007199" w:rsidP="00383999">
            <w:pPr>
              <w:tabs>
                <w:tab w:val="left" w:pos="1410"/>
              </w:tabs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0CBF7C36" w14:textId="103F0BEC" w:rsidR="00007199" w:rsidRPr="00383999" w:rsidRDefault="00F2396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thị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</w:tr>
      <w:tr w:rsidR="00383999" w:rsidRPr="00383999" w14:paraId="5A418259" w14:textId="77777777" w:rsidTr="00383999">
        <w:tc>
          <w:tcPr>
            <w:tcW w:w="4621" w:type="dxa"/>
          </w:tcPr>
          <w:p w14:paraId="6F7EA48A" w14:textId="77777777" w:rsidR="00007199" w:rsidRPr="00383999" w:rsidRDefault="0000719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687B36F2" w14:textId="230800DE" w:rsidR="00007199" w:rsidRPr="00F23969" w:rsidRDefault="00E11ADA" w:rsidP="00F2396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2396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F2396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2396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Pr="00F2396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2396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 w:rsidRPr="00F2396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2396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loại</w:t>
            </w:r>
            <w:proofErr w:type="spellEnd"/>
            <w:r w:rsidRPr="00F2396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2396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F2396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2396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F2396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2396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còn</w:t>
            </w:r>
            <w:proofErr w:type="spellEnd"/>
            <w:r w:rsidRPr="00F2396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F2396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lại</w:t>
            </w:r>
            <w:proofErr w:type="spellEnd"/>
            <w:r w:rsidRPr="00F2396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10F320E4" w14:textId="77777777" w:rsidR="00007199" w:rsidRPr="00383999" w:rsidRDefault="0000719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07199" w:rsidRPr="00383999" w14:paraId="504B3C4D" w14:textId="77777777" w:rsidTr="00383999">
        <w:tc>
          <w:tcPr>
            <w:tcW w:w="4621" w:type="dxa"/>
          </w:tcPr>
          <w:p w14:paraId="1E328107" w14:textId="77777777" w:rsidR="00007199" w:rsidRPr="00383999" w:rsidRDefault="0000719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Điểm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mở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rộng</w:t>
            </w:r>
            <w:proofErr w:type="spellEnd"/>
          </w:p>
        </w:tc>
        <w:tc>
          <w:tcPr>
            <w:tcW w:w="4622" w:type="dxa"/>
          </w:tcPr>
          <w:p w14:paraId="38848E13" w14:textId="1ADC2B7F" w:rsidR="00007199" w:rsidRPr="00383999" w:rsidRDefault="00E11ADA" w:rsidP="00E11ADA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</w:tbl>
    <w:p w14:paraId="47D1BDDD" w14:textId="77777777" w:rsidR="00007199" w:rsidRPr="00383999" w:rsidRDefault="00007199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38B048" w14:textId="2FEB5905" w:rsidR="00007199" w:rsidRPr="00383999" w:rsidRDefault="00E11ADA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399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2"/>
      </w:tblGrid>
      <w:tr w:rsidR="00383999" w:rsidRPr="00383999" w14:paraId="46217C39" w14:textId="77777777" w:rsidTr="00383999">
        <w:tc>
          <w:tcPr>
            <w:tcW w:w="4621" w:type="dxa"/>
          </w:tcPr>
          <w:p w14:paraId="1845C007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22" w:type="dxa"/>
          </w:tcPr>
          <w:p w14:paraId="46E479CD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455D0227" w14:textId="77777777" w:rsidTr="00383999">
        <w:tc>
          <w:tcPr>
            <w:tcW w:w="4621" w:type="dxa"/>
          </w:tcPr>
          <w:p w14:paraId="0DA76CE1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6B08A2DE" w14:textId="2714B9AD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Thêm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</w:p>
        </w:tc>
      </w:tr>
      <w:tr w:rsidR="00383999" w:rsidRPr="00383999" w14:paraId="279B2833" w14:textId="77777777" w:rsidTr="00383999">
        <w:tc>
          <w:tcPr>
            <w:tcW w:w="4621" w:type="dxa"/>
          </w:tcPr>
          <w:p w14:paraId="1C287467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Tóm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tắt</w:t>
            </w:r>
            <w:proofErr w:type="spellEnd"/>
          </w:p>
        </w:tc>
        <w:tc>
          <w:tcPr>
            <w:tcW w:w="4622" w:type="dxa"/>
          </w:tcPr>
          <w:p w14:paraId="57064BEA" w14:textId="1AF5B3A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</w:t>
            </w:r>
            <w:r w:rsidR="00F2396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ê</w:t>
            </w:r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thêm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muốn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83999" w:rsidRPr="00383999" w14:paraId="4C770EB3" w14:textId="77777777" w:rsidTr="00383999">
        <w:tc>
          <w:tcPr>
            <w:tcW w:w="4621" w:type="dxa"/>
          </w:tcPr>
          <w:p w14:paraId="0661FE5A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</w:p>
        </w:tc>
        <w:tc>
          <w:tcPr>
            <w:tcW w:w="4622" w:type="dxa"/>
          </w:tcPr>
          <w:p w14:paraId="786783A8" w14:textId="32AC497D" w:rsidR="00E11ADA" w:rsidRPr="00383999" w:rsidRDefault="00F23969" w:rsidP="00211610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họn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lý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</w:p>
          <w:p w14:paraId="3632B061" w14:textId="124D33A6" w:rsidR="00E11ADA" w:rsidRDefault="00F23969" w:rsidP="00211610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họn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Thêm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loại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  <w:p w14:paraId="36C33515" w14:textId="4334FC0A" w:rsidR="00F23969" w:rsidRDefault="00F23969" w:rsidP="00211610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loại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mới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62B5D715" w14:textId="5806D8D1" w:rsidR="00F23969" w:rsidRPr="00383999" w:rsidRDefault="00F23969" w:rsidP="00211610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Ấn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nút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thêm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báo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thành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51A545E4" w14:textId="77777777" w:rsidR="00E11ADA" w:rsidRPr="00383999" w:rsidRDefault="00E11ADA" w:rsidP="00383999">
            <w:pPr>
              <w:pStyle w:val="ListParagraph"/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0AA61D16" w14:textId="77777777" w:rsidTr="00383999">
        <w:tc>
          <w:tcPr>
            <w:tcW w:w="4621" w:type="dxa"/>
          </w:tcPr>
          <w:p w14:paraId="0E7BBED3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  <w:proofErr w:type="spellEnd"/>
          </w:p>
        </w:tc>
        <w:tc>
          <w:tcPr>
            <w:tcW w:w="4622" w:type="dxa"/>
          </w:tcPr>
          <w:p w14:paraId="3C54574E" w14:textId="1EB86E53" w:rsidR="00E11ADA" w:rsidRPr="00383999" w:rsidRDefault="00F2396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1-&gt;2-&gt;3-&gt;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Ấn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nút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thêm</w:t>
            </w:r>
            <w:proofErr w:type="spellEnd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báo</w:t>
            </w:r>
            <w:proofErr w:type="spellEnd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trùng</w:t>
            </w:r>
            <w:proofErr w:type="spellEnd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nếu</w:t>
            </w:r>
            <w:proofErr w:type="spellEnd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loại</w:t>
            </w:r>
            <w:proofErr w:type="spellEnd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đã</w:t>
            </w:r>
            <w:proofErr w:type="spellEnd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83999" w:rsidRPr="00383999" w14:paraId="345C4795" w14:textId="77777777" w:rsidTr="00383999">
        <w:tc>
          <w:tcPr>
            <w:tcW w:w="4621" w:type="dxa"/>
          </w:tcPr>
          <w:p w14:paraId="21B68EFD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Các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yêu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đặc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biệt</w:t>
            </w:r>
            <w:proofErr w:type="spellEnd"/>
          </w:p>
        </w:tc>
        <w:tc>
          <w:tcPr>
            <w:tcW w:w="4622" w:type="dxa"/>
          </w:tcPr>
          <w:p w14:paraId="73984A03" w14:textId="3AE5C6F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  <w:tr w:rsidR="00383999" w:rsidRPr="00383999" w14:paraId="73E128F5" w14:textId="77777777" w:rsidTr="00383999">
        <w:tc>
          <w:tcPr>
            <w:tcW w:w="4621" w:type="dxa"/>
          </w:tcPr>
          <w:p w14:paraId="5332E795" w14:textId="77777777" w:rsidR="00E11ADA" w:rsidRPr="00383999" w:rsidRDefault="00E11ADA" w:rsidP="00383999">
            <w:pPr>
              <w:tabs>
                <w:tab w:val="left" w:pos="1410"/>
              </w:tabs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62EB31C4" w14:textId="4A5DF6F2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proofErr w:type="gram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proofErr w:type="gram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</w:p>
        </w:tc>
      </w:tr>
      <w:tr w:rsidR="00383999" w:rsidRPr="00383999" w14:paraId="15BE6B98" w14:textId="77777777" w:rsidTr="00383999">
        <w:tc>
          <w:tcPr>
            <w:tcW w:w="4621" w:type="dxa"/>
          </w:tcPr>
          <w:p w14:paraId="1FED2968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2420B4A2" w14:textId="644224B4" w:rsidR="00E11ADA" w:rsidRPr="00443FF9" w:rsidRDefault="00443FF9" w:rsidP="00443FF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Về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lại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lý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</w:tr>
      <w:tr w:rsidR="00E11ADA" w:rsidRPr="00383999" w14:paraId="73962721" w14:textId="77777777" w:rsidTr="00383999">
        <w:tc>
          <w:tcPr>
            <w:tcW w:w="4621" w:type="dxa"/>
          </w:tcPr>
          <w:p w14:paraId="4532574C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Điểm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mở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rộng</w:t>
            </w:r>
            <w:proofErr w:type="spellEnd"/>
          </w:p>
        </w:tc>
        <w:tc>
          <w:tcPr>
            <w:tcW w:w="4622" w:type="dxa"/>
          </w:tcPr>
          <w:p w14:paraId="374BD77A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</w:tbl>
    <w:p w14:paraId="72C2EAC2" w14:textId="4CD487B3" w:rsidR="00E11ADA" w:rsidRPr="00383999" w:rsidRDefault="00E11ADA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66B03A" w14:textId="6963AD75" w:rsidR="00E11ADA" w:rsidRPr="00383999" w:rsidRDefault="00E11ADA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399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2"/>
      </w:tblGrid>
      <w:tr w:rsidR="00383999" w:rsidRPr="00383999" w14:paraId="4F00045C" w14:textId="77777777" w:rsidTr="00383999">
        <w:tc>
          <w:tcPr>
            <w:tcW w:w="4621" w:type="dxa"/>
          </w:tcPr>
          <w:p w14:paraId="74C9762C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22" w:type="dxa"/>
          </w:tcPr>
          <w:p w14:paraId="6FC761CE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6767019C" w14:textId="77777777" w:rsidTr="00383999">
        <w:tc>
          <w:tcPr>
            <w:tcW w:w="4621" w:type="dxa"/>
          </w:tcPr>
          <w:p w14:paraId="4EB4263F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702C1D25" w14:textId="18176063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Thêm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</w:p>
        </w:tc>
      </w:tr>
      <w:tr w:rsidR="00383999" w:rsidRPr="00383999" w14:paraId="4BDF6136" w14:textId="77777777" w:rsidTr="00383999">
        <w:tc>
          <w:tcPr>
            <w:tcW w:w="4621" w:type="dxa"/>
          </w:tcPr>
          <w:p w14:paraId="75B5B089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Tóm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tắt</w:t>
            </w:r>
            <w:proofErr w:type="spellEnd"/>
          </w:p>
        </w:tc>
        <w:tc>
          <w:tcPr>
            <w:tcW w:w="4622" w:type="dxa"/>
          </w:tcPr>
          <w:p w14:paraId="56426311" w14:textId="13608D6B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</w:t>
            </w:r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ê</w:t>
            </w:r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thêm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muốn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83999" w:rsidRPr="00383999" w14:paraId="368AA478" w14:textId="77777777" w:rsidTr="00383999">
        <w:tc>
          <w:tcPr>
            <w:tcW w:w="4621" w:type="dxa"/>
          </w:tcPr>
          <w:p w14:paraId="53A12CE2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</w:p>
        </w:tc>
        <w:tc>
          <w:tcPr>
            <w:tcW w:w="4622" w:type="dxa"/>
          </w:tcPr>
          <w:p w14:paraId="6943B2E4" w14:textId="0BC12E58" w:rsidR="00E11ADA" w:rsidRPr="00443FF9" w:rsidRDefault="00443FF9" w:rsidP="00443FF9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họn</w:t>
            </w:r>
            <w:proofErr w:type="spellEnd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</w:t>
            </w:r>
            <w:proofErr w:type="spellEnd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</w:t>
            </w:r>
            <w:proofErr w:type="spellEnd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lý</w:t>
            </w:r>
            <w:proofErr w:type="spellEnd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</w:p>
          <w:p w14:paraId="6532B808" w14:textId="2E7FED78" w:rsidR="00E11ADA" w:rsidRDefault="00443FF9" w:rsidP="00443FF9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họn</w:t>
            </w:r>
            <w:proofErr w:type="spellEnd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Thêm</w:t>
            </w:r>
            <w:proofErr w:type="spellEnd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E11ADA" w:rsidRP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  <w:p w14:paraId="7CC5E07E" w14:textId="242A659B" w:rsidR="00443FF9" w:rsidRDefault="00443FF9" w:rsidP="00443FF9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mới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0988C0E1" w14:textId="7A91AF2A" w:rsidR="00443FF9" w:rsidRPr="00443FF9" w:rsidRDefault="00443FF9" w:rsidP="00443FF9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Ấn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thêm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hoàn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tất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báo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thêm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thành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65CAF7A0" w14:textId="77777777" w:rsidR="00E11ADA" w:rsidRPr="00383999" w:rsidRDefault="00E11ADA" w:rsidP="00383999">
            <w:pPr>
              <w:pStyle w:val="ListParagraph"/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42B5E89E" w14:textId="77777777" w:rsidTr="00383999">
        <w:tc>
          <w:tcPr>
            <w:tcW w:w="4621" w:type="dxa"/>
          </w:tcPr>
          <w:p w14:paraId="7FD46648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  <w:proofErr w:type="spellEnd"/>
          </w:p>
        </w:tc>
        <w:tc>
          <w:tcPr>
            <w:tcW w:w="4622" w:type="dxa"/>
          </w:tcPr>
          <w:p w14:paraId="1264DE6E" w14:textId="1AE3B926" w:rsidR="00E11ADA" w:rsidRPr="00383999" w:rsidRDefault="00443FF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1-&gt;2-&gt;3-&gt;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Ấn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thêm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báo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thành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nếu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thiếu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hoặc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xác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83999" w:rsidRPr="00383999" w14:paraId="2A1A1AB3" w14:textId="77777777" w:rsidTr="00383999">
        <w:tc>
          <w:tcPr>
            <w:tcW w:w="4621" w:type="dxa"/>
          </w:tcPr>
          <w:p w14:paraId="57A9DA40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yêu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đặc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biệt</w:t>
            </w:r>
            <w:proofErr w:type="spellEnd"/>
          </w:p>
        </w:tc>
        <w:tc>
          <w:tcPr>
            <w:tcW w:w="4622" w:type="dxa"/>
          </w:tcPr>
          <w:p w14:paraId="2A26B5D3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  <w:tr w:rsidR="00383999" w:rsidRPr="00383999" w14:paraId="24F007BA" w14:textId="77777777" w:rsidTr="00383999">
        <w:tc>
          <w:tcPr>
            <w:tcW w:w="4621" w:type="dxa"/>
          </w:tcPr>
          <w:p w14:paraId="467EFD99" w14:textId="77777777" w:rsidR="00E11ADA" w:rsidRPr="00383999" w:rsidRDefault="00E11ADA" w:rsidP="00383999">
            <w:pPr>
              <w:tabs>
                <w:tab w:val="left" w:pos="1410"/>
              </w:tabs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10D3B5BF" w14:textId="047C77B5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proofErr w:type="gram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proofErr w:type="gram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</w:t>
            </w:r>
            <w:proofErr w:type="spellEnd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lý</w:t>
            </w:r>
            <w:proofErr w:type="spellEnd"/>
          </w:p>
        </w:tc>
      </w:tr>
      <w:tr w:rsidR="00383999" w:rsidRPr="00383999" w14:paraId="2ABA0D80" w14:textId="77777777" w:rsidTr="00383999">
        <w:tc>
          <w:tcPr>
            <w:tcW w:w="4621" w:type="dxa"/>
          </w:tcPr>
          <w:p w14:paraId="27652BE9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50AA277F" w14:textId="4FE88BB1" w:rsidR="00E11ADA" w:rsidRPr="00443FF9" w:rsidRDefault="00443FF9" w:rsidP="00443FF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thị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lý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bao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gồm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cả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mới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đã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thêm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E11ADA" w:rsidRPr="00383999" w14:paraId="0716FDE8" w14:textId="77777777" w:rsidTr="00383999">
        <w:tc>
          <w:tcPr>
            <w:tcW w:w="4621" w:type="dxa"/>
          </w:tcPr>
          <w:p w14:paraId="3EA4C396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Điểm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mở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rộng</w:t>
            </w:r>
            <w:proofErr w:type="spellEnd"/>
          </w:p>
        </w:tc>
        <w:tc>
          <w:tcPr>
            <w:tcW w:w="4622" w:type="dxa"/>
          </w:tcPr>
          <w:p w14:paraId="51F03466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</w:tbl>
    <w:p w14:paraId="300242FD" w14:textId="2FAC9D5E" w:rsidR="00E11ADA" w:rsidRPr="00383999" w:rsidRDefault="00E11ADA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1DE7E8" w14:textId="504749A7" w:rsidR="00E11ADA" w:rsidRPr="00383999" w:rsidRDefault="00E11ADA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399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 Case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2"/>
      </w:tblGrid>
      <w:tr w:rsidR="00383999" w:rsidRPr="00383999" w14:paraId="4C201D00" w14:textId="77777777" w:rsidTr="00383999">
        <w:tc>
          <w:tcPr>
            <w:tcW w:w="4621" w:type="dxa"/>
          </w:tcPr>
          <w:p w14:paraId="3670445E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22" w:type="dxa"/>
          </w:tcPr>
          <w:p w14:paraId="0BFB8B6A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5FCC0A37" w14:textId="77777777" w:rsidTr="00383999">
        <w:tc>
          <w:tcPr>
            <w:tcW w:w="4621" w:type="dxa"/>
          </w:tcPr>
          <w:p w14:paraId="07056B62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75F55508" w14:textId="7088F10D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Sửa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</w:p>
        </w:tc>
      </w:tr>
      <w:tr w:rsidR="00383999" w:rsidRPr="00383999" w14:paraId="42E08F46" w14:textId="77777777" w:rsidTr="00383999">
        <w:tc>
          <w:tcPr>
            <w:tcW w:w="4621" w:type="dxa"/>
          </w:tcPr>
          <w:p w14:paraId="31B0D8FE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Tóm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tắt</w:t>
            </w:r>
            <w:proofErr w:type="spellEnd"/>
          </w:p>
        </w:tc>
        <w:tc>
          <w:tcPr>
            <w:tcW w:w="4622" w:type="dxa"/>
          </w:tcPr>
          <w:p w14:paraId="68814929" w14:textId="3A38AC22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Sửa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sửa</w:t>
            </w:r>
            <w:proofErr w:type="spellEnd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 w:rsidR="00443FF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</w:t>
            </w:r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83999" w:rsidRPr="00383999" w14:paraId="7B4039B7" w14:textId="77777777" w:rsidTr="00383999">
        <w:tc>
          <w:tcPr>
            <w:tcW w:w="4621" w:type="dxa"/>
          </w:tcPr>
          <w:p w14:paraId="3BE5410E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</w:p>
        </w:tc>
        <w:tc>
          <w:tcPr>
            <w:tcW w:w="4622" w:type="dxa"/>
          </w:tcPr>
          <w:p w14:paraId="64FD7AA5" w14:textId="74581CC7" w:rsidR="00E11ADA" w:rsidRPr="00383999" w:rsidRDefault="00443FF9" w:rsidP="00211610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họn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lý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</w:p>
          <w:p w14:paraId="6B56ED7F" w14:textId="14751928" w:rsidR="00E11ADA" w:rsidRDefault="00443FF9" w:rsidP="00211610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họn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Sửa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E11ADA"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  <w:p w14:paraId="6B52C7C1" w14:textId="1FB42B82" w:rsidR="00443FF9" w:rsidRDefault="00443FF9" w:rsidP="00211610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Sửa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lại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thay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đổi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5DF5E022" w14:textId="62354A48" w:rsidR="00443FF9" w:rsidRPr="00383999" w:rsidRDefault="00443FF9" w:rsidP="00211610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Ấn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lưu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báo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lưu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thay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đổi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thành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00E20E03" w14:textId="77777777" w:rsidR="00E11ADA" w:rsidRPr="00383999" w:rsidRDefault="00E11ADA" w:rsidP="00383999">
            <w:pPr>
              <w:pStyle w:val="ListParagraph"/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29A976D0" w14:textId="77777777" w:rsidTr="00383999">
        <w:tc>
          <w:tcPr>
            <w:tcW w:w="4621" w:type="dxa"/>
          </w:tcPr>
          <w:p w14:paraId="69F31D43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  <w:proofErr w:type="spellEnd"/>
          </w:p>
        </w:tc>
        <w:tc>
          <w:tcPr>
            <w:tcW w:w="4622" w:type="dxa"/>
          </w:tcPr>
          <w:p w14:paraId="40A8890D" w14:textId="77777777" w:rsidR="00E11ADA" w:rsidRDefault="00443FF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1-&gt;2-&gt;3-&gt;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Ấn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lưu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báo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thành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2EB67B6B" w14:textId="6805595F" w:rsidR="00443FF9" w:rsidRPr="00383999" w:rsidRDefault="00443FF9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1-&gt;2-&gt;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Ấn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hủy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thoát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83999" w:rsidRPr="00383999" w14:paraId="2150CB5D" w14:textId="77777777" w:rsidTr="00383999">
        <w:tc>
          <w:tcPr>
            <w:tcW w:w="4621" w:type="dxa"/>
          </w:tcPr>
          <w:p w14:paraId="653FD337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yêu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đặc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biệt</w:t>
            </w:r>
            <w:proofErr w:type="spellEnd"/>
          </w:p>
        </w:tc>
        <w:tc>
          <w:tcPr>
            <w:tcW w:w="4622" w:type="dxa"/>
          </w:tcPr>
          <w:p w14:paraId="5C96D406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  <w:tr w:rsidR="00383999" w:rsidRPr="00383999" w14:paraId="253AAB92" w14:textId="77777777" w:rsidTr="00383999">
        <w:tc>
          <w:tcPr>
            <w:tcW w:w="4621" w:type="dxa"/>
          </w:tcPr>
          <w:p w14:paraId="339678D1" w14:textId="77777777" w:rsidR="00E11ADA" w:rsidRPr="00383999" w:rsidRDefault="00E11ADA" w:rsidP="00383999">
            <w:pPr>
              <w:tabs>
                <w:tab w:val="left" w:pos="1410"/>
              </w:tabs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2EA5AF16" w14:textId="001D22B9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form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điền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83999" w:rsidRPr="00383999" w14:paraId="1B873BE9" w14:textId="77777777" w:rsidTr="00383999">
        <w:tc>
          <w:tcPr>
            <w:tcW w:w="4621" w:type="dxa"/>
          </w:tcPr>
          <w:p w14:paraId="56D4CBF1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0D8DFF49" w14:textId="09EE22E0" w:rsidR="00E11ADA" w:rsidRPr="00443FF9" w:rsidRDefault="00443FF9" w:rsidP="00443FF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 w:rsid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 </w:t>
            </w:r>
            <w:proofErr w:type="spellStart"/>
            <w:r w:rsid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vừa</w:t>
            </w:r>
            <w:proofErr w:type="spellEnd"/>
            <w:r w:rsid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chỉnh</w:t>
            </w:r>
            <w:proofErr w:type="spellEnd"/>
            <w:r w:rsid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sửa</w:t>
            </w:r>
            <w:proofErr w:type="spellEnd"/>
            <w:r w:rsid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E11ADA" w:rsidRPr="00383999" w14:paraId="1F577893" w14:textId="77777777" w:rsidTr="00383999">
        <w:tc>
          <w:tcPr>
            <w:tcW w:w="4621" w:type="dxa"/>
          </w:tcPr>
          <w:p w14:paraId="2E120973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Điểm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mở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rộng</w:t>
            </w:r>
            <w:proofErr w:type="spellEnd"/>
          </w:p>
        </w:tc>
        <w:tc>
          <w:tcPr>
            <w:tcW w:w="4622" w:type="dxa"/>
          </w:tcPr>
          <w:p w14:paraId="05015646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</w:tbl>
    <w:p w14:paraId="59E161C2" w14:textId="57E61F03" w:rsidR="00E11ADA" w:rsidRPr="00383999" w:rsidRDefault="00E11ADA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40903B" w14:textId="7217D445" w:rsidR="00E11ADA" w:rsidRPr="00383999" w:rsidRDefault="00E11ADA" w:rsidP="00A23833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399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2"/>
      </w:tblGrid>
      <w:tr w:rsidR="00383999" w:rsidRPr="00383999" w14:paraId="23595E3F" w14:textId="77777777" w:rsidTr="00383999">
        <w:tc>
          <w:tcPr>
            <w:tcW w:w="4621" w:type="dxa"/>
          </w:tcPr>
          <w:p w14:paraId="61E26F6D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22" w:type="dxa"/>
          </w:tcPr>
          <w:p w14:paraId="46D98F40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6ED2B83B" w14:textId="77777777" w:rsidTr="00383999">
        <w:tc>
          <w:tcPr>
            <w:tcW w:w="4621" w:type="dxa"/>
          </w:tcPr>
          <w:p w14:paraId="3681621E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1C9DDA77" w14:textId="1B9A65DA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Xóa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</w:p>
        </w:tc>
      </w:tr>
      <w:tr w:rsidR="00383999" w:rsidRPr="00383999" w14:paraId="1483D251" w14:textId="77777777" w:rsidTr="00383999">
        <w:tc>
          <w:tcPr>
            <w:tcW w:w="4621" w:type="dxa"/>
          </w:tcPr>
          <w:p w14:paraId="24F2A7B2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Tóm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tắt</w:t>
            </w:r>
            <w:proofErr w:type="spellEnd"/>
          </w:p>
        </w:tc>
        <w:tc>
          <w:tcPr>
            <w:tcW w:w="4622" w:type="dxa"/>
          </w:tcPr>
          <w:p w14:paraId="0C181FAC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Sửa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sửa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83999" w:rsidRPr="00383999" w14:paraId="19230916" w14:textId="77777777" w:rsidTr="00383999">
        <w:tc>
          <w:tcPr>
            <w:tcW w:w="4621" w:type="dxa"/>
          </w:tcPr>
          <w:p w14:paraId="2028362F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</w:p>
        </w:tc>
        <w:tc>
          <w:tcPr>
            <w:tcW w:w="4622" w:type="dxa"/>
          </w:tcPr>
          <w:p w14:paraId="41B36ADD" w14:textId="265E964C" w:rsidR="00E11ADA" w:rsidRPr="00EA3F26" w:rsidRDefault="00EA3F26" w:rsidP="00EA3F26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họn</w:t>
            </w:r>
            <w:proofErr w:type="spellEnd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</w:t>
            </w:r>
            <w:proofErr w:type="spellEnd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</w:t>
            </w:r>
            <w:proofErr w:type="spellEnd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lý</w:t>
            </w:r>
            <w:proofErr w:type="spellEnd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” </w:t>
            </w:r>
          </w:p>
          <w:p w14:paraId="1B176632" w14:textId="5C4C6E06" w:rsidR="00E11ADA" w:rsidRDefault="00EA3F26" w:rsidP="00EA3F26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họn</w:t>
            </w:r>
            <w:proofErr w:type="spellEnd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</w:t>
            </w:r>
            <w:proofErr w:type="spellEnd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năng</w:t>
            </w:r>
            <w:proofErr w:type="spellEnd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</w:t>
            </w:r>
            <w:proofErr w:type="spellStart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Xóa</w:t>
            </w:r>
            <w:proofErr w:type="spellEnd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  <w:p w14:paraId="5E211D03" w14:textId="77777777" w:rsidR="00EA3F26" w:rsidRDefault="00EA3F26" w:rsidP="00EA3F26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báo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muốn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xóa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693BA7A0" w14:textId="1AD762F3" w:rsidR="00EA3F26" w:rsidRPr="00EA3F26" w:rsidRDefault="00EA3F26" w:rsidP="00EA3F26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Ấn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yes,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báo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xóa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thành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6BB851B2" w14:textId="77777777" w:rsidR="00E11ADA" w:rsidRPr="00383999" w:rsidRDefault="00E11ADA" w:rsidP="00383999">
            <w:pPr>
              <w:pStyle w:val="ListParagraph"/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058C6990" w14:textId="77777777" w:rsidTr="00383999">
        <w:tc>
          <w:tcPr>
            <w:tcW w:w="4621" w:type="dxa"/>
          </w:tcPr>
          <w:p w14:paraId="7020485D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  <w:proofErr w:type="spellEnd"/>
          </w:p>
        </w:tc>
        <w:tc>
          <w:tcPr>
            <w:tcW w:w="4622" w:type="dxa"/>
          </w:tcPr>
          <w:p w14:paraId="2184FA8B" w14:textId="4790F099" w:rsidR="00E11ADA" w:rsidRPr="00383999" w:rsidRDefault="00EA3F2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1-&gt;2-&gt;3-&gt;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Ấn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hủy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83999" w:rsidRPr="00383999" w14:paraId="1A71AFB7" w14:textId="77777777" w:rsidTr="00383999">
        <w:tc>
          <w:tcPr>
            <w:tcW w:w="4621" w:type="dxa"/>
          </w:tcPr>
          <w:p w14:paraId="76BA5C3A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yêu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đặc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biệt</w:t>
            </w:r>
            <w:proofErr w:type="spellEnd"/>
          </w:p>
        </w:tc>
        <w:tc>
          <w:tcPr>
            <w:tcW w:w="4622" w:type="dxa"/>
          </w:tcPr>
          <w:p w14:paraId="66710FA2" w14:textId="39AA016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trong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giỏ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</w:p>
        </w:tc>
      </w:tr>
      <w:tr w:rsidR="00383999" w:rsidRPr="00383999" w14:paraId="6E2791E4" w14:textId="77777777" w:rsidTr="00383999">
        <w:tc>
          <w:tcPr>
            <w:tcW w:w="4621" w:type="dxa"/>
          </w:tcPr>
          <w:p w14:paraId="166ECE9C" w14:textId="77777777" w:rsidR="00E11ADA" w:rsidRPr="00383999" w:rsidRDefault="00E11ADA" w:rsidP="00383999">
            <w:pPr>
              <w:tabs>
                <w:tab w:val="left" w:pos="1410"/>
              </w:tabs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33F8E2F5" w14:textId="73A831E4" w:rsidR="00E11ADA" w:rsidRPr="00383999" w:rsidRDefault="00EA3F26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lý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83999" w:rsidRPr="00383999" w14:paraId="34E97139" w14:textId="77777777" w:rsidTr="00383999">
        <w:tc>
          <w:tcPr>
            <w:tcW w:w="4621" w:type="dxa"/>
          </w:tcPr>
          <w:p w14:paraId="7F14BD34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2032DE3F" w14:textId="516C4D94" w:rsidR="00E11ADA" w:rsidRPr="00EA3F26" w:rsidRDefault="00EA3F26" w:rsidP="00EA3F26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thị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xóa</w:t>
            </w:r>
            <w:proofErr w:type="spellEnd"/>
            <w:r w:rsidR="00E11ADA"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5A84D4ED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3999" w:rsidRPr="00383999" w14:paraId="4CDF8EBA" w14:textId="77777777" w:rsidTr="00383999">
        <w:tc>
          <w:tcPr>
            <w:tcW w:w="4621" w:type="dxa"/>
          </w:tcPr>
          <w:p w14:paraId="7AA96B79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Điểm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mở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rộng</w:t>
            </w:r>
            <w:proofErr w:type="spellEnd"/>
          </w:p>
        </w:tc>
        <w:tc>
          <w:tcPr>
            <w:tcW w:w="4622" w:type="dxa"/>
          </w:tcPr>
          <w:p w14:paraId="508D0402" w14:textId="77777777" w:rsidR="00E11ADA" w:rsidRPr="00383999" w:rsidRDefault="00E11ADA" w:rsidP="00383999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</w:tbl>
    <w:p w14:paraId="17375654" w14:textId="7E0EAC49" w:rsidR="00E11ADA" w:rsidRDefault="00E11AD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3326493" w14:textId="20C09C7B" w:rsidR="002A2F50" w:rsidRPr="00383999" w:rsidRDefault="002A2F50" w:rsidP="002A2F50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399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1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2"/>
      </w:tblGrid>
      <w:tr w:rsidR="002A2F50" w:rsidRPr="00383999" w14:paraId="12C81D27" w14:textId="77777777" w:rsidTr="002A2F50">
        <w:tc>
          <w:tcPr>
            <w:tcW w:w="4621" w:type="dxa"/>
          </w:tcPr>
          <w:p w14:paraId="5F491ACA" w14:textId="77777777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22" w:type="dxa"/>
          </w:tcPr>
          <w:p w14:paraId="1295AADA" w14:textId="77777777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A2F50" w:rsidRPr="00383999" w14:paraId="705D856D" w14:textId="77777777" w:rsidTr="002A2F50">
        <w:tc>
          <w:tcPr>
            <w:tcW w:w="4621" w:type="dxa"/>
          </w:tcPr>
          <w:p w14:paraId="22131E3D" w14:textId="77777777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527BBF0F" w14:textId="3B16923C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Đăng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</w:t>
            </w:r>
            <w:proofErr w:type="spellEnd"/>
          </w:p>
        </w:tc>
      </w:tr>
      <w:tr w:rsidR="002A2F50" w:rsidRPr="00383999" w14:paraId="0C76B1C9" w14:textId="77777777" w:rsidTr="002A2F50">
        <w:tc>
          <w:tcPr>
            <w:tcW w:w="4621" w:type="dxa"/>
          </w:tcPr>
          <w:p w14:paraId="4ED4A4C7" w14:textId="77777777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Tóm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tắt</w:t>
            </w:r>
            <w:proofErr w:type="spellEnd"/>
          </w:p>
        </w:tc>
        <w:tc>
          <w:tcPr>
            <w:tcW w:w="4622" w:type="dxa"/>
          </w:tcPr>
          <w:p w14:paraId="4EC23BA3" w14:textId="291E6E21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dùng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đăng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để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thể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sử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dụng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app</w:t>
            </w:r>
          </w:p>
        </w:tc>
      </w:tr>
      <w:tr w:rsidR="002A2F50" w:rsidRPr="00383999" w14:paraId="105DEDF1" w14:textId="77777777" w:rsidTr="002A2F50">
        <w:tc>
          <w:tcPr>
            <w:tcW w:w="4621" w:type="dxa"/>
          </w:tcPr>
          <w:p w14:paraId="408F3021" w14:textId="77777777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</w:p>
        </w:tc>
        <w:tc>
          <w:tcPr>
            <w:tcW w:w="4622" w:type="dxa"/>
          </w:tcPr>
          <w:p w14:paraId="50364019" w14:textId="6FD75408" w:rsidR="002A2F50" w:rsidRPr="00EA3F26" w:rsidRDefault="002A2F50" w:rsidP="002A2F50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tài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mật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khẩu</w:t>
            </w:r>
            <w:proofErr w:type="spellEnd"/>
            <w:r w:rsidRPr="00EA3F26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2F6E9E19" w14:textId="626EC8A0" w:rsidR="002A2F50" w:rsidRDefault="002A2F50" w:rsidP="002A2F50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đăng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41B3E24C" w14:textId="1317BDD9" w:rsidR="002A2F50" w:rsidRPr="00EA3F26" w:rsidRDefault="002A2F50" w:rsidP="002A2F50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thị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màn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hình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2CFD66CF" w14:textId="77777777" w:rsidR="002A2F50" w:rsidRPr="00383999" w:rsidRDefault="002A2F50" w:rsidP="002A2F50">
            <w:pPr>
              <w:pStyle w:val="ListParagraph"/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A2F50" w:rsidRPr="00383999" w14:paraId="08046F4F" w14:textId="77777777" w:rsidTr="002A2F50">
        <w:tc>
          <w:tcPr>
            <w:tcW w:w="4621" w:type="dxa"/>
          </w:tcPr>
          <w:p w14:paraId="7E7DE8C0" w14:textId="77777777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  <w:proofErr w:type="spellEnd"/>
          </w:p>
        </w:tc>
        <w:tc>
          <w:tcPr>
            <w:tcW w:w="4622" w:type="dxa"/>
          </w:tcPr>
          <w:p w14:paraId="3F57026A" w14:textId="1AE1774F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1-&gt;2-&gt;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Báo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đăng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2A2F50" w:rsidRPr="00383999" w14:paraId="7C0EA046" w14:textId="77777777" w:rsidTr="002A2F50">
        <w:tc>
          <w:tcPr>
            <w:tcW w:w="4621" w:type="dxa"/>
          </w:tcPr>
          <w:p w14:paraId="2D2ED229" w14:textId="77777777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yêu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đặc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biệt</w:t>
            </w:r>
            <w:proofErr w:type="spellEnd"/>
          </w:p>
        </w:tc>
        <w:tc>
          <w:tcPr>
            <w:tcW w:w="4622" w:type="dxa"/>
          </w:tcPr>
          <w:p w14:paraId="78414C07" w14:textId="0303F7CF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  <w:tr w:rsidR="002A2F50" w:rsidRPr="00383999" w14:paraId="27990C12" w14:textId="77777777" w:rsidTr="002A2F50">
        <w:tc>
          <w:tcPr>
            <w:tcW w:w="4621" w:type="dxa"/>
          </w:tcPr>
          <w:p w14:paraId="5827A7D2" w14:textId="77777777" w:rsidR="002A2F50" w:rsidRPr="00383999" w:rsidRDefault="002A2F50" w:rsidP="002A2F50">
            <w:pPr>
              <w:tabs>
                <w:tab w:val="left" w:pos="1410"/>
              </w:tabs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045E1004" w14:textId="40EDA9A7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  <w:tr w:rsidR="002A2F50" w:rsidRPr="00383999" w14:paraId="205B64FB" w14:textId="77777777" w:rsidTr="002A2F50">
        <w:tc>
          <w:tcPr>
            <w:tcW w:w="4621" w:type="dxa"/>
          </w:tcPr>
          <w:p w14:paraId="3570E53B" w14:textId="77777777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</w:t>
            </w:r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Case</w:t>
            </w:r>
          </w:p>
        </w:tc>
        <w:tc>
          <w:tcPr>
            <w:tcW w:w="4622" w:type="dxa"/>
          </w:tcPr>
          <w:p w14:paraId="54DC3EA0" w14:textId="6D74850B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Không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  <w:tr w:rsidR="002A2F50" w:rsidRPr="00383999" w14:paraId="75A6033A" w14:textId="77777777" w:rsidTr="002A2F50">
        <w:tc>
          <w:tcPr>
            <w:tcW w:w="4621" w:type="dxa"/>
          </w:tcPr>
          <w:p w14:paraId="6D3DB764" w14:textId="77777777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Điểm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mở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rộng</w:t>
            </w:r>
            <w:proofErr w:type="spellEnd"/>
          </w:p>
        </w:tc>
        <w:tc>
          <w:tcPr>
            <w:tcW w:w="4622" w:type="dxa"/>
          </w:tcPr>
          <w:p w14:paraId="73B158BB" w14:textId="77777777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</w:tbl>
    <w:p w14:paraId="7CD6CDAA" w14:textId="77777777" w:rsidR="002A2F50" w:rsidRDefault="002A2F50" w:rsidP="002A2F50">
      <w:pPr>
        <w:spacing w:line="360" w:lineRule="auto"/>
        <w:jc w:val="both"/>
        <w:rPr>
          <w:i/>
          <w:color w:val="0000FF"/>
          <w:lang w:val="en-US"/>
        </w:rPr>
      </w:pPr>
    </w:p>
    <w:p w14:paraId="28CE71F8" w14:textId="6419D37F" w:rsidR="002A2F50" w:rsidRPr="00383999" w:rsidRDefault="002A2F50" w:rsidP="002A2F50">
      <w:pPr>
        <w:spacing w:line="360" w:lineRule="auto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399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1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521"/>
      </w:tblGrid>
      <w:tr w:rsidR="002A2F50" w:rsidRPr="00383999" w14:paraId="749531EE" w14:textId="77777777" w:rsidTr="002A2F50">
        <w:tc>
          <w:tcPr>
            <w:tcW w:w="4621" w:type="dxa"/>
          </w:tcPr>
          <w:p w14:paraId="12F70F4A" w14:textId="77777777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22" w:type="dxa"/>
          </w:tcPr>
          <w:p w14:paraId="2B123558" w14:textId="77777777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A2F50" w:rsidRPr="00383999" w14:paraId="55342611" w14:textId="77777777" w:rsidTr="002A2F50">
        <w:tc>
          <w:tcPr>
            <w:tcW w:w="4621" w:type="dxa"/>
          </w:tcPr>
          <w:p w14:paraId="1AA963CF" w14:textId="77777777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6F66C8D9" w14:textId="7AB48DA7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Tìm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lọc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0D0B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bán</w:t>
            </w:r>
            <w:proofErr w:type="spellEnd"/>
          </w:p>
        </w:tc>
      </w:tr>
      <w:tr w:rsidR="002A2F50" w:rsidRPr="00383999" w14:paraId="779FD5B2" w14:textId="77777777" w:rsidTr="002A2F50">
        <w:tc>
          <w:tcPr>
            <w:tcW w:w="4621" w:type="dxa"/>
          </w:tcPr>
          <w:p w14:paraId="4CA5301E" w14:textId="77777777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Tóm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tắt</w:t>
            </w:r>
            <w:proofErr w:type="spellEnd"/>
          </w:p>
        </w:tc>
        <w:tc>
          <w:tcPr>
            <w:tcW w:w="4622" w:type="dxa"/>
          </w:tcPr>
          <w:p w14:paraId="7833D5D9" w14:textId="45B7D676" w:rsidR="002A2F50" w:rsidRPr="00383999" w:rsidRDefault="000D0B3E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Tìm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kiếm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cho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vào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giỏ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theo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hoặc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loại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hoặc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2A2F50" w:rsidRPr="00383999" w14:paraId="736047BA" w14:textId="77777777" w:rsidTr="002A2F50">
        <w:tc>
          <w:tcPr>
            <w:tcW w:w="4621" w:type="dxa"/>
          </w:tcPr>
          <w:p w14:paraId="49D61536" w14:textId="77777777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</w:p>
        </w:tc>
        <w:tc>
          <w:tcPr>
            <w:tcW w:w="4622" w:type="dxa"/>
          </w:tcPr>
          <w:p w14:paraId="34F882B9" w14:textId="4D181EC6" w:rsidR="002A2F50" w:rsidRPr="00EA3F26" w:rsidRDefault="002A2F50" w:rsidP="002A2F50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0D0B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 w:rsidR="000D0B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0D0B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hoặc</w:t>
            </w:r>
            <w:proofErr w:type="spellEnd"/>
            <w:r w:rsidR="000D0B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0D0B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chọn</w:t>
            </w:r>
            <w:proofErr w:type="spellEnd"/>
            <w:r w:rsidR="000D0B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0D0B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loại</w:t>
            </w:r>
            <w:proofErr w:type="spellEnd"/>
            <w:r w:rsidR="000D0B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0D0B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 w:rsidR="000D0B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0D0B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 w:rsidR="000D0B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="000D0B3E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</w:t>
            </w:r>
            <w:proofErr w:type="spellEnd"/>
          </w:p>
          <w:p w14:paraId="3CBBBF56" w14:textId="4B3D1ACD" w:rsidR="002A2F50" w:rsidRDefault="000D0B3E" w:rsidP="002A2F50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Màn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hình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thị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sản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phẩm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phù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hợp</w:t>
            </w:r>
            <w:proofErr w:type="spellEnd"/>
          </w:p>
          <w:p w14:paraId="0F48B54F" w14:textId="77777777" w:rsidR="002A2F50" w:rsidRPr="00383999" w:rsidRDefault="002A2F50" w:rsidP="000D0B3E">
            <w:pPr>
              <w:pStyle w:val="ListParagraph"/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A2F50" w:rsidRPr="00383999" w14:paraId="4C2A7227" w14:textId="77777777" w:rsidTr="002A2F50">
        <w:tc>
          <w:tcPr>
            <w:tcW w:w="4621" w:type="dxa"/>
          </w:tcPr>
          <w:p w14:paraId="4FAC94F8" w14:textId="77777777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khác</w:t>
            </w:r>
            <w:proofErr w:type="spellEnd"/>
          </w:p>
        </w:tc>
        <w:tc>
          <w:tcPr>
            <w:tcW w:w="4622" w:type="dxa"/>
          </w:tcPr>
          <w:p w14:paraId="2ADBC53D" w14:textId="0A594154" w:rsidR="002A2F50" w:rsidRPr="00383999" w:rsidRDefault="000D0B3E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  <w:tr w:rsidR="002A2F50" w:rsidRPr="00383999" w14:paraId="79F56888" w14:textId="77777777" w:rsidTr="002A2F50">
        <w:tc>
          <w:tcPr>
            <w:tcW w:w="4621" w:type="dxa"/>
          </w:tcPr>
          <w:p w14:paraId="136A1677" w14:textId="77777777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yêu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đặc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biệt</w:t>
            </w:r>
            <w:proofErr w:type="spellEnd"/>
          </w:p>
        </w:tc>
        <w:tc>
          <w:tcPr>
            <w:tcW w:w="4622" w:type="dxa"/>
          </w:tcPr>
          <w:p w14:paraId="67EC93F7" w14:textId="77777777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  <w:tr w:rsidR="002A2F50" w:rsidRPr="00383999" w14:paraId="60FBC385" w14:textId="77777777" w:rsidTr="002A2F50">
        <w:tc>
          <w:tcPr>
            <w:tcW w:w="4621" w:type="dxa"/>
          </w:tcPr>
          <w:p w14:paraId="56B828A2" w14:textId="77777777" w:rsidR="002A2F50" w:rsidRPr="00383999" w:rsidRDefault="002A2F50" w:rsidP="002A2F50">
            <w:pPr>
              <w:tabs>
                <w:tab w:val="left" w:pos="1410"/>
              </w:tabs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đầu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71FBB92C" w14:textId="77777777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  <w:tr w:rsidR="002A2F50" w:rsidRPr="00383999" w14:paraId="050E272B" w14:textId="77777777" w:rsidTr="002A2F50">
        <w:tc>
          <w:tcPr>
            <w:tcW w:w="4621" w:type="dxa"/>
          </w:tcPr>
          <w:p w14:paraId="3588ACF1" w14:textId="77777777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Trạng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thái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thống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sau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 Case</w:t>
            </w:r>
          </w:p>
        </w:tc>
        <w:tc>
          <w:tcPr>
            <w:tcW w:w="4622" w:type="dxa"/>
          </w:tcPr>
          <w:p w14:paraId="575F7B68" w14:textId="77777777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  <w:tr w:rsidR="002A2F50" w:rsidRPr="00383999" w14:paraId="2068C3D3" w14:textId="77777777" w:rsidTr="002A2F50">
        <w:tc>
          <w:tcPr>
            <w:tcW w:w="4621" w:type="dxa"/>
          </w:tcPr>
          <w:p w14:paraId="0B013CB2" w14:textId="77777777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Điểm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mở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rộng</w:t>
            </w:r>
            <w:proofErr w:type="spellEnd"/>
          </w:p>
        </w:tc>
        <w:tc>
          <w:tcPr>
            <w:tcW w:w="4622" w:type="dxa"/>
          </w:tcPr>
          <w:p w14:paraId="49822240" w14:textId="77777777" w:rsidR="002A2F50" w:rsidRPr="00383999" w:rsidRDefault="002A2F50" w:rsidP="002A2F50">
            <w:pPr>
              <w:spacing w:line="360" w:lineRule="auto"/>
              <w:jc w:val="both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</w:t>
            </w:r>
            <w:proofErr w:type="spellEnd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83999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</w:t>
            </w:r>
            <w:proofErr w:type="spellEnd"/>
          </w:p>
        </w:tc>
      </w:tr>
    </w:tbl>
    <w:p w14:paraId="6E2D2F92" w14:textId="77777777" w:rsidR="002A2F50" w:rsidRDefault="002A2F50" w:rsidP="002A2F50">
      <w:pPr>
        <w:spacing w:line="360" w:lineRule="auto"/>
        <w:jc w:val="both"/>
        <w:rPr>
          <w:i/>
          <w:color w:val="0000FF"/>
          <w:lang w:val="en-US"/>
        </w:rPr>
      </w:pPr>
    </w:p>
    <w:p w14:paraId="5686DD89" w14:textId="77777777" w:rsidR="002A2F50" w:rsidRDefault="002A2F50" w:rsidP="002A2F50">
      <w:pPr>
        <w:spacing w:line="360" w:lineRule="auto"/>
        <w:jc w:val="both"/>
        <w:rPr>
          <w:i/>
          <w:color w:val="0000FF"/>
          <w:lang w:val="en-US"/>
        </w:rPr>
      </w:pPr>
    </w:p>
    <w:p w14:paraId="13F46E26" w14:textId="77777777" w:rsidR="002A2F50" w:rsidRDefault="002A2F50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2A2F50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31659" w14:textId="77777777" w:rsidR="00365AA6" w:rsidRDefault="00365AA6">
      <w:r>
        <w:separator/>
      </w:r>
    </w:p>
  </w:endnote>
  <w:endnote w:type="continuationSeparator" w:id="0">
    <w:p w14:paraId="07739E1C" w14:textId="77777777" w:rsidR="00365AA6" w:rsidRDefault="00365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2A2F50" w14:paraId="79604481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72AB108" w14:textId="77777777" w:rsidR="002A2F50" w:rsidRPr="007A1DE8" w:rsidRDefault="002A2F50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2C44106E" wp14:editId="4A372833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BD65AA5" w14:textId="77777777" w:rsidR="002A2F50" w:rsidRPr="00B871C5" w:rsidRDefault="002A2F50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D30FD86" w14:textId="77777777" w:rsidR="002A2F50" w:rsidRDefault="002A2F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58383" w14:textId="77777777" w:rsidR="00365AA6" w:rsidRDefault="00365AA6">
      <w:r>
        <w:separator/>
      </w:r>
    </w:p>
  </w:footnote>
  <w:footnote w:type="continuationSeparator" w:id="0">
    <w:p w14:paraId="1EE5CE53" w14:textId="77777777" w:rsidR="00365AA6" w:rsidRDefault="00365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6851C" w14:textId="77777777" w:rsidR="002A2F50" w:rsidRDefault="002A2F50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37206B7C" wp14:editId="71C84D22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2A2F50" w14:paraId="72791DB4" w14:textId="77777777" w:rsidTr="008D3541">
      <w:tc>
        <w:tcPr>
          <w:tcW w:w="6623" w:type="dxa"/>
          <w:shd w:val="clear" w:color="auto" w:fill="auto"/>
        </w:tcPr>
        <w:p w14:paraId="1EFD888C" w14:textId="77777777" w:rsidR="002A2F50" w:rsidRPr="008D3541" w:rsidRDefault="002A2F50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proofErr w:type="spellStart"/>
          <w:r w:rsidRPr="008D3541">
            <w:rPr>
              <w:color w:val="0000FF"/>
              <w:lang w:val="en-US"/>
            </w:rPr>
            <w:t>Tên</w:t>
          </w:r>
          <w:proofErr w:type="spellEnd"/>
          <w:r w:rsidRPr="008D3541">
            <w:rPr>
              <w:color w:val="0000FF"/>
              <w:lang w:val="en-US"/>
            </w:rPr>
            <w:t xml:space="preserve"> </w:t>
          </w:r>
          <w:proofErr w:type="spellStart"/>
          <w:r w:rsidRPr="008D3541">
            <w:rPr>
              <w:color w:val="0000FF"/>
              <w:lang w:val="en-US"/>
            </w:rPr>
            <w:t>đề</w:t>
          </w:r>
          <w:proofErr w:type="spellEnd"/>
          <w:r w:rsidRPr="008D3541">
            <w:rPr>
              <w:color w:val="0000FF"/>
              <w:lang w:val="en-US"/>
            </w:rPr>
            <w:t xml:space="preserve"> </w:t>
          </w:r>
          <w:proofErr w:type="spellStart"/>
          <w:r w:rsidRPr="008D3541">
            <w:rPr>
              <w:color w:val="0000FF"/>
              <w:lang w:val="en-US"/>
            </w:rPr>
            <w:t>tài</w:t>
          </w:r>
          <w:proofErr w:type="spellEnd"/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7F6C229F" w14:textId="77777777" w:rsidR="002A2F50" w:rsidRPr="008D3541" w:rsidRDefault="002A2F50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Pr="008D3541">
            <w:rPr>
              <w:color w:val="0000FF"/>
              <w:lang w:val="en-US"/>
            </w:rPr>
            <w:t>&lt;</w:t>
          </w:r>
          <w:proofErr w:type="spellStart"/>
          <w:r w:rsidRPr="008D3541">
            <w:rPr>
              <w:color w:val="0000FF"/>
              <w:lang w:val="en-US"/>
            </w:rPr>
            <w:t>x.y</w:t>
          </w:r>
          <w:proofErr w:type="spellEnd"/>
          <w:r w:rsidRPr="008D3541">
            <w:rPr>
              <w:color w:val="0000FF"/>
              <w:lang w:val="en-US"/>
            </w:rPr>
            <w:t>&gt;</w:t>
          </w:r>
        </w:p>
      </w:tc>
    </w:tr>
    <w:tr w:rsidR="002A2F50" w14:paraId="45E8D113" w14:textId="77777777" w:rsidTr="008D3541">
      <w:tc>
        <w:tcPr>
          <w:tcW w:w="6623" w:type="dxa"/>
          <w:shd w:val="clear" w:color="auto" w:fill="auto"/>
        </w:tcPr>
        <w:p w14:paraId="2B756A9E" w14:textId="77777777" w:rsidR="002A2F50" w:rsidRPr="008D3541" w:rsidRDefault="002A2F50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14:paraId="5287FC59" w14:textId="77777777" w:rsidR="002A2F50" w:rsidRPr="008D3541" w:rsidRDefault="002A2F50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Pr="008D3541">
            <w:rPr>
              <w:color w:val="0000FF"/>
              <w:lang w:val="en-US"/>
            </w:rPr>
            <w:t>&lt;dd/mm/</w:t>
          </w:r>
          <w:proofErr w:type="spellStart"/>
          <w:r w:rsidRPr="008D3541">
            <w:rPr>
              <w:color w:val="0000FF"/>
              <w:lang w:val="en-US"/>
            </w:rPr>
            <w:t>yyyy</w:t>
          </w:r>
          <w:proofErr w:type="spellEnd"/>
          <w:r w:rsidRPr="008D3541">
            <w:rPr>
              <w:color w:val="0000FF"/>
              <w:lang w:val="en-US"/>
            </w:rPr>
            <w:t>&gt;</w:t>
          </w:r>
        </w:p>
      </w:tc>
    </w:tr>
  </w:tbl>
  <w:p w14:paraId="0FA9B194" w14:textId="77777777" w:rsidR="002A2F50" w:rsidRPr="007A1DE8" w:rsidRDefault="002A2F5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016372"/>
    <w:multiLevelType w:val="hybridMultilevel"/>
    <w:tmpl w:val="37A41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86E5A"/>
    <w:multiLevelType w:val="hybridMultilevel"/>
    <w:tmpl w:val="88C0C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B3519"/>
    <w:multiLevelType w:val="hybridMultilevel"/>
    <w:tmpl w:val="450C5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51C94"/>
    <w:multiLevelType w:val="hybridMultilevel"/>
    <w:tmpl w:val="ADD8A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31047"/>
    <w:multiLevelType w:val="hybridMultilevel"/>
    <w:tmpl w:val="6ABAD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B7971"/>
    <w:multiLevelType w:val="hybridMultilevel"/>
    <w:tmpl w:val="4A2C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D5306"/>
    <w:multiLevelType w:val="hybridMultilevel"/>
    <w:tmpl w:val="62B67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35C01"/>
    <w:multiLevelType w:val="hybridMultilevel"/>
    <w:tmpl w:val="630A1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62040"/>
    <w:multiLevelType w:val="hybridMultilevel"/>
    <w:tmpl w:val="37A41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0C1034"/>
    <w:multiLevelType w:val="hybridMultilevel"/>
    <w:tmpl w:val="7D1E6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CF55CF"/>
    <w:multiLevelType w:val="hybridMultilevel"/>
    <w:tmpl w:val="D47AE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04509"/>
    <w:multiLevelType w:val="hybridMultilevel"/>
    <w:tmpl w:val="37A41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5590D"/>
    <w:multiLevelType w:val="hybridMultilevel"/>
    <w:tmpl w:val="018E0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763886"/>
    <w:multiLevelType w:val="hybridMultilevel"/>
    <w:tmpl w:val="37E0F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64E92"/>
    <w:multiLevelType w:val="hybridMultilevel"/>
    <w:tmpl w:val="A4D2A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D5CD1"/>
    <w:multiLevelType w:val="hybridMultilevel"/>
    <w:tmpl w:val="62082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BA28F3"/>
    <w:multiLevelType w:val="hybridMultilevel"/>
    <w:tmpl w:val="E8A4A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FE26A5"/>
    <w:multiLevelType w:val="hybridMultilevel"/>
    <w:tmpl w:val="37A41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1450D1"/>
    <w:multiLevelType w:val="hybridMultilevel"/>
    <w:tmpl w:val="3740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10489"/>
    <w:multiLevelType w:val="hybridMultilevel"/>
    <w:tmpl w:val="32F8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C293A"/>
    <w:multiLevelType w:val="hybridMultilevel"/>
    <w:tmpl w:val="16784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9E4992"/>
    <w:multiLevelType w:val="hybridMultilevel"/>
    <w:tmpl w:val="B2B2F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700D1"/>
    <w:multiLevelType w:val="hybridMultilevel"/>
    <w:tmpl w:val="62B67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F76C5C"/>
    <w:multiLevelType w:val="hybridMultilevel"/>
    <w:tmpl w:val="33F00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B54917"/>
    <w:multiLevelType w:val="hybridMultilevel"/>
    <w:tmpl w:val="8EBAF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410201"/>
    <w:multiLevelType w:val="hybridMultilevel"/>
    <w:tmpl w:val="3948E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5FFF74C5"/>
    <w:multiLevelType w:val="hybridMultilevel"/>
    <w:tmpl w:val="62B67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45D86"/>
    <w:multiLevelType w:val="hybridMultilevel"/>
    <w:tmpl w:val="37A41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46445"/>
    <w:multiLevelType w:val="hybridMultilevel"/>
    <w:tmpl w:val="744E5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A772EE"/>
    <w:multiLevelType w:val="hybridMultilevel"/>
    <w:tmpl w:val="37A41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35805"/>
    <w:multiLevelType w:val="hybridMultilevel"/>
    <w:tmpl w:val="FE9EC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29"/>
  </w:num>
  <w:num w:numId="4">
    <w:abstractNumId w:val="31"/>
  </w:num>
  <w:num w:numId="5">
    <w:abstractNumId w:val="9"/>
  </w:num>
  <w:num w:numId="6">
    <w:abstractNumId w:val="18"/>
  </w:num>
  <w:num w:numId="7">
    <w:abstractNumId w:val="1"/>
  </w:num>
  <w:num w:numId="8">
    <w:abstractNumId w:val="5"/>
  </w:num>
  <w:num w:numId="9">
    <w:abstractNumId w:val="30"/>
  </w:num>
  <w:num w:numId="10">
    <w:abstractNumId w:val="20"/>
  </w:num>
  <w:num w:numId="11">
    <w:abstractNumId w:val="24"/>
  </w:num>
  <w:num w:numId="12">
    <w:abstractNumId w:val="13"/>
  </w:num>
  <w:num w:numId="13">
    <w:abstractNumId w:val="3"/>
  </w:num>
  <w:num w:numId="14">
    <w:abstractNumId w:val="32"/>
  </w:num>
  <w:num w:numId="15">
    <w:abstractNumId w:val="25"/>
  </w:num>
  <w:num w:numId="16">
    <w:abstractNumId w:val="4"/>
  </w:num>
  <w:num w:numId="17">
    <w:abstractNumId w:val="8"/>
  </w:num>
  <w:num w:numId="18">
    <w:abstractNumId w:val="11"/>
  </w:num>
  <w:num w:numId="19">
    <w:abstractNumId w:val="10"/>
  </w:num>
  <w:num w:numId="20">
    <w:abstractNumId w:val="26"/>
  </w:num>
  <w:num w:numId="21">
    <w:abstractNumId w:val="17"/>
  </w:num>
  <w:num w:numId="22">
    <w:abstractNumId w:val="15"/>
  </w:num>
  <w:num w:numId="23">
    <w:abstractNumId w:val="2"/>
  </w:num>
  <w:num w:numId="24">
    <w:abstractNumId w:val="22"/>
  </w:num>
  <w:num w:numId="25">
    <w:abstractNumId w:val="19"/>
  </w:num>
  <w:num w:numId="26">
    <w:abstractNumId w:val="12"/>
  </w:num>
  <w:num w:numId="27">
    <w:abstractNumId w:val="16"/>
  </w:num>
  <w:num w:numId="28">
    <w:abstractNumId w:val="14"/>
  </w:num>
  <w:num w:numId="29">
    <w:abstractNumId w:val="21"/>
  </w:num>
  <w:num w:numId="30">
    <w:abstractNumId w:val="6"/>
  </w:num>
  <w:num w:numId="31">
    <w:abstractNumId w:val="28"/>
  </w:num>
  <w:num w:numId="32">
    <w:abstractNumId w:val="23"/>
  </w:num>
  <w:num w:numId="33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07199"/>
    <w:rsid w:val="000519D9"/>
    <w:rsid w:val="000C0CA8"/>
    <w:rsid w:val="000D0B3E"/>
    <w:rsid w:val="00121215"/>
    <w:rsid w:val="00147B85"/>
    <w:rsid w:val="00151D09"/>
    <w:rsid w:val="00165091"/>
    <w:rsid w:val="00174E39"/>
    <w:rsid w:val="00185356"/>
    <w:rsid w:val="001F303A"/>
    <w:rsid w:val="00211610"/>
    <w:rsid w:val="002160F2"/>
    <w:rsid w:val="00221A67"/>
    <w:rsid w:val="00241CD2"/>
    <w:rsid w:val="002A2F50"/>
    <w:rsid w:val="002E3BD8"/>
    <w:rsid w:val="002E57A8"/>
    <w:rsid w:val="002F0FAF"/>
    <w:rsid w:val="00301562"/>
    <w:rsid w:val="0031511D"/>
    <w:rsid w:val="003548A8"/>
    <w:rsid w:val="00365AA6"/>
    <w:rsid w:val="003701D7"/>
    <w:rsid w:val="00370603"/>
    <w:rsid w:val="003747E6"/>
    <w:rsid w:val="00383999"/>
    <w:rsid w:val="004072EA"/>
    <w:rsid w:val="0041015F"/>
    <w:rsid w:val="00411A19"/>
    <w:rsid w:val="004176B5"/>
    <w:rsid w:val="00435847"/>
    <w:rsid w:val="00443FF9"/>
    <w:rsid w:val="00453D5E"/>
    <w:rsid w:val="004B7CC9"/>
    <w:rsid w:val="004E4257"/>
    <w:rsid w:val="005802A5"/>
    <w:rsid w:val="005B4D21"/>
    <w:rsid w:val="0060493B"/>
    <w:rsid w:val="006257BE"/>
    <w:rsid w:val="006855DC"/>
    <w:rsid w:val="006A3421"/>
    <w:rsid w:val="006C4EF0"/>
    <w:rsid w:val="006E420F"/>
    <w:rsid w:val="006E56E2"/>
    <w:rsid w:val="007338F6"/>
    <w:rsid w:val="00736493"/>
    <w:rsid w:val="00754C73"/>
    <w:rsid w:val="0076708E"/>
    <w:rsid w:val="007A0DE0"/>
    <w:rsid w:val="007A1DE8"/>
    <w:rsid w:val="007C53C6"/>
    <w:rsid w:val="007D0393"/>
    <w:rsid w:val="007F21C9"/>
    <w:rsid w:val="008243D9"/>
    <w:rsid w:val="008A175E"/>
    <w:rsid w:val="008D3541"/>
    <w:rsid w:val="0092724F"/>
    <w:rsid w:val="00984338"/>
    <w:rsid w:val="00987A7E"/>
    <w:rsid w:val="0099744F"/>
    <w:rsid w:val="009A2BFC"/>
    <w:rsid w:val="009B2AFC"/>
    <w:rsid w:val="009E2A86"/>
    <w:rsid w:val="009F47F5"/>
    <w:rsid w:val="00A23833"/>
    <w:rsid w:val="00A544E7"/>
    <w:rsid w:val="00A638EF"/>
    <w:rsid w:val="00A7116D"/>
    <w:rsid w:val="00AC3388"/>
    <w:rsid w:val="00B07BF9"/>
    <w:rsid w:val="00B1776A"/>
    <w:rsid w:val="00B20DD8"/>
    <w:rsid w:val="00B871C5"/>
    <w:rsid w:val="00BB5444"/>
    <w:rsid w:val="00BC6CC5"/>
    <w:rsid w:val="00C16EA4"/>
    <w:rsid w:val="00C74D6D"/>
    <w:rsid w:val="00CA52C8"/>
    <w:rsid w:val="00CE6FA2"/>
    <w:rsid w:val="00D234F3"/>
    <w:rsid w:val="00D532D0"/>
    <w:rsid w:val="00DA2A6D"/>
    <w:rsid w:val="00DC363E"/>
    <w:rsid w:val="00DD57E3"/>
    <w:rsid w:val="00E11ADA"/>
    <w:rsid w:val="00E54905"/>
    <w:rsid w:val="00E557B7"/>
    <w:rsid w:val="00E95D0C"/>
    <w:rsid w:val="00EA3F26"/>
    <w:rsid w:val="00EB1D5F"/>
    <w:rsid w:val="00F23969"/>
    <w:rsid w:val="00F303B4"/>
    <w:rsid w:val="00F936CE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C9D055"/>
  <w15:docId w15:val="{A3AD4942-FC3A-4AA8-8D98-563CA9D2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241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302</TotalTime>
  <Pages>17</Pages>
  <Words>2057</Words>
  <Characters>11727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13757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Hùng Trần</cp:lastModifiedBy>
  <cp:revision>1</cp:revision>
  <cp:lastPrinted>2013-12-07T15:57:00Z</cp:lastPrinted>
  <dcterms:created xsi:type="dcterms:W3CDTF">2013-10-13T11:06:00Z</dcterms:created>
  <dcterms:modified xsi:type="dcterms:W3CDTF">2019-06-11T17:38:00Z</dcterms:modified>
</cp:coreProperties>
</file>