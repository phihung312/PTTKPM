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452A" w14:textId="77777777" w:rsidR="003548A8" w:rsidRPr="00AA43C1" w:rsidRDefault="003548A8" w:rsidP="003548A8">
      <w:pPr>
        <w:rPr>
          <w:lang w:val="en-US"/>
        </w:rPr>
      </w:pPr>
    </w:p>
    <w:p w14:paraId="69D13AF7" w14:textId="77777777" w:rsidR="00301562" w:rsidRPr="00AA43C1" w:rsidRDefault="00301562" w:rsidP="003548A8">
      <w:pPr>
        <w:rPr>
          <w:lang w:val="en-US"/>
        </w:rPr>
      </w:pPr>
    </w:p>
    <w:p w14:paraId="1AD0065A" w14:textId="77777777" w:rsidR="00301562" w:rsidRPr="00AA43C1" w:rsidRDefault="00301562" w:rsidP="003548A8">
      <w:pPr>
        <w:rPr>
          <w:lang w:val="en-US"/>
        </w:rPr>
      </w:pPr>
    </w:p>
    <w:p w14:paraId="39905E66" w14:textId="77777777" w:rsidR="00301562" w:rsidRPr="00AA43C1" w:rsidRDefault="00301562" w:rsidP="003548A8">
      <w:pPr>
        <w:rPr>
          <w:lang w:val="en-US"/>
        </w:rPr>
      </w:pPr>
    </w:p>
    <w:p w14:paraId="72822F44" w14:textId="77777777" w:rsidR="00301562" w:rsidRPr="00AA43C1" w:rsidRDefault="00301562" w:rsidP="003548A8">
      <w:pPr>
        <w:rPr>
          <w:lang w:val="en-US"/>
        </w:rPr>
      </w:pPr>
    </w:p>
    <w:p w14:paraId="075C3719" w14:textId="77777777" w:rsidR="00301562" w:rsidRPr="00AA43C1" w:rsidRDefault="00301562" w:rsidP="003548A8">
      <w:pPr>
        <w:rPr>
          <w:lang w:val="en-US"/>
        </w:rPr>
      </w:pPr>
    </w:p>
    <w:p w14:paraId="77BA6311" w14:textId="77777777" w:rsidR="00301562" w:rsidRPr="00AA43C1" w:rsidRDefault="00301562" w:rsidP="003548A8">
      <w:pPr>
        <w:rPr>
          <w:lang w:val="en-US"/>
        </w:rPr>
      </w:pPr>
    </w:p>
    <w:p w14:paraId="44776ABA" w14:textId="77777777" w:rsidR="003548A8" w:rsidRPr="00AA43C1" w:rsidRDefault="003548A8" w:rsidP="003548A8">
      <w:pPr>
        <w:rPr>
          <w:lang w:val="en-US"/>
        </w:rPr>
      </w:pPr>
    </w:p>
    <w:p w14:paraId="1CB36A4E" w14:textId="5F4D61B5" w:rsidR="00ED121A" w:rsidRPr="00AA43C1" w:rsidRDefault="00C14AB8" w:rsidP="00ED121A">
      <w:pPr>
        <w:pStyle w:val="Title"/>
        <w:rPr>
          <w:rFonts w:ascii="Times New Roman" w:hAnsi="Times New Roman"/>
          <w:lang w:val="en-US"/>
        </w:rPr>
      </w:pPr>
      <w:proofErr w:type="spellStart"/>
      <w:r w:rsidRPr="00AA43C1">
        <w:rPr>
          <w:rFonts w:ascii="Times New Roman" w:hAnsi="Times New Roman"/>
          <w:lang w:val="en-US"/>
        </w:rPr>
        <w:t>Thiết</w:t>
      </w:r>
      <w:proofErr w:type="spellEnd"/>
      <w:r w:rsidRPr="00AA43C1">
        <w:rPr>
          <w:rFonts w:ascii="Times New Roman" w:hAnsi="Times New Roman"/>
          <w:lang w:val="en-US"/>
        </w:rPr>
        <w:t xml:space="preserve"> </w:t>
      </w:r>
      <w:proofErr w:type="spellStart"/>
      <w:r w:rsidRPr="00AA43C1">
        <w:rPr>
          <w:rFonts w:ascii="Times New Roman" w:hAnsi="Times New Roman"/>
          <w:lang w:val="en-US"/>
        </w:rPr>
        <w:t>kế</w:t>
      </w:r>
      <w:proofErr w:type="spellEnd"/>
      <w:r w:rsidRPr="00AA43C1">
        <w:rPr>
          <w:rFonts w:ascii="Times New Roman" w:hAnsi="Times New Roman"/>
          <w:lang w:val="en-US"/>
        </w:rPr>
        <w:t xml:space="preserve"> </w:t>
      </w:r>
      <w:proofErr w:type="spellStart"/>
      <w:r w:rsidR="00CA75F9" w:rsidRPr="00AA43C1">
        <w:rPr>
          <w:rFonts w:ascii="Times New Roman" w:hAnsi="Times New Roman"/>
          <w:lang w:val="en-US"/>
        </w:rPr>
        <w:t>kiến</w:t>
      </w:r>
      <w:proofErr w:type="spellEnd"/>
      <w:r w:rsidR="00CA75F9" w:rsidRPr="00AA43C1">
        <w:rPr>
          <w:rFonts w:ascii="Times New Roman" w:hAnsi="Times New Roman"/>
          <w:lang w:val="en-US"/>
        </w:rPr>
        <w:t xml:space="preserve"> </w:t>
      </w:r>
      <w:proofErr w:type="spellStart"/>
      <w:r w:rsidR="00CA75F9" w:rsidRPr="00AA43C1">
        <w:rPr>
          <w:rFonts w:ascii="Times New Roman" w:hAnsi="Times New Roman"/>
          <w:lang w:val="en-US"/>
        </w:rPr>
        <w:t>trúc</w:t>
      </w:r>
      <w:proofErr w:type="spellEnd"/>
      <w:r w:rsidR="007A1DE8" w:rsidRPr="00AA43C1">
        <w:rPr>
          <w:rFonts w:ascii="Times New Roman" w:hAnsi="Times New Roman"/>
          <w:lang w:val="en-US"/>
        </w:rPr>
        <w:t xml:space="preserve"> </w:t>
      </w:r>
      <w:r w:rsidR="00431864">
        <w:rPr>
          <w:rFonts w:ascii="Times New Roman" w:hAnsi="Times New Roman"/>
          <w:color w:val="0000FF"/>
          <w:lang w:val="en-US"/>
        </w:rPr>
        <w:t xml:space="preserve">&lt; </w:t>
      </w:r>
      <w:proofErr w:type="spellStart"/>
      <w:r w:rsidR="00431864">
        <w:rPr>
          <w:rFonts w:ascii="Times New Roman" w:hAnsi="Times New Roman"/>
          <w:color w:val="0000FF"/>
          <w:lang w:val="en-US"/>
        </w:rPr>
        <w:t>Quản</w:t>
      </w:r>
      <w:proofErr w:type="spellEnd"/>
      <w:r w:rsidR="00431864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431864">
        <w:rPr>
          <w:rFonts w:ascii="Times New Roman" w:hAnsi="Times New Roman"/>
          <w:color w:val="0000FF"/>
          <w:lang w:val="en-US"/>
        </w:rPr>
        <w:t>lý</w:t>
      </w:r>
      <w:proofErr w:type="spellEnd"/>
      <w:r w:rsidR="00431864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431864">
        <w:rPr>
          <w:rFonts w:ascii="Times New Roman" w:hAnsi="Times New Roman"/>
          <w:color w:val="0000FF"/>
          <w:lang w:val="en-US"/>
        </w:rPr>
        <w:t>cửa</w:t>
      </w:r>
      <w:proofErr w:type="spellEnd"/>
      <w:r w:rsidR="00431864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431864">
        <w:rPr>
          <w:rFonts w:ascii="Times New Roman" w:hAnsi="Times New Roman"/>
          <w:color w:val="0000FF"/>
          <w:lang w:val="en-US"/>
        </w:rPr>
        <w:t>hàng</w:t>
      </w:r>
      <w:proofErr w:type="spellEnd"/>
      <w:r w:rsidR="00431864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431864">
        <w:rPr>
          <w:rFonts w:ascii="Times New Roman" w:hAnsi="Times New Roman"/>
          <w:color w:val="0000FF"/>
          <w:lang w:val="en-US"/>
        </w:rPr>
        <w:t>bán</w:t>
      </w:r>
      <w:proofErr w:type="spellEnd"/>
      <w:r w:rsidR="00431864">
        <w:rPr>
          <w:rFonts w:ascii="Times New Roman" w:hAnsi="Times New Roman"/>
          <w:color w:val="0000FF"/>
          <w:lang w:val="en-US"/>
        </w:rPr>
        <w:t xml:space="preserve"> </w:t>
      </w:r>
      <w:proofErr w:type="spellStart"/>
      <w:r w:rsidR="00431864">
        <w:rPr>
          <w:rFonts w:ascii="Times New Roman" w:hAnsi="Times New Roman"/>
          <w:color w:val="0000FF"/>
          <w:lang w:val="en-US"/>
        </w:rPr>
        <w:t>giày</w:t>
      </w:r>
      <w:proofErr w:type="spellEnd"/>
      <w:r w:rsidR="00431864">
        <w:rPr>
          <w:rFonts w:ascii="Times New Roman" w:hAnsi="Times New Roman"/>
          <w:color w:val="0000FF"/>
          <w:lang w:val="en-US"/>
        </w:rPr>
        <w:t xml:space="preserve"> &gt;</w:t>
      </w:r>
    </w:p>
    <w:p w14:paraId="34463C9C" w14:textId="185F57AE" w:rsidR="00D234F3" w:rsidRPr="00AA43C1" w:rsidRDefault="00D234F3" w:rsidP="007A1DE8">
      <w:pPr>
        <w:pStyle w:val="Title"/>
        <w:jc w:val="right"/>
        <w:rPr>
          <w:rFonts w:ascii="Times New Roman" w:hAnsi="Times New Roman"/>
          <w:lang w:val="en-US"/>
        </w:rPr>
      </w:pPr>
    </w:p>
    <w:p w14:paraId="058FFAC0" w14:textId="77777777" w:rsidR="007A1DE8" w:rsidRPr="00AA43C1" w:rsidRDefault="007A1DE8" w:rsidP="007A1DE8">
      <w:pPr>
        <w:rPr>
          <w:lang w:val="en-US"/>
        </w:rPr>
      </w:pPr>
    </w:p>
    <w:p w14:paraId="7F935590" w14:textId="16DC66F5" w:rsidR="007A1DE8" w:rsidRPr="00AA43C1" w:rsidRDefault="007A1DE8" w:rsidP="007A1DE8">
      <w:pPr>
        <w:jc w:val="right"/>
        <w:rPr>
          <w:sz w:val="34"/>
          <w:szCs w:val="30"/>
          <w:lang w:val="en-US"/>
        </w:rPr>
      </w:pPr>
      <w:r w:rsidRPr="00AA43C1">
        <w:rPr>
          <w:sz w:val="34"/>
          <w:szCs w:val="30"/>
          <w:lang w:val="en-US"/>
        </w:rPr>
        <w:t xml:space="preserve">Version </w:t>
      </w:r>
      <w:r w:rsidR="006E0006" w:rsidRPr="00AA43C1">
        <w:rPr>
          <w:color w:val="0000FF"/>
          <w:sz w:val="34"/>
          <w:szCs w:val="30"/>
          <w:lang w:val="en-US"/>
        </w:rPr>
        <w:t>1.0</w:t>
      </w:r>
    </w:p>
    <w:p w14:paraId="52466FE5" w14:textId="77777777" w:rsidR="00D234F3" w:rsidRPr="00AA43C1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733F8452" w14:textId="77777777" w:rsidR="003548A8" w:rsidRPr="00AA43C1" w:rsidRDefault="003548A8" w:rsidP="003548A8">
      <w:pPr>
        <w:rPr>
          <w:lang w:val="en-US"/>
        </w:rPr>
      </w:pPr>
    </w:p>
    <w:p w14:paraId="66C43FB6" w14:textId="77777777" w:rsidR="00301562" w:rsidRPr="00AA43C1" w:rsidRDefault="00301562" w:rsidP="003548A8">
      <w:pPr>
        <w:rPr>
          <w:lang w:val="en-US"/>
        </w:rPr>
      </w:pPr>
    </w:p>
    <w:p w14:paraId="11CD2820" w14:textId="77777777" w:rsidR="00301562" w:rsidRPr="00AA43C1" w:rsidRDefault="00301562" w:rsidP="003548A8">
      <w:pPr>
        <w:rPr>
          <w:lang w:val="en-US"/>
        </w:rPr>
      </w:pPr>
    </w:p>
    <w:p w14:paraId="06890289" w14:textId="77777777" w:rsidR="00301562" w:rsidRPr="00AA43C1" w:rsidRDefault="00301562" w:rsidP="003548A8">
      <w:pPr>
        <w:rPr>
          <w:lang w:val="en-US"/>
        </w:rPr>
      </w:pPr>
    </w:p>
    <w:p w14:paraId="5132EA01" w14:textId="77777777" w:rsidR="00301562" w:rsidRPr="00AA43C1" w:rsidRDefault="00301562" w:rsidP="003548A8">
      <w:pPr>
        <w:rPr>
          <w:lang w:val="en-US"/>
        </w:rPr>
      </w:pPr>
    </w:p>
    <w:p w14:paraId="294816F6" w14:textId="77777777" w:rsidR="00301562" w:rsidRPr="00AA43C1" w:rsidRDefault="00301562" w:rsidP="003548A8">
      <w:pPr>
        <w:rPr>
          <w:lang w:val="en-US"/>
        </w:rPr>
      </w:pPr>
    </w:p>
    <w:p w14:paraId="4DA592BD" w14:textId="77777777" w:rsidR="00301562" w:rsidRPr="00AA43C1" w:rsidRDefault="00301562" w:rsidP="003548A8">
      <w:pPr>
        <w:rPr>
          <w:lang w:val="en-US"/>
        </w:rPr>
      </w:pPr>
    </w:p>
    <w:p w14:paraId="63FB3F6A" w14:textId="77777777" w:rsidR="00301562" w:rsidRPr="00AA43C1" w:rsidRDefault="00301562" w:rsidP="003548A8">
      <w:pPr>
        <w:rPr>
          <w:lang w:val="en-US"/>
        </w:rPr>
      </w:pPr>
    </w:p>
    <w:p w14:paraId="38BCAEC8" w14:textId="77777777" w:rsidR="00301562" w:rsidRPr="00AA43C1" w:rsidRDefault="00301562" w:rsidP="003548A8">
      <w:pPr>
        <w:rPr>
          <w:lang w:val="en-US"/>
        </w:rPr>
      </w:pPr>
    </w:p>
    <w:p w14:paraId="398A105D" w14:textId="77777777" w:rsidR="003548A8" w:rsidRPr="00AA43C1" w:rsidRDefault="003548A8" w:rsidP="003548A8">
      <w:pPr>
        <w:rPr>
          <w:lang w:val="en-US"/>
        </w:rPr>
      </w:pPr>
    </w:p>
    <w:p w14:paraId="00A2943C" w14:textId="77777777" w:rsidR="003548A8" w:rsidRPr="00AA43C1" w:rsidRDefault="003548A8" w:rsidP="003548A8">
      <w:pPr>
        <w:rPr>
          <w:lang w:val="en-US"/>
        </w:rPr>
      </w:pPr>
    </w:p>
    <w:p w14:paraId="781D6A1B" w14:textId="77777777" w:rsidR="003548A8" w:rsidRPr="00AA43C1" w:rsidRDefault="003548A8" w:rsidP="003548A8">
      <w:pPr>
        <w:rPr>
          <w:lang w:val="en-US"/>
        </w:rPr>
      </w:pPr>
    </w:p>
    <w:p w14:paraId="1B7C8360" w14:textId="77777777" w:rsidR="003548A8" w:rsidRPr="00AA43C1" w:rsidRDefault="003548A8" w:rsidP="003548A8">
      <w:pPr>
        <w:rPr>
          <w:lang w:val="en-US"/>
        </w:rPr>
      </w:pPr>
    </w:p>
    <w:p w14:paraId="12C8B8BE" w14:textId="77777777" w:rsidR="003548A8" w:rsidRPr="00AA43C1" w:rsidRDefault="003548A8" w:rsidP="003548A8">
      <w:pPr>
        <w:rPr>
          <w:lang w:val="en-US"/>
        </w:rPr>
      </w:pPr>
    </w:p>
    <w:p w14:paraId="396413B6" w14:textId="77777777" w:rsidR="003548A8" w:rsidRPr="00AA43C1" w:rsidRDefault="003548A8" w:rsidP="003548A8">
      <w:pPr>
        <w:jc w:val="center"/>
        <w:rPr>
          <w:sz w:val="30"/>
          <w:szCs w:val="30"/>
          <w:lang w:val="en-US"/>
        </w:rPr>
      </w:pPr>
      <w:proofErr w:type="spellStart"/>
      <w:r w:rsidRPr="00AA43C1">
        <w:rPr>
          <w:sz w:val="30"/>
          <w:szCs w:val="30"/>
          <w:lang w:val="en-US"/>
        </w:rPr>
        <w:t>Sinh</w:t>
      </w:r>
      <w:proofErr w:type="spellEnd"/>
      <w:r w:rsidRPr="00AA43C1">
        <w:rPr>
          <w:sz w:val="30"/>
          <w:szCs w:val="30"/>
          <w:lang w:val="en-US"/>
        </w:rPr>
        <w:t xml:space="preserve"> </w:t>
      </w:r>
      <w:proofErr w:type="spellStart"/>
      <w:r w:rsidRPr="00AA43C1">
        <w:rPr>
          <w:sz w:val="30"/>
          <w:szCs w:val="30"/>
          <w:lang w:val="en-US"/>
        </w:rPr>
        <w:t>viên</w:t>
      </w:r>
      <w:proofErr w:type="spellEnd"/>
      <w:r w:rsidRPr="00AA43C1">
        <w:rPr>
          <w:sz w:val="30"/>
          <w:szCs w:val="30"/>
          <w:lang w:val="en-US"/>
        </w:rPr>
        <w:t xml:space="preserve"> </w:t>
      </w:r>
      <w:proofErr w:type="spellStart"/>
      <w:r w:rsidRPr="00AA43C1">
        <w:rPr>
          <w:sz w:val="30"/>
          <w:szCs w:val="30"/>
          <w:lang w:val="en-US"/>
        </w:rPr>
        <w:t>thực</w:t>
      </w:r>
      <w:proofErr w:type="spellEnd"/>
      <w:r w:rsidRPr="00AA43C1">
        <w:rPr>
          <w:sz w:val="30"/>
          <w:szCs w:val="30"/>
          <w:lang w:val="en-US"/>
        </w:rPr>
        <w:t xml:space="preserve"> </w:t>
      </w:r>
      <w:proofErr w:type="spellStart"/>
      <w:r w:rsidRPr="00AA43C1">
        <w:rPr>
          <w:sz w:val="30"/>
          <w:szCs w:val="30"/>
          <w:lang w:val="en-US"/>
        </w:rPr>
        <w:t>hiện</w:t>
      </w:r>
      <w:proofErr w:type="spellEnd"/>
      <w:r w:rsidRPr="00AA43C1">
        <w:rPr>
          <w:sz w:val="30"/>
          <w:szCs w:val="30"/>
          <w:lang w:val="en-US"/>
        </w:rPr>
        <w:t>:</w:t>
      </w:r>
    </w:p>
    <w:p w14:paraId="5985860A" w14:textId="6778C535" w:rsidR="006E0006" w:rsidRPr="00AA43C1" w:rsidRDefault="006E0006" w:rsidP="006E0006">
      <w:pPr>
        <w:jc w:val="center"/>
        <w:rPr>
          <w:color w:val="0000FF"/>
          <w:sz w:val="30"/>
          <w:szCs w:val="30"/>
          <w:lang w:val="en-US"/>
        </w:rPr>
      </w:pPr>
      <w:r w:rsidRPr="00AA43C1">
        <w:rPr>
          <w:color w:val="0000FF"/>
          <w:sz w:val="30"/>
          <w:szCs w:val="30"/>
          <w:lang w:val="en-US"/>
        </w:rPr>
        <w:t>16122</w:t>
      </w:r>
      <w:r w:rsidR="00431864">
        <w:rPr>
          <w:color w:val="0000FF"/>
          <w:sz w:val="30"/>
          <w:szCs w:val="30"/>
          <w:lang w:val="en-US"/>
        </w:rPr>
        <w:t>12</w:t>
      </w:r>
      <w:r w:rsidRPr="00AA43C1">
        <w:rPr>
          <w:color w:val="0000FF"/>
          <w:sz w:val="30"/>
          <w:szCs w:val="30"/>
          <w:lang w:val="en-US"/>
        </w:rPr>
        <w:t xml:space="preserve"> </w:t>
      </w:r>
      <w:r w:rsidR="00431864">
        <w:rPr>
          <w:color w:val="0000FF"/>
          <w:sz w:val="30"/>
          <w:szCs w:val="30"/>
          <w:lang w:val="en-US"/>
        </w:rPr>
        <w:t>–</w:t>
      </w:r>
      <w:r w:rsidRPr="00AA43C1">
        <w:rPr>
          <w:color w:val="0000FF"/>
          <w:sz w:val="30"/>
          <w:szCs w:val="30"/>
          <w:lang w:val="en-US"/>
        </w:rPr>
        <w:t xml:space="preserve"> </w:t>
      </w:r>
      <w:proofErr w:type="spellStart"/>
      <w:r w:rsidR="00431864">
        <w:rPr>
          <w:color w:val="0000FF"/>
          <w:sz w:val="30"/>
          <w:szCs w:val="30"/>
          <w:lang w:val="en-US"/>
        </w:rPr>
        <w:t>Nguyễn</w:t>
      </w:r>
      <w:proofErr w:type="spellEnd"/>
      <w:r w:rsidR="00431864">
        <w:rPr>
          <w:color w:val="0000FF"/>
          <w:sz w:val="30"/>
          <w:szCs w:val="30"/>
          <w:lang w:val="en-US"/>
        </w:rPr>
        <w:t xml:space="preserve"> </w:t>
      </w:r>
      <w:proofErr w:type="spellStart"/>
      <w:r w:rsidR="00431864">
        <w:rPr>
          <w:color w:val="0000FF"/>
          <w:sz w:val="30"/>
          <w:szCs w:val="30"/>
          <w:lang w:val="en-US"/>
        </w:rPr>
        <w:t>Đình</w:t>
      </w:r>
      <w:proofErr w:type="spellEnd"/>
      <w:r w:rsidR="00431864">
        <w:rPr>
          <w:color w:val="0000FF"/>
          <w:sz w:val="30"/>
          <w:szCs w:val="30"/>
          <w:lang w:val="en-US"/>
        </w:rPr>
        <w:t xml:space="preserve"> </w:t>
      </w:r>
      <w:proofErr w:type="spellStart"/>
      <w:r w:rsidR="00431864">
        <w:rPr>
          <w:color w:val="0000FF"/>
          <w:sz w:val="30"/>
          <w:szCs w:val="30"/>
          <w:lang w:val="en-US"/>
        </w:rPr>
        <w:t>Hoàng</w:t>
      </w:r>
      <w:proofErr w:type="spellEnd"/>
    </w:p>
    <w:p w14:paraId="72740A2B" w14:textId="792EA821" w:rsidR="006E0006" w:rsidRPr="00AA43C1" w:rsidRDefault="006E0006" w:rsidP="006E0006">
      <w:pPr>
        <w:jc w:val="center"/>
        <w:rPr>
          <w:sz w:val="30"/>
          <w:szCs w:val="30"/>
          <w:lang w:val="en-US"/>
        </w:rPr>
        <w:sectPr w:rsidR="006E0006" w:rsidRPr="00AA43C1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A43C1">
        <w:rPr>
          <w:color w:val="0000FF"/>
          <w:sz w:val="30"/>
          <w:szCs w:val="30"/>
          <w:lang w:val="en-US"/>
        </w:rPr>
        <w:t>1612</w:t>
      </w:r>
      <w:r w:rsidR="00431864">
        <w:rPr>
          <w:color w:val="0000FF"/>
          <w:sz w:val="30"/>
          <w:szCs w:val="30"/>
          <w:lang w:val="en-US"/>
        </w:rPr>
        <w:t>225</w:t>
      </w:r>
      <w:r w:rsidRPr="00AA43C1">
        <w:rPr>
          <w:color w:val="0000FF"/>
          <w:sz w:val="30"/>
          <w:szCs w:val="30"/>
          <w:lang w:val="en-US"/>
        </w:rPr>
        <w:t xml:space="preserve">- </w:t>
      </w:r>
      <w:r w:rsidR="00431864">
        <w:rPr>
          <w:color w:val="0000FF"/>
          <w:sz w:val="30"/>
          <w:szCs w:val="30"/>
          <w:lang w:val="en-US"/>
        </w:rPr>
        <w:t>Trần Phi Hùng</w:t>
      </w:r>
    </w:p>
    <w:p w14:paraId="4A56431B" w14:textId="77777777" w:rsidR="007A1DE8" w:rsidRPr="00AA43C1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proofErr w:type="spellStart"/>
      <w:r w:rsidRPr="00AA43C1">
        <w:rPr>
          <w:rFonts w:eastAsia="SimSun"/>
          <w:b/>
          <w:sz w:val="36"/>
          <w:lang w:val="en-US"/>
        </w:rPr>
        <w:lastRenderedPageBreak/>
        <w:t>Bảng</w:t>
      </w:r>
      <w:proofErr w:type="spellEnd"/>
      <w:r w:rsidRPr="00AA43C1">
        <w:rPr>
          <w:rFonts w:eastAsia="SimSun"/>
          <w:b/>
          <w:sz w:val="36"/>
          <w:lang w:val="en-US"/>
        </w:rPr>
        <w:t xml:space="preserve"> </w:t>
      </w:r>
      <w:proofErr w:type="spellStart"/>
      <w:r w:rsidRPr="00AA43C1">
        <w:rPr>
          <w:rFonts w:eastAsia="SimSun"/>
          <w:b/>
          <w:sz w:val="36"/>
          <w:lang w:val="en-US"/>
        </w:rPr>
        <w:t>ghi</w:t>
      </w:r>
      <w:proofErr w:type="spellEnd"/>
      <w:r w:rsidRPr="00AA43C1">
        <w:rPr>
          <w:rFonts w:eastAsia="SimSun"/>
          <w:b/>
          <w:sz w:val="36"/>
          <w:lang w:val="en-US"/>
        </w:rPr>
        <w:t xml:space="preserve"> </w:t>
      </w:r>
      <w:proofErr w:type="spellStart"/>
      <w:r w:rsidRPr="00AA43C1">
        <w:rPr>
          <w:rFonts w:eastAsia="SimSun"/>
          <w:b/>
          <w:sz w:val="36"/>
          <w:lang w:val="en-US"/>
        </w:rPr>
        <w:t>nhận</w:t>
      </w:r>
      <w:proofErr w:type="spellEnd"/>
      <w:r w:rsidRPr="00AA43C1">
        <w:rPr>
          <w:rFonts w:eastAsia="SimSun"/>
          <w:b/>
          <w:sz w:val="36"/>
          <w:lang w:val="en-US"/>
        </w:rPr>
        <w:t xml:space="preserve"> </w:t>
      </w:r>
      <w:proofErr w:type="spellStart"/>
      <w:r w:rsidRPr="00AA43C1">
        <w:rPr>
          <w:rFonts w:eastAsia="SimSun"/>
          <w:b/>
          <w:sz w:val="36"/>
          <w:lang w:val="en-US"/>
        </w:rPr>
        <w:t>thay</w:t>
      </w:r>
      <w:proofErr w:type="spellEnd"/>
      <w:r w:rsidRPr="00AA43C1">
        <w:rPr>
          <w:rFonts w:eastAsia="SimSun"/>
          <w:b/>
          <w:sz w:val="36"/>
          <w:lang w:val="en-US"/>
        </w:rPr>
        <w:t xml:space="preserve"> </w:t>
      </w:r>
      <w:proofErr w:type="spellStart"/>
      <w:r w:rsidRPr="00AA43C1">
        <w:rPr>
          <w:rFonts w:eastAsia="SimSun"/>
          <w:b/>
          <w:sz w:val="36"/>
          <w:lang w:val="en-US"/>
        </w:rPr>
        <w:t>đổi</w:t>
      </w:r>
      <w:proofErr w:type="spellEnd"/>
      <w:r w:rsidRPr="00AA43C1">
        <w:rPr>
          <w:rFonts w:eastAsia="SimSun"/>
          <w:b/>
          <w:sz w:val="36"/>
          <w:lang w:val="en-US"/>
        </w:rPr>
        <w:t xml:space="preserve"> </w:t>
      </w:r>
      <w:proofErr w:type="spellStart"/>
      <w:r w:rsidRPr="00AA43C1">
        <w:rPr>
          <w:rFonts w:eastAsia="SimSun"/>
          <w:b/>
          <w:sz w:val="36"/>
          <w:lang w:val="en-US"/>
        </w:rPr>
        <w:t>tài</w:t>
      </w:r>
      <w:proofErr w:type="spellEnd"/>
      <w:r w:rsidRPr="00AA43C1">
        <w:rPr>
          <w:rFonts w:eastAsia="SimSun"/>
          <w:b/>
          <w:sz w:val="36"/>
          <w:lang w:val="en-US"/>
        </w:rPr>
        <w:t xml:space="preserve"> </w:t>
      </w:r>
      <w:proofErr w:type="spellStart"/>
      <w:r w:rsidRPr="00AA43C1">
        <w:rPr>
          <w:rFonts w:eastAsia="SimSun"/>
          <w:b/>
          <w:sz w:val="36"/>
          <w:lang w:val="en-US"/>
        </w:rPr>
        <w:t>liệu</w:t>
      </w:r>
      <w:proofErr w:type="spellEnd"/>
      <w:r w:rsidR="0099744F" w:rsidRPr="00AA43C1">
        <w:rPr>
          <w:rFonts w:eastAsia="SimSun"/>
          <w:b/>
          <w:sz w:val="36"/>
          <w:lang w:val="en-US"/>
        </w:rPr>
        <w:t xml:space="preserve"> </w:t>
      </w:r>
    </w:p>
    <w:p w14:paraId="6A592DA9" w14:textId="77777777" w:rsidR="007A1DE8" w:rsidRPr="00AA43C1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B0547" w:rsidRPr="00DB0547" w14:paraId="17B9274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997D7" w14:textId="77777777" w:rsidR="00E95D0C" w:rsidRPr="00DB054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FF15" w14:textId="77777777" w:rsidR="00E95D0C" w:rsidRPr="00DB054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Phiên</w:t>
            </w:r>
            <w:proofErr w:type="spellEnd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0725D" w14:textId="77777777" w:rsidR="00E95D0C" w:rsidRPr="00DB0547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Mô</w:t>
            </w:r>
            <w:proofErr w:type="spellEnd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3A4B" w14:textId="77777777" w:rsidR="00E95D0C" w:rsidRPr="00DB0547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Người</w:t>
            </w:r>
            <w:proofErr w:type="spellEnd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thay</w:t>
            </w:r>
            <w:proofErr w:type="spellEnd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b/>
                <w:color w:val="000000" w:themeColor="text1"/>
                <w:lang w:val="en-US"/>
              </w:rPr>
              <w:t>đổi</w:t>
            </w:r>
            <w:proofErr w:type="spellEnd"/>
          </w:p>
        </w:tc>
      </w:tr>
      <w:tr w:rsidR="00DB0547" w:rsidRPr="00DB0547" w14:paraId="0750E09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05C5" w14:textId="1906B80D" w:rsidR="00E95D0C" w:rsidRPr="00DB0547" w:rsidRDefault="00730FA6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11</w:t>
            </w:r>
            <w:r w:rsidR="00DB0547" w:rsidRPr="00DB0547">
              <w:rPr>
                <w:rFonts w:eastAsia="SimSun"/>
                <w:color w:val="000000" w:themeColor="text1"/>
                <w:lang w:val="en-US"/>
              </w:rPr>
              <w:t>/0</w:t>
            </w:r>
            <w:r>
              <w:rPr>
                <w:rFonts w:eastAsia="SimSun"/>
                <w:color w:val="000000" w:themeColor="text1"/>
                <w:lang w:val="en-US"/>
              </w:rPr>
              <w:t>6</w:t>
            </w:r>
            <w:r w:rsidR="00DB0547" w:rsidRPr="00DB0547">
              <w:rPr>
                <w:rFonts w:eastAsia="SimSun"/>
                <w:color w:val="000000" w:themeColor="text1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1FC5" w14:textId="12BDD486" w:rsidR="00E95D0C" w:rsidRPr="00DB0547" w:rsidRDefault="00DB0547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DB0547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EB42B" w14:textId="6FC390E2" w:rsidR="00E95D0C" w:rsidRPr="00DB0547" w:rsidRDefault="00DB0547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Kiến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trúc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hệ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thống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,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chi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tiết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từng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thành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phần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trong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hệ</w:t>
            </w:r>
            <w:proofErr w:type="spellEnd"/>
            <w:r w:rsidRPr="00DB0547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DB0547">
              <w:rPr>
                <w:rFonts w:eastAsia="SimSun"/>
                <w:color w:val="000000" w:themeColor="text1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282CE" w14:textId="200B00E6" w:rsidR="00E95D0C" w:rsidRPr="00DB0547" w:rsidRDefault="00730FA6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rFonts w:eastAsia="SimSun"/>
                <w:color w:val="000000" w:themeColor="text1"/>
                <w:lang w:val="en-US"/>
              </w:rPr>
              <w:t>Hoàng</w:t>
            </w:r>
            <w:r w:rsidR="00FD2FAB">
              <w:rPr>
                <w:rFonts w:eastAsia="SimSun"/>
                <w:color w:val="000000" w:themeColor="text1"/>
                <w:lang w:val="en-US"/>
              </w:rPr>
              <w:t>,Hùng</w:t>
            </w:r>
            <w:proofErr w:type="spellEnd"/>
            <w:proofErr w:type="gramEnd"/>
          </w:p>
        </w:tc>
      </w:tr>
      <w:tr w:rsidR="00DB0547" w:rsidRPr="00DB0547" w14:paraId="4BD78E9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5E7B0" w14:textId="77777777" w:rsidR="00E95D0C" w:rsidRPr="00DB0547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6200E" w14:textId="77777777" w:rsidR="00E95D0C" w:rsidRPr="00DB0547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8A01D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34915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DB0547" w:rsidRPr="00DB0547" w14:paraId="08A700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5CFCF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1FE55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DD51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54F7B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DB0547" w:rsidRPr="00DB0547" w14:paraId="261A77E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9CCD2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343DF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8299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21773" w14:textId="77777777" w:rsidR="00E95D0C" w:rsidRPr="00DB0547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14:paraId="60760286" w14:textId="77777777" w:rsidR="00A23833" w:rsidRPr="00AA43C1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2A4BBE53" w14:textId="77777777" w:rsidR="00A23833" w:rsidRPr="00AA43C1" w:rsidRDefault="00A23833" w:rsidP="00A23833">
      <w:pPr>
        <w:pStyle w:val="Title"/>
        <w:rPr>
          <w:rFonts w:ascii="Times New Roman" w:hAnsi="Times New Roman"/>
          <w:lang w:val="en-US"/>
        </w:rPr>
      </w:pPr>
      <w:r w:rsidRPr="00AA43C1">
        <w:rPr>
          <w:rFonts w:ascii="Times New Roman" w:hAnsi="Times New Roman"/>
          <w:lang w:val="en-US"/>
        </w:rPr>
        <w:br w:type="page"/>
      </w:r>
      <w:proofErr w:type="spellStart"/>
      <w:r w:rsidRPr="00AA43C1">
        <w:rPr>
          <w:rFonts w:ascii="Times New Roman" w:hAnsi="Times New Roman"/>
          <w:lang w:val="en-US"/>
        </w:rPr>
        <w:lastRenderedPageBreak/>
        <w:t>Mục</w:t>
      </w:r>
      <w:proofErr w:type="spellEnd"/>
      <w:r w:rsidRPr="00AA43C1">
        <w:rPr>
          <w:rFonts w:ascii="Times New Roman" w:hAnsi="Times New Roman"/>
          <w:lang w:val="en-US"/>
        </w:rPr>
        <w:t xml:space="preserve"> </w:t>
      </w:r>
      <w:proofErr w:type="spellStart"/>
      <w:r w:rsidRPr="00AA43C1">
        <w:rPr>
          <w:rFonts w:ascii="Times New Roman" w:hAnsi="Times New Roman"/>
          <w:lang w:val="en-US"/>
        </w:rPr>
        <w:t>lục</w:t>
      </w:r>
      <w:proofErr w:type="spellEnd"/>
    </w:p>
    <w:p w14:paraId="36D1425B" w14:textId="77777777" w:rsidR="00456410" w:rsidRPr="00AA43C1" w:rsidRDefault="00A23833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en-US"/>
        </w:rPr>
      </w:pPr>
      <w:r w:rsidRPr="00AA43C1">
        <w:rPr>
          <w:lang w:val="en-US"/>
        </w:rPr>
        <w:fldChar w:fldCharType="begin"/>
      </w:r>
      <w:r w:rsidRPr="00AA43C1">
        <w:rPr>
          <w:lang w:val="en-US"/>
        </w:rPr>
        <w:instrText xml:space="preserve"> TOC \o "1-2" \h \z \u </w:instrText>
      </w:r>
      <w:r w:rsidRPr="00AA43C1">
        <w:rPr>
          <w:lang w:val="en-US"/>
        </w:rPr>
        <w:fldChar w:fldCharType="separate"/>
      </w:r>
      <w:hyperlink w:anchor="_Toc369451629" w:history="1">
        <w:r w:rsidR="00456410" w:rsidRPr="00AA43C1">
          <w:rPr>
            <w:rStyle w:val="Hyperlink"/>
            <w:noProof/>
            <w:lang w:val="en-US"/>
          </w:rPr>
          <w:t>1.</w:t>
        </w:r>
        <w:r w:rsidR="00456410" w:rsidRPr="00AA43C1">
          <w:rPr>
            <w:rFonts w:eastAsiaTheme="minorEastAsia"/>
            <w:noProof/>
            <w:sz w:val="22"/>
            <w:szCs w:val="22"/>
            <w:lang w:val="en-US"/>
          </w:rPr>
          <w:tab/>
        </w:r>
        <w:r w:rsidR="00456410" w:rsidRPr="00AA43C1">
          <w:rPr>
            <w:rStyle w:val="Hyperlink"/>
            <w:noProof/>
            <w:lang w:val="en-US"/>
          </w:rPr>
          <w:t>Kiến trúc hệ thống</w:t>
        </w:r>
        <w:r w:rsidR="00456410" w:rsidRPr="00AA43C1">
          <w:rPr>
            <w:noProof/>
            <w:webHidden/>
          </w:rPr>
          <w:tab/>
        </w:r>
        <w:r w:rsidR="00456410" w:rsidRPr="00AA43C1">
          <w:rPr>
            <w:noProof/>
            <w:webHidden/>
          </w:rPr>
          <w:fldChar w:fldCharType="begin"/>
        </w:r>
        <w:r w:rsidR="00456410" w:rsidRPr="00AA43C1">
          <w:rPr>
            <w:noProof/>
            <w:webHidden/>
          </w:rPr>
          <w:instrText xml:space="preserve"> PAGEREF _Toc369451629 \h </w:instrText>
        </w:r>
        <w:r w:rsidR="00456410" w:rsidRPr="00AA43C1">
          <w:rPr>
            <w:noProof/>
            <w:webHidden/>
          </w:rPr>
        </w:r>
        <w:r w:rsidR="00456410" w:rsidRPr="00AA43C1">
          <w:rPr>
            <w:noProof/>
            <w:webHidden/>
          </w:rPr>
          <w:fldChar w:fldCharType="separate"/>
        </w:r>
        <w:r w:rsidR="004B52DC" w:rsidRPr="00AA43C1">
          <w:rPr>
            <w:noProof/>
            <w:webHidden/>
          </w:rPr>
          <w:t>3</w:t>
        </w:r>
        <w:r w:rsidR="00456410" w:rsidRPr="00AA43C1">
          <w:rPr>
            <w:noProof/>
            <w:webHidden/>
          </w:rPr>
          <w:fldChar w:fldCharType="end"/>
        </w:r>
      </w:hyperlink>
    </w:p>
    <w:p w14:paraId="14EB6C7C" w14:textId="77777777" w:rsidR="00456410" w:rsidRPr="00AA43C1" w:rsidRDefault="00527F43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val="en-US"/>
        </w:rPr>
      </w:pPr>
      <w:hyperlink w:anchor="_Toc369451630" w:history="1">
        <w:r w:rsidR="00456410" w:rsidRPr="00AA43C1">
          <w:rPr>
            <w:rStyle w:val="Hyperlink"/>
            <w:noProof/>
          </w:rPr>
          <w:t>2.</w:t>
        </w:r>
        <w:r w:rsidR="00456410" w:rsidRPr="00AA43C1">
          <w:rPr>
            <w:rFonts w:eastAsiaTheme="minorEastAsia"/>
            <w:noProof/>
            <w:sz w:val="22"/>
            <w:szCs w:val="22"/>
            <w:lang w:val="en-US"/>
          </w:rPr>
          <w:tab/>
        </w:r>
        <w:r w:rsidR="00456410" w:rsidRPr="00AA43C1">
          <w:rPr>
            <w:rStyle w:val="Hyperlink"/>
            <w:noProof/>
          </w:rPr>
          <w:t>Mô tả chi tiết từng thành phần trong hệ thống</w:t>
        </w:r>
        <w:r w:rsidR="00456410" w:rsidRPr="00AA43C1">
          <w:rPr>
            <w:noProof/>
            <w:webHidden/>
          </w:rPr>
          <w:tab/>
        </w:r>
        <w:r w:rsidR="00456410" w:rsidRPr="00AA43C1">
          <w:rPr>
            <w:noProof/>
            <w:webHidden/>
          </w:rPr>
          <w:fldChar w:fldCharType="begin"/>
        </w:r>
        <w:r w:rsidR="00456410" w:rsidRPr="00AA43C1">
          <w:rPr>
            <w:noProof/>
            <w:webHidden/>
          </w:rPr>
          <w:instrText xml:space="preserve"> PAGEREF _Toc369451630 \h </w:instrText>
        </w:r>
        <w:r w:rsidR="00456410" w:rsidRPr="00AA43C1">
          <w:rPr>
            <w:noProof/>
            <w:webHidden/>
          </w:rPr>
        </w:r>
        <w:r w:rsidR="00456410" w:rsidRPr="00AA43C1">
          <w:rPr>
            <w:noProof/>
            <w:webHidden/>
          </w:rPr>
          <w:fldChar w:fldCharType="separate"/>
        </w:r>
        <w:r w:rsidR="004B52DC" w:rsidRPr="00AA43C1">
          <w:rPr>
            <w:noProof/>
            <w:webHidden/>
          </w:rPr>
          <w:t>4</w:t>
        </w:r>
        <w:r w:rsidR="00456410" w:rsidRPr="00AA43C1">
          <w:rPr>
            <w:noProof/>
            <w:webHidden/>
          </w:rPr>
          <w:fldChar w:fldCharType="end"/>
        </w:r>
      </w:hyperlink>
    </w:p>
    <w:p w14:paraId="26AD9934" w14:textId="77777777" w:rsidR="00C14AB8" w:rsidRPr="00AA43C1" w:rsidRDefault="00A23833" w:rsidP="00C14AB8">
      <w:pPr>
        <w:pStyle w:val="BodyText"/>
        <w:jc w:val="both"/>
        <w:rPr>
          <w:lang w:val="en-US"/>
        </w:rPr>
      </w:pPr>
      <w:r w:rsidRPr="00AA43C1">
        <w:rPr>
          <w:lang w:val="en-US"/>
        </w:rPr>
        <w:fldChar w:fldCharType="end"/>
      </w:r>
    </w:p>
    <w:p w14:paraId="30CCB1E9" w14:textId="7EF5774E" w:rsidR="00CA75F9" w:rsidRPr="00C63037" w:rsidRDefault="00C14AB8" w:rsidP="00C63037">
      <w:pPr>
        <w:pStyle w:val="ListParagraph"/>
        <w:widowControl/>
        <w:numPr>
          <w:ilvl w:val="0"/>
          <w:numId w:val="37"/>
        </w:numPr>
        <w:spacing w:line="240" w:lineRule="auto"/>
        <w:rPr>
          <w:b/>
          <w:lang w:val="en-US"/>
        </w:rPr>
      </w:pPr>
      <w:r w:rsidRPr="00C63037">
        <w:rPr>
          <w:lang w:val="en-US"/>
        </w:rPr>
        <w:br w:type="page"/>
      </w:r>
      <w:bookmarkStart w:id="0" w:name="_Toc176927905"/>
      <w:bookmarkStart w:id="1" w:name="_Toc369451629"/>
      <w:proofErr w:type="spellStart"/>
      <w:r w:rsidR="00CA75F9" w:rsidRPr="00C63037">
        <w:rPr>
          <w:b/>
          <w:lang w:val="en-US"/>
        </w:rPr>
        <w:lastRenderedPageBreak/>
        <w:t>Kiến</w:t>
      </w:r>
      <w:proofErr w:type="spellEnd"/>
      <w:r w:rsidR="00CA75F9" w:rsidRPr="00C63037">
        <w:rPr>
          <w:b/>
          <w:lang w:val="en-US"/>
        </w:rPr>
        <w:t xml:space="preserve"> </w:t>
      </w:r>
      <w:proofErr w:type="spellStart"/>
      <w:r w:rsidR="00CA75F9" w:rsidRPr="00C63037">
        <w:rPr>
          <w:b/>
          <w:lang w:val="en-US"/>
        </w:rPr>
        <w:t>trúc</w:t>
      </w:r>
      <w:proofErr w:type="spellEnd"/>
      <w:r w:rsidR="00CA75F9" w:rsidRPr="00C63037">
        <w:rPr>
          <w:b/>
          <w:lang w:val="en-US"/>
        </w:rPr>
        <w:t xml:space="preserve"> </w:t>
      </w:r>
      <w:proofErr w:type="spellStart"/>
      <w:r w:rsidR="00CA75F9" w:rsidRPr="00C63037">
        <w:rPr>
          <w:b/>
          <w:lang w:val="en-US"/>
        </w:rPr>
        <w:t>hệ</w:t>
      </w:r>
      <w:proofErr w:type="spellEnd"/>
      <w:r w:rsidR="00CA75F9" w:rsidRPr="00C63037">
        <w:rPr>
          <w:b/>
          <w:lang w:val="en-US"/>
        </w:rPr>
        <w:t xml:space="preserve"> </w:t>
      </w:r>
      <w:proofErr w:type="spellStart"/>
      <w:r w:rsidR="00CA75F9" w:rsidRPr="00C63037">
        <w:rPr>
          <w:b/>
          <w:lang w:val="en-US"/>
        </w:rPr>
        <w:t>thống</w:t>
      </w:r>
      <w:bookmarkEnd w:id="0"/>
      <w:bookmarkEnd w:id="1"/>
      <w:proofErr w:type="spellEnd"/>
    </w:p>
    <w:p w14:paraId="15BACABF" w14:textId="274DBF6D" w:rsidR="00F64EDC" w:rsidRPr="00AA43C1" w:rsidRDefault="00F64EDC" w:rsidP="001335E7">
      <w:pPr>
        <w:widowControl/>
        <w:spacing w:line="240" w:lineRule="auto"/>
        <w:rPr>
          <w:lang w:val="en-US"/>
        </w:rPr>
      </w:pPr>
    </w:p>
    <w:p w14:paraId="3B3CA725" w14:textId="4A4D3B0A" w:rsidR="00F64EDC" w:rsidRPr="00AA43C1" w:rsidRDefault="00F64EDC" w:rsidP="001335E7">
      <w:pPr>
        <w:widowControl/>
        <w:spacing w:line="240" w:lineRule="auto"/>
        <w:rPr>
          <w:lang w:val="en-US"/>
        </w:rPr>
      </w:pPr>
    </w:p>
    <w:p w14:paraId="4C51C3FA" w14:textId="0E6CE545" w:rsidR="00F64EDC" w:rsidRPr="00AA43C1" w:rsidRDefault="00F64EDC" w:rsidP="001335E7">
      <w:pPr>
        <w:widowControl/>
        <w:spacing w:line="240" w:lineRule="auto"/>
        <w:rPr>
          <w:lang w:val="en-US"/>
        </w:rPr>
      </w:pPr>
    </w:p>
    <w:p w14:paraId="79AB01FA" w14:textId="0A27197F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00E5524E" w14:textId="1909DFE7" w:rsidR="00F64EDC" w:rsidRPr="00AA43C1" w:rsidRDefault="00813073" w:rsidP="00CA75F9">
      <w:pPr>
        <w:spacing w:line="360" w:lineRule="auto"/>
        <w:jc w:val="both"/>
        <w:rPr>
          <w:i/>
          <w:color w:val="0000FF"/>
          <w:lang w:val="en-US"/>
        </w:rPr>
      </w:pPr>
      <w:r w:rsidRPr="00AA43C1"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882BAA0" wp14:editId="119C4A22">
                <wp:simplePos x="0" y="0"/>
                <wp:positionH relativeFrom="column">
                  <wp:posOffset>1638300</wp:posOffset>
                </wp:positionH>
                <wp:positionV relativeFrom="paragraph">
                  <wp:posOffset>11430</wp:posOffset>
                </wp:positionV>
                <wp:extent cx="2428875" cy="9144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CCDD" w14:textId="7C9CD803" w:rsidR="00813073" w:rsidRPr="00C17666" w:rsidRDefault="00813073" w:rsidP="0081307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Presentation</w:t>
                            </w:r>
                          </w:p>
                          <w:p w14:paraId="4FC8DBEC" w14:textId="5F2A18BE" w:rsidR="00813073" w:rsidRPr="00C17666" w:rsidRDefault="00813073" w:rsidP="0081307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Layer</w:t>
                            </w:r>
                          </w:p>
                          <w:p w14:paraId="2D1E2756" w14:textId="49D01BD7" w:rsidR="00F64EDC" w:rsidRDefault="00F64EDC" w:rsidP="00F64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2BAA0" id="Rectangle: Rounded Corners 13" o:spid="_x0000_s1026" style="position:absolute;left:0;text-align:left;margin-left:129pt;margin-top:.9pt;width:191.25pt;height:1in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" fillcolor="#4f81bd [3204]" strokecolor="#243f60 [1604]" strokeweight="2pt">
                <v:textbox>
                  <w:txbxContent>
                    <w:p w14:paraId="6292CCDD" w14:textId="7C9CD803" w:rsidR="00813073" w:rsidRPr="00C17666" w:rsidRDefault="00813073" w:rsidP="0081307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Presentation</w:t>
                      </w:r>
                    </w:p>
                    <w:p w14:paraId="4FC8DBEC" w14:textId="5F2A18BE" w:rsidR="00813073" w:rsidRPr="00C17666" w:rsidRDefault="00813073" w:rsidP="0081307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Layer</w:t>
                      </w:r>
                    </w:p>
                    <w:p w14:paraId="2D1E2756" w14:textId="49D01BD7" w:rsidR="00F64EDC" w:rsidRDefault="00F64EDC" w:rsidP="00F64E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0362B5" w14:textId="71377C5E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23087B3D" w14:textId="47FF629B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3A2DE49C" w14:textId="530AC226" w:rsidR="00F64EDC" w:rsidRPr="00AA43C1" w:rsidRDefault="00813073" w:rsidP="00995EED">
      <w:pPr>
        <w:tabs>
          <w:tab w:val="left" w:pos="6136"/>
          <w:tab w:val="left" w:pos="7983"/>
          <w:tab w:val="left" w:pos="8217"/>
        </w:tabs>
        <w:spacing w:line="360" w:lineRule="auto"/>
        <w:jc w:val="both"/>
        <w:rPr>
          <w:b/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3A98F51" wp14:editId="5601FDB4">
                <wp:simplePos x="0" y="0"/>
                <wp:positionH relativeFrom="column">
                  <wp:posOffset>2695257</wp:posOffset>
                </wp:positionH>
                <wp:positionV relativeFrom="paragraph">
                  <wp:posOffset>152718</wp:posOffset>
                </wp:positionV>
                <wp:extent cx="278766" cy="381000"/>
                <wp:effectExtent l="44133" t="0" r="0" b="32068"/>
                <wp:wrapNone/>
                <wp:docPr id="19" name="Mũi tên: Phả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6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11F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19" o:spid="_x0000_s1026" type="#_x0000_t13" style="position:absolute;margin-left:212.2pt;margin-top:12.05pt;width:21.95pt;height:30pt;rotation:90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" adj="10800" fillcolor="#4f81bd [3204]" strokecolor="#243f60 [1604]" strokeweight="2pt"/>
            </w:pict>
          </mc:Fallback>
        </mc:AlternateContent>
      </w:r>
      <w:r w:rsidR="00995EED" w:rsidRPr="00AA43C1">
        <w:rPr>
          <w:i/>
          <w:color w:val="0000FF"/>
          <w:lang w:val="en-US"/>
        </w:rPr>
        <w:tab/>
      </w:r>
      <w:r w:rsidR="00995EED" w:rsidRPr="00AA43C1">
        <w:rPr>
          <w:b/>
          <w:i/>
          <w:color w:val="0000FF"/>
          <w:lang w:val="en-US"/>
        </w:rPr>
        <w:tab/>
      </w:r>
      <w:r w:rsidR="00995EED" w:rsidRPr="00AA43C1">
        <w:rPr>
          <w:b/>
          <w:i/>
          <w:color w:val="0000FF"/>
          <w:lang w:val="en-US"/>
        </w:rPr>
        <w:tab/>
      </w:r>
    </w:p>
    <w:p w14:paraId="03E841C4" w14:textId="3CE63A68" w:rsidR="00F64EDC" w:rsidRPr="00AA43C1" w:rsidRDefault="001024E0" w:rsidP="00D4024A">
      <w:pPr>
        <w:tabs>
          <w:tab w:val="left" w:pos="7591"/>
        </w:tabs>
        <w:spacing w:line="360" w:lineRule="auto"/>
        <w:jc w:val="both"/>
        <w:rPr>
          <w:b/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931161" wp14:editId="5CC30828">
                <wp:simplePos x="0" y="0"/>
                <wp:positionH relativeFrom="column">
                  <wp:posOffset>1123950</wp:posOffset>
                </wp:positionH>
                <wp:positionV relativeFrom="paragraph">
                  <wp:posOffset>74295</wp:posOffset>
                </wp:positionV>
                <wp:extent cx="3657600" cy="9525"/>
                <wp:effectExtent l="0" t="0" r="19050" b="28575"/>
                <wp:wrapNone/>
                <wp:docPr id="24" name="Đường nối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96B74" id="Đường nối Thẳng 2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5.85pt" to="376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" strokecolor="#4f81bd [3204]">
                <v:stroke dashstyle="dash"/>
              </v:line>
            </w:pict>
          </mc:Fallback>
        </mc:AlternateContent>
      </w:r>
      <w:r w:rsidR="00D4024A" w:rsidRPr="00AA43C1">
        <w:rPr>
          <w:i/>
          <w:color w:val="0000FF"/>
          <w:lang w:val="en-US"/>
        </w:rPr>
        <w:tab/>
      </w:r>
    </w:p>
    <w:p w14:paraId="21FCD10B" w14:textId="252B0000" w:rsidR="00F64EDC" w:rsidRPr="00AA43C1" w:rsidRDefault="00813073" w:rsidP="00CA75F9">
      <w:pPr>
        <w:spacing w:line="360" w:lineRule="auto"/>
        <w:jc w:val="both"/>
        <w:rPr>
          <w:i/>
          <w:color w:val="0000FF"/>
          <w:lang w:val="en-US"/>
        </w:rPr>
      </w:pPr>
      <w:r w:rsidRPr="00AA43C1"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2365B1" wp14:editId="42417C44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</wp:posOffset>
                </wp:positionV>
                <wp:extent cx="2409825" cy="962025"/>
                <wp:effectExtent l="0" t="0" r="28575" b="28575"/>
                <wp:wrapNone/>
                <wp:docPr id="17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F674" w14:textId="77777777" w:rsidR="00813073" w:rsidRPr="00C17666" w:rsidRDefault="00813073" w:rsidP="0081307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Business logic layer</w:t>
                            </w:r>
                          </w:p>
                          <w:p w14:paraId="0540C0B1" w14:textId="77777777" w:rsidR="00813073" w:rsidRDefault="00813073" w:rsidP="00813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365B1" id="_x0000_s1027" style="position:absolute;left:0;text-align:left;margin-left:129.75pt;margin-top:.9pt;width:189.75pt;height:7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" fillcolor="#4f81bd [3204]" strokecolor="#243f60 [1604]" strokeweight="2pt">
                <v:textbox>
                  <w:txbxContent>
                    <w:p w14:paraId="7ED6F674" w14:textId="77777777" w:rsidR="00813073" w:rsidRPr="00C17666" w:rsidRDefault="00813073" w:rsidP="0081307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Business logic layer</w:t>
                      </w:r>
                    </w:p>
                    <w:p w14:paraId="0540C0B1" w14:textId="77777777" w:rsidR="00813073" w:rsidRDefault="00813073" w:rsidP="008130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1B81D0" w14:textId="7D62495D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40E935D8" w14:textId="0F66C726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5F5C5A02" w14:textId="23A79DAE" w:rsidR="00F64EDC" w:rsidRPr="00AA43C1" w:rsidRDefault="00813073" w:rsidP="00D4024A">
      <w:pPr>
        <w:tabs>
          <w:tab w:val="left" w:pos="2708"/>
          <w:tab w:val="left" w:pos="7983"/>
        </w:tabs>
        <w:spacing w:line="360" w:lineRule="auto"/>
        <w:jc w:val="both"/>
        <w:rPr>
          <w:b/>
          <w:i/>
          <w:color w:val="0000FF"/>
          <w:sz w:val="28"/>
          <w:szCs w:val="28"/>
          <w:lang w:val="en-US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1010B4" wp14:editId="1EDBC54C">
                <wp:simplePos x="0" y="0"/>
                <wp:positionH relativeFrom="column">
                  <wp:posOffset>2695256</wp:posOffset>
                </wp:positionH>
                <wp:positionV relativeFrom="paragraph">
                  <wp:posOffset>220029</wp:posOffset>
                </wp:positionV>
                <wp:extent cx="278766" cy="381000"/>
                <wp:effectExtent l="44133" t="0" r="0" b="32068"/>
                <wp:wrapNone/>
                <wp:docPr id="20" name="Mũi tên: Phả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6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2029" id="Mũi tên: Phải 20" o:spid="_x0000_s1026" type="#_x0000_t13" style="position:absolute;margin-left:212.2pt;margin-top:17.35pt;width:21.95pt;height:30pt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" adj="10800" fillcolor="#4f81bd [3204]" strokecolor="#243f60 [1604]" strokeweight="2pt"/>
            </w:pict>
          </mc:Fallback>
        </mc:AlternateContent>
      </w:r>
      <w:r w:rsidR="00995EED" w:rsidRPr="00AA43C1">
        <w:rPr>
          <w:i/>
          <w:color w:val="0000FF"/>
          <w:lang w:val="en-US"/>
        </w:rPr>
        <w:tab/>
      </w:r>
      <w:r w:rsidR="00D4024A" w:rsidRPr="00AA43C1">
        <w:rPr>
          <w:b/>
          <w:i/>
          <w:color w:val="0000FF"/>
          <w:lang w:val="en-US"/>
        </w:rPr>
        <w:tab/>
      </w:r>
    </w:p>
    <w:p w14:paraId="17A1776B" w14:textId="675B8AAF" w:rsidR="00F64EDC" w:rsidRPr="00AA43C1" w:rsidRDefault="007E7B94" w:rsidP="00995EED">
      <w:pPr>
        <w:tabs>
          <w:tab w:val="left" w:pos="8343"/>
        </w:tabs>
        <w:spacing w:line="360" w:lineRule="auto"/>
        <w:jc w:val="both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CC1444" wp14:editId="546859A2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</wp:posOffset>
                </wp:positionV>
                <wp:extent cx="3590925" cy="9525"/>
                <wp:effectExtent l="0" t="0" r="9525" b="28575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B9406" id="Đường nối Thẳng 2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95pt" to="366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" strokecolor="#9bbb59 [3206]">
                <v:stroke dashstyle="dash"/>
              </v:line>
            </w:pict>
          </mc:Fallback>
        </mc:AlternateContent>
      </w:r>
      <w:r w:rsidR="00995EED" w:rsidRPr="00AA43C1">
        <w:rPr>
          <w:i/>
          <w:color w:val="0000FF"/>
          <w:lang w:val="en-US"/>
        </w:rPr>
        <w:tab/>
      </w:r>
    </w:p>
    <w:p w14:paraId="4583D273" w14:textId="7261EEB9" w:rsidR="00F64EDC" w:rsidRPr="00AA43C1" w:rsidRDefault="00813073" w:rsidP="00CA75F9">
      <w:pPr>
        <w:spacing w:line="360" w:lineRule="auto"/>
        <w:jc w:val="both"/>
        <w:rPr>
          <w:i/>
          <w:color w:val="0000FF"/>
          <w:lang w:val="en-US"/>
        </w:rPr>
      </w:pPr>
      <w:r w:rsidRPr="00AA43C1"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B7C9CFC" wp14:editId="5FAA2964">
                <wp:simplePos x="0" y="0"/>
                <wp:positionH relativeFrom="column">
                  <wp:posOffset>1666875</wp:posOffset>
                </wp:positionH>
                <wp:positionV relativeFrom="paragraph">
                  <wp:posOffset>63500</wp:posOffset>
                </wp:positionV>
                <wp:extent cx="2428875" cy="914400"/>
                <wp:effectExtent l="0" t="0" r="28575" b="19050"/>
                <wp:wrapNone/>
                <wp:docPr id="18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C93E9" w14:textId="77777777" w:rsidR="00813073" w:rsidRPr="00C17666" w:rsidRDefault="00813073" w:rsidP="0081307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Data Access Layer</w:t>
                            </w:r>
                          </w:p>
                          <w:p w14:paraId="5D719CA2" w14:textId="77777777" w:rsidR="00813073" w:rsidRDefault="00813073" w:rsidP="00813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C9CFC" id="_x0000_s1028" style="position:absolute;left:0;text-align:left;margin-left:131.25pt;margin-top:5pt;width:191.25pt;height:1in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" fillcolor="#4f81bd [3204]" strokecolor="#243f60 [1604]" strokeweight="2pt">
                <v:textbox>
                  <w:txbxContent>
                    <w:p w14:paraId="722C93E9" w14:textId="77777777" w:rsidR="00813073" w:rsidRPr="00C17666" w:rsidRDefault="00813073" w:rsidP="00813073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Data Access Layer</w:t>
                      </w:r>
                    </w:p>
                    <w:p w14:paraId="5D719CA2" w14:textId="77777777" w:rsidR="00813073" w:rsidRDefault="00813073" w:rsidP="0081307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218B24C" w14:textId="6CE81099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0FC9918F" w14:textId="232A05E5" w:rsidR="00F64EDC" w:rsidRPr="00AA43C1" w:rsidRDefault="00F64EDC" w:rsidP="00CA75F9">
      <w:pPr>
        <w:spacing w:line="360" w:lineRule="auto"/>
        <w:jc w:val="both"/>
        <w:rPr>
          <w:i/>
          <w:color w:val="0000FF"/>
          <w:lang w:val="en-US"/>
        </w:rPr>
      </w:pPr>
    </w:p>
    <w:p w14:paraId="2EEC9921" w14:textId="4EE9C0A8" w:rsidR="00CA75F9" w:rsidRPr="00AA43C1" w:rsidRDefault="00813073" w:rsidP="00CA75F9">
      <w:pPr>
        <w:spacing w:line="360" w:lineRule="auto"/>
        <w:jc w:val="center"/>
        <w:rPr>
          <w:lang w:val="en-US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508A610" wp14:editId="67635113">
                <wp:simplePos x="0" y="0"/>
                <wp:positionH relativeFrom="column">
                  <wp:posOffset>2705417</wp:posOffset>
                </wp:positionH>
                <wp:positionV relativeFrom="paragraph">
                  <wp:posOffset>243524</wp:posOffset>
                </wp:positionV>
                <wp:extent cx="278766" cy="381000"/>
                <wp:effectExtent l="44133" t="0" r="0" b="32068"/>
                <wp:wrapNone/>
                <wp:docPr id="21" name="Mũi tên: Phả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766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0EBB" id="Mũi tên: Phải 21" o:spid="_x0000_s1026" type="#_x0000_t13" style="position:absolute;margin-left:213pt;margin-top:19.2pt;width:21.95pt;height:30pt;rotation:90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" adj="10800" fillcolor="#4f81bd [3204]" strokecolor="#243f60 [1604]" strokeweight="2pt"/>
            </w:pict>
          </mc:Fallback>
        </mc:AlternateContent>
      </w:r>
    </w:p>
    <w:p w14:paraId="3E98AC8B" w14:textId="41FC675D" w:rsidR="00CA75F9" w:rsidRDefault="001024E0" w:rsidP="00CA75F9">
      <w:pPr>
        <w:spacing w:line="360" w:lineRule="auto"/>
        <w:rPr>
          <w:b/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6CBBA8B" wp14:editId="35794DE5">
                <wp:simplePos x="0" y="0"/>
                <wp:positionH relativeFrom="column">
                  <wp:posOffset>1066800</wp:posOffset>
                </wp:positionH>
                <wp:positionV relativeFrom="paragraph">
                  <wp:posOffset>164465</wp:posOffset>
                </wp:positionV>
                <wp:extent cx="3590925" cy="9525"/>
                <wp:effectExtent l="0" t="0" r="9525" b="28575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1F3B4" id="Đường nối Thẳng 27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2.95pt" to="366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" strokecolor="#4f81bd [3204]">
                <v:stroke dashstyle="dash"/>
              </v:line>
            </w:pict>
          </mc:Fallback>
        </mc:AlternateContent>
      </w:r>
    </w:p>
    <w:p w14:paraId="583C3B55" w14:textId="5E91CA46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p w14:paraId="70A53C3A" w14:textId="4DA34EF0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  <w:r w:rsidRPr="00AA43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88FFA89" wp14:editId="7192C6B2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1676400" cy="1102995"/>
                <wp:effectExtent l="0" t="0" r="19050" b="20955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029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1B53B" w14:textId="241D12C4" w:rsidR="00C17666" w:rsidRPr="00C17666" w:rsidRDefault="00813073" w:rsidP="00C17666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FFA8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0" o:spid="_x0000_s1029" type="#_x0000_t22" style="position:absolute;margin-left:159pt;margin-top:.8pt;width:132pt;height:86.8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" fillcolor="#4f81bd [3204]" strokecolor="#243f60 [1604]" strokeweight="2pt">
                <v:textbox>
                  <w:txbxContent>
                    <w:p w14:paraId="6351B53B" w14:textId="241D12C4" w:rsidR="00C17666" w:rsidRPr="00C17666" w:rsidRDefault="00813073" w:rsidP="00C17666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5E074F96" w14:textId="59850D40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p w14:paraId="605A2F55" w14:textId="7ED6BCF9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p w14:paraId="0F1C8848" w14:textId="54A4F451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p w14:paraId="573DB02D" w14:textId="0D1839E9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p w14:paraId="7572689F" w14:textId="412498D1" w:rsidR="00813073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p w14:paraId="340769E9" w14:textId="77777777" w:rsidR="00813073" w:rsidRPr="00AA43C1" w:rsidRDefault="00813073" w:rsidP="00CA75F9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AA43C1" w:rsidRPr="00AA43C1" w14:paraId="76957A6A" w14:textId="77777777" w:rsidTr="00F10F04">
        <w:tc>
          <w:tcPr>
            <w:tcW w:w="3001" w:type="dxa"/>
          </w:tcPr>
          <w:p w14:paraId="02202FCF" w14:textId="77777777" w:rsidR="00CA75F9" w:rsidRPr="00AA43C1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AA43C1">
              <w:rPr>
                <w:b/>
                <w:color w:val="000000" w:themeColor="text1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27D6CD7A" w14:textId="77777777" w:rsidR="00CA75F9" w:rsidRPr="00AA43C1" w:rsidRDefault="00CA75F9" w:rsidP="00F10F04">
            <w:pPr>
              <w:spacing w:line="240" w:lineRule="auto"/>
              <w:jc w:val="center"/>
              <w:rPr>
                <w:b/>
                <w:color w:val="000000" w:themeColor="text1"/>
                <w:szCs w:val="26"/>
              </w:rPr>
            </w:pPr>
            <w:r w:rsidRPr="00AA43C1">
              <w:rPr>
                <w:b/>
                <w:color w:val="000000" w:themeColor="text1"/>
                <w:szCs w:val="26"/>
              </w:rPr>
              <w:t>Diễn giải</w:t>
            </w:r>
          </w:p>
        </w:tc>
      </w:tr>
      <w:tr w:rsidR="00AA43C1" w:rsidRPr="00AA43C1" w14:paraId="74485F39" w14:textId="77777777" w:rsidTr="00F10F04">
        <w:tc>
          <w:tcPr>
            <w:tcW w:w="3001" w:type="dxa"/>
          </w:tcPr>
          <w:p w14:paraId="5F863515" w14:textId="5E0629B6" w:rsidR="00CA75F9" w:rsidRPr="001024E0" w:rsidRDefault="001024E0" w:rsidP="001024E0">
            <w:pPr>
              <w:tabs>
                <w:tab w:val="center" w:pos="1392"/>
              </w:tabs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Presentation Layer</w:t>
            </w:r>
          </w:p>
        </w:tc>
        <w:tc>
          <w:tcPr>
            <w:tcW w:w="6179" w:type="dxa"/>
          </w:tcPr>
          <w:p w14:paraId="3AAF5B25" w14:textId="0C59F985" w:rsidR="00CA75F9" w:rsidRPr="001024E0" w:rsidRDefault="001024E0" w:rsidP="001024E0">
            <w:pPr>
              <w:tabs>
                <w:tab w:val="left" w:pos="990"/>
              </w:tabs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GUI-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phần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giao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diện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là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form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của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chương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trình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tương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với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sử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dụng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.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nhập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trình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bày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có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thể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bao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gồm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các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bước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kiểm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tra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trước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khi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6"/>
                <w:lang w:val="en-US"/>
              </w:rPr>
              <w:t>gọi</w:t>
            </w:r>
            <w:proofErr w:type="spellEnd"/>
            <w:r>
              <w:rPr>
                <w:color w:val="000000" w:themeColor="text1"/>
                <w:szCs w:val="26"/>
                <w:lang w:val="en-US"/>
              </w:rPr>
              <w:t xml:space="preserve"> Business Logic Layer</w:t>
            </w:r>
          </w:p>
        </w:tc>
      </w:tr>
      <w:tr w:rsidR="00AA43C1" w:rsidRPr="00AA43C1" w14:paraId="4F0697E6" w14:textId="77777777" w:rsidTr="00863DEA">
        <w:trPr>
          <w:trHeight w:val="1259"/>
        </w:trPr>
        <w:tc>
          <w:tcPr>
            <w:tcW w:w="3001" w:type="dxa"/>
          </w:tcPr>
          <w:p w14:paraId="375C1947" w14:textId="47634EFF" w:rsidR="00CA75F9" w:rsidRDefault="001024E0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lastRenderedPageBreak/>
              <w:t>Business Logic Layer</w:t>
            </w:r>
          </w:p>
          <w:p w14:paraId="177A042C" w14:textId="72C62A92" w:rsidR="001024E0" w:rsidRPr="001024E0" w:rsidRDefault="001024E0" w:rsidP="001024E0">
            <w:pPr>
              <w:rPr>
                <w:szCs w:val="26"/>
                <w:lang w:val="en-US"/>
              </w:rPr>
            </w:pPr>
          </w:p>
        </w:tc>
        <w:tc>
          <w:tcPr>
            <w:tcW w:w="6179" w:type="dxa"/>
          </w:tcPr>
          <w:p w14:paraId="3EFEC634" w14:textId="7866A84A" w:rsidR="00CA75F9" w:rsidRPr="00AA43C1" w:rsidRDefault="001024E0" w:rsidP="00863DEA">
            <w:pPr>
              <w:pStyle w:val="NormalWeb"/>
              <w:shd w:val="clear" w:color="auto" w:fill="FFFFFF"/>
              <w:spacing w:before="0" w:beforeAutospacing="0" w:after="446" w:afterAutospacing="0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BUS- </w:t>
            </w:r>
            <w:proofErr w:type="spellStart"/>
            <w:r>
              <w:rPr>
                <w:color w:val="000000" w:themeColor="text1"/>
              </w:rPr>
              <w:t>Xử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các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nghiệp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vụ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của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chương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trình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như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tính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toán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xử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lý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hợp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lệ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và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toàn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vẹn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về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mặt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dữ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liệu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AA43C1" w:rsidRPr="00AA43C1" w14:paraId="1BA2CF3F" w14:textId="77777777" w:rsidTr="00F10F04">
        <w:tc>
          <w:tcPr>
            <w:tcW w:w="3001" w:type="dxa"/>
          </w:tcPr>
          <w:p w14:paraId="2F60F1D0" w14:textId="2515D0B4" w:rsidR="00CA75F9" w:rsidRDefault="001024E0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zCs w:val="26"/>
                <w:lang w:val="en-US"/>
              </w:rPr>
              <w:t>Data Access Layer</w:t>
            </w:r>
          </w:p>
          <w:p w14:paraId="4AFE38AE" w14:textId="15531533" w:rsidR="001024E0" w:rsidRPr="001024E0" w:rsidRDefault="001024E0" w:rsidP="001024E0">
            <w:pPr>
              <w:rPr>
                <w:szCs w:val="26"/>
                <w:lang w:val="en-US"/>
              </w:rPr>
            </w:pPr>
          </w:p>
        </w:tc>
        <w:tc>
          <w:tcPr>
            <w:tcW w:w="6179" w:type="dxa"/>
          </w:tcPr>
          <w:p w14:paraId="15D15B28" w14:textId="37B8C3B0" w:rsidR="00CA75F9" w:rsidRPr="001024E0" w:rsidRDefault="001024E0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>
              <w:rPr>
                <w:color w:val="000000" w:themeColor="text1"/>
                <w:shd w:val="clear" w:color="auto" w:fill="FFFFFF"/>
                <w:lang w:val="en-US"/>
              </w:rPr>
              <w:t xml:space="preserve">DAL-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Kết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nối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 CSDL,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tìm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kiếm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thêm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,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xóa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hd w:val="clear" w:color="auto" w:fill="FFFFFF"/>
                <w:lang w:val="en-US"/>
              </w:rPr>
              <w:t>sửa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>,…</w:t>
            </w:r>
            <w:proofErr w:type="gram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  <w:lang w:val="en-US"/>
              </w:rPr>
              <w:t>trên</w:t>
            </w:r>
            <w:proofErr w:type="spellEnd"/>
            <w:r>
              <w:rPr>
                <w:color w:val="000000" w:themeColor="text1"/>
                <w:shd w:val="clear" w:color="auto" w:fill="FFFFFF"/>
                <w:lang w:val="en-US"/>
              </w:rPr>
              <w:t xml:space="preserve"> CSDL.</w:t>
            </w:r>
          </w:p>
        </w:tc>
      </w:tr>
      <w:tr w:rsidR="00AA43C1" w:rsidRPr="00AA43C1" w14:paraId="677C935F" w14:textId="77777777" w:rsidTr="00F10F04">
        <w:tc>
          <w:tcPr>
            <w:tcW w:w="3001" w:type="dxa"/>
          </w:tcPr>
          <w:p w14:paraId="5005253B" w14:textId="23732E86" w:rsidR="00863DEA" w:rsidRPr="00AA43C1" w:rsidRDefault="00863DEA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r w:rsidRPr="00AA43C1">
              <w:rPr>
                <w:color w:val="000000" w:themeColor="text1"/>
                <w:szCs w:val="26"/>
                <w:lang w:val="en-US"/>
              </w:rPr>
              <w:t>Data</w:t>
            </w:r>
            <w:r w:rsidR="001024E0">
              <w:rPr>
                <w:color w:val="000000" w:themeColor="text1"/>
                <w:szCs w:val="26"/>
                <w:lang w:val="en-US"/>
              </w:rPr>
              <w:t xml:space="preserve"> Source</w:t>
            </w:r>
          </w:p>
        </w:tc>
        <w:tc>
          <w:tcPr>
            <w:tcW w:w="6179" w:type="dxa"/>
          </w:tcPr>
          <w:p w14:paraId="70722EDC" w14:textId="2D49EFAF" w:rsidR="00863DEA" w:rsidRPr="00AA43C1" w:rsidRDefault="00AA43C1" w:rsidP="00F10F04">
            <w:pPr>
              <w:spacing w:line="240" w:lineRule="auto"/>
              <w:rPr>
                <w:color w:val="000000" w:themeColor="text1"/>
                <w:szCs w:val="26"/>
                <w:lang w:val="en-US"/>
              </w:rPr>
            </w:pPr>
            <w:proofErr w:type="spellStart"/>
            <w:r w:rsidRPr="00AA43C1">
              <w:rPr>
                <w:color w:val="000000" w:themeColor="text1"/>
                <w:szCs w:val="26"/>
                <w:lang w:val="en-US"/>
              </w:rPr>
              <w:t>Cơ</w:t>
            </w:r>
            <w:proofErr w:type="spellEnd"/>
            <w:r w:rsidRPr="00AA43C1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AA43C1">
              <w:rPr>
                <w:color w:val="000000" w:themeColor="text1"/>
                <w:szCs w:val="26"/>
                <w:lang w:val="en-US"/>
              </w:rPr>
              <w:t>sở</w:t>
            </w:r>
            <w:proofErr w:type="spellEnd"/>
            <w:r w:rsidRPr="00AA43C1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AA43C1">
              <w:rPr>
                <w:color w:val="000000" w:themeColor="text1"/>
                <w:szCs w:val="26"/>
                <w:lang w:val="en-US"/>
              </w:rPr>
              <w:t>dữ</w:t>
            </w:r>
            <w:proofErr w:type="spellEnd"/>
            <w:r w:rsidRPr="00AA43C1">
              <w:rPr>
                <w:color w:val="000000" w:themeColor="text1"/>
                <w:szCs w:val="26"/>
                <w:lang w:val="en-US"/>
              </w:rPr>
              <w:t xml:space="preserve"> </w:t>
            </w:r>
            <w:proofErr w:type="spellStart"/>
            <w:r w:rsidRPr="00AA43C1">
              <w:rPr>
                <w:color w:val="000000" w:themeColor="text1"/>
                <w:szCs w:val="26"/>
                <w:lang w:val="en-US"/>
              </w:rPr>
              <w:t>liệu</w:t>
            </w:r>
            <w:proofErr w:type="spellEnd"/>
          </w:p>
        </w:tc>
      </w:tr>
    </w:tbl>
    <w:p w14:paraId="687B8770" w14:textId="5FB3505D" w:rsidR="00CA75F9" w:rsidRDefault="00CA75F9" w:rsidP="00C63037">
      <w:pPr>
        <w:pStyle w:val="Heading1"/>
        <w:numPr>
          <w:ilvl w:val="0"/>
          <w:numId w:val="37"/>
        </w:numPr>
        <w:spacing w:before="240" w:line="360" w:lineRule="auto"/>
        <w:jc w:val="both"/>
        <w:rPr>
          <w:rFonts w:ascii="Times New Roman" w:hAnsi="Times New Roman"/>
        </w:rPr>
      </w:pPr>
      <w:r w:rsidRPr="00AA43C1">
        <w:rPr>
          <w:rFonts w:ascii="Times New Roman" w:hAnsi="Times New Roman"/>
        </w:rPr>
        <w:br w:type="page"/>
      </w:r>
      <w:bookmarkStart w:id="2" w:name="_Toc176927906"/>
      <w:bookmarkStart w:id="3" w:name="_Toc369451630"/>
      <w:r w:rsidRPr="00AA43C1">
        <w:rPr>
          <w:rFonts w:ascii="Times New Roman" w:hAnsi="Times New Roman"/>
        </w:rPr>
        <w:lastRenderedPageBreak/>
        <w:t>Mô tả chi tiết từng thành phần trong hệ thống</w:t>
      </w:r>
      <w:bookmarkEnd w:id="2"/>
      <w:bookmarkEnd w:id="3"/>
    </w:p>
    <w:p w14:paraId="7D1EF9B1" w14:textId="7F8DC268" w:rsidR="00C63037" w:rsidRDefault="00C63037" w:rsidP="00C6303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Tầng</w:t>
      </w:r>
      <w:proofErr w:type="spellEnd"/>
      <w:r>
        <w:rPr>
          <w:lang w:val="en-US"/>
        </w:rPr>
        <w:t xml:space="preserve"> </w:t>
      </w:r>
      <w:r w:rsidR="00CC1232">
        <w:rPr>
          <w:lang w:val="en-US"/>
        </w:rPr>
        <w:t>Presentation Layer</w:t>
      </w:r>
    </w:p>
    <w:p w14:paraId="37B00839" w14:textId="77777777" w:rsidR="00CC1232" w:rsidRDefault="00CC1232" w:rsidP="00CC1232">
      <w:pPr>
        <w:pStyle w:val="ListParagraph"/>
        <w:rPr>
          <w:noProof/>
        </w:rPr>
      </w:pPr>
    </w:p>
    <w:p w14:paraId="2CE89A35" w14:textId="77777777" w:rsidR="00CC1232" w:rsidRDefault="00CC1232" w:rsidP="00CC1232">
      <w:pPr>
        <w:pStyle w:val="ListParagraph"/>
        <w:rPr>
          <w:noProof/>
        </w:rPr>
      </w:pPr>
    </w:p>
    <w:p w14:paraId="7C67FE13" w14:textId="79898CB9" w:rsidR="00CC1232" w:rsidRDefault="00CC1232" w:rsidP="00CC123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F3EF6F" wp14:editId="73A60748">
            <wp:extent cx="5410200" cy="3553234"/>
            <wp:effectExtent l="0" t="0" r="0" b="9525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98" t="26306" r="26554" b="14877"/>
                    <a:stretch/>
                  </pic:blipFill>
                  <pic:spPr bwMode="auto">
                    <a:xfrm>
                      <a:off x="0" y="0"/>
                      <a:ext cx="5424931" cy="356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CBD3" w14:textId="560DAAB2" w:rsidR="00493B77" w:rsidRDefault="00493B77" w:rsidP="00493B77">
      <w:pPr>
        <w:ind w:left="720"/>
        <w:rPr>
          <w:lang w:val="en-US"/>
        </w:rPr>
      </w:pPr>
      <w:r>
        <w:rPr>
          <w:lang w:val="en-US"/>
        </w:rPr>
        <w:br/>
      </w:r>
    </w:p>
    <w:p w14:paraId="74248CD0" w14:textId="10CA8494" w:rsidR="00493B77" w:rsidRDefault="00493B77" w:rsidP="00493B77">
      <w:pPr>
        <w:ind w:left="720"/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493B77" w:rsidRPr="008846F1" w14:paraId="521EA93C" w14:textId="77777777" w:rsidTr="00057802">
        <w:tc>
          <w:tcPr>
            <w:tcW w:w="2951" w:type="dxa"/>
          </w:tcPr>
          <w:p w14:paraId="36E67C78" w14:textId="77777777" w:rsidR="00493B77" w:rsidRPr="009F0B1C" w:rsidRDefault="00493B77" w:rsidP="0005780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9F0B1C">
              <w:rPr>
                <w:b/>
                <w:szCs w:val="26"/>
                <w:lang w:val="en-US"/>
              </w:rPr>
              <w:t>Lớp</w:t>
            </w:r>
            <w:proofErr w:type="spellEnd"/>
            <w:r w:rsidRPr="009F0B1C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F0B1C">
              <w:rPr>
                <w:b/>
                <w:szCs w:val="26"/>
                <w:lang w:val="en-US"/>
              </w:rPr>
              <w:t>đối</w:t>
            </w:r>
            <w:proofErr w:type="spellEnd"/>
            <w:r w:rsidRPr="009F0B1C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F0B1C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4341E5EE" w14:textId="77777777" w:rsidR="00493B77" w:rsidRPr="009F0B1C" w:rsidRDefault="00493B77" w:rsidP="00057802">
            <w:pPr>
              <w:spacing w:line="240" w:lineRule="auto"/>
              <w:jc w:val="center"/>
              <w:rPr>
                <w:b/>
                <w:szCs w:val="26"/>
              </w:rPr>
            </w:pPr>
            <w:r w:rsidRPr="009F0B1C">
              <w:rPr>
                <w:b/>
                <w:szCs w:val="26"/>
              </w:rPr>
              <w:t>Diễn giải</w:t>
            </w:r>
          </w:p>
        </w:tc>
      </w:tr>
      <w:tr w:rsidR="00493B77" w:rsidRPr="008846F1" w14:paraId="65E37D75" w14:textId="77777777" w:rsidTr="00057802">
        <w:tc>
          <w:tcPr>
            <w:tcW w:w="2951" w:type="dxa"/>
          </w:tcPr>
          <w:p w14:paraId="7D4F5176" w14:textId="541B541F" w:rsidR="00493B77" w:rsidRPr="009F0B1C" w:rsidRDefault="00CC1232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BanHang</w:t>
            </w:r>
            <w:proofErr w:type="spellEnd"/>
          </w:p>
        </w:tc>
        <w:tc>
          <w:tcPr>
            <w:tcW w:w="6292" w:type="dxa"/>
          </w:tcPr>
          <w:p w14:paraId="66F526EF" w14:textId="25CEEAE3" w:rsidR="00493B77" w:rsidRPr="009F0B1C" w:rsidRDefault="00BB2038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bán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493B77" w:rsidRPr="008846F1" w14:paraId="491573E6" w14:textId="77777777" w:rsidTr="00057802">
        <w:tc>
          <w:tcPr>
            <w:tcW w:w="2951" w:type="dxa"/>
          </w:tcPr>
          <w:p w14:paraId="6350DB27" w14:textId="4536DF64" w:rsidR="00493B77" w:rsidRPr="009F0B1C" w:rsidRDefault="00CC1232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ChinhSuaThongTinSP</w:t>
            </w:r>
            <w:proofErr w:type="spellEnd"/>
          </w:p>
        </w:tc>
        <w:tc>
          <w:tcPr>
            <w:tcW w:w="6292" w:type="dxa"/>
          </w:tcPr>
          <w:p w14:paraId="2FF4455B" w14:textId="16CD08F9" w:rsidR="00493B77" w:rsidRPr="00493B77" w:rsidRDefault="00D25061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chỉnh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sửa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40005" w:rsidRPr="008846F1" w14:paraId="5E95FABB" w14:textId="77777777" w:rsidTr="00057802">
        <w:tc>
          <w:tcPr>
            <w:tcW w:w="2951" w:type="dxa"/>
          </w:tcPr>
          <w:p w14:paraId="570C0F1A" w14:textId="4CD48826" w:rsidR="00840005" w:rsidRPr="009F0B1C" w:rsidRDefault="00840005" w:rsidP="00CC1232">
            <w:pPr>
              <w:tabs>
                <w:tab w:val="center" w:pos="1367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D</w:t>
            </w:r>
            <w:r w:rsidR="00CC1232">
              <w:rPr>
                <w:szCs w:val="26"/>
                <w:lang w:val="en-US"/>
              </w:rPr>
              <w:t>anhSachSanPham</w:t>
            </w:r>
            <w:proofErr w:type="spellEnd"/>
          </w:p>
        </w:tc>
        <w:tc>
          <w:tcPr>
            <w:tcW w:w="6292" w:type="dxa"/>
          </w:tcPr>
          <w:p w14:paraId="04AC3C67" w14:textId="7A0B0728" w:rsidR="00840005" w:rsidRPr="00840005" w:rsidRDefault="00BB2038" w:rsidP="0084000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  <w:tr w:rsidR="00840005" w:rsidRPr="008846F1" w14:paraId="7D964E1B" w14:textId="77777777" w:rsidTr="00057802">
        <w:tc>
          <w:tcPr>
            <w:tcW w:w="2951" w:type="dxa"/>
          </w:tcPr>
          <w:p w14:paraId="3AC0C46E" w14:textId="061102E8" w:rsidR="00840005" w:rsidRPr="009F0B1C" w:rsidRDefault="00840005" w:rsidP="0084000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D</w:t>
            </w:r>
            <w:r w:rsidR="00CC1232">
              <w:rPr>
                <w:szCs w:val="26"/>
                <w:lang w:val="en-US"/>
              </w:rPr>
              <w:t>onHang</w:t>
            </w:r>
            <w:proofErr w:type="spellEnd"/>
          </w:p>
        </w:tc>
        <w:tc>
          <w:tcPr>
            <w:tcW w:w="6292" w:type="dxa"/>
          </w:tcPr>
          <w:p w14:paraId="103C8A67" w14:textId="41D353C4" w:rsidR="00840005" w:rsidRPr="00BB2038" w:rsidRDefault="00BB2038" w:rsidP="0084000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sach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hàng</w:t>
            </w:r>
            <w:proofErr w:type="spellEnd"/>
          </w:p>
        </w:tc>
      </w:tr>
      <w:tr w:rsidR="00BB2038" w:rsidRPr="008846F1" w14:paraId="5DA7DBF7" w14:textId="77777777" w:rsidTr="00057802">
        <w:tc>
          <w:tcPr>
            <w:tcW w:w="2951" w:type="dxa"/>
          </w:tcPr>
          <w:p w14:paraId="7EF4D7A3" w14:textId="18FFCE34" w:rsidR="00BB2038" w:rsidRPr="009F0B1C" w:rsidRDefault="00BB2038" w:rsidP="00BB2038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ThemKhuyenMai</w:t>
            </w:r>
            <w:proofErr w:type="spellEnd"/>
          </w:p>
        </w:tc>
        <w:tc>
          <w:tcPr>
            <w:tcW w:w="6292" w:type="dxa"/>
          </w:tcPr>
          <w:p w14:paraId="120179BC" w14:textId="3D2FD404" w:rsidR="00BB2038" w:rsidRPr="00840005" w:rsidRDefault="00D25061" w:rsidP="00BB2038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khuyễn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mãi</w:t>
            </w:r>
            <w:proofErr w:type="spellEnd"/>
          </w:p>
        </w:tc>
      </w:tr>
      <w:tr w:rsidR="00BB2038" w:rsidRPr="008846F1" w14:paraId="0159DEEC" w14:textId="77777777" w:rsidTr="00057802">
        <w:tc>
          <w:tcPr>
            <w:tcW w:w="2951" w:type="dxa"/>
          </w:tcPr>
          <w:p w14:paraId="6735F9C8" w14:textId="70360346" w:rsidR="00BB2038" w:rsidRDefault="00BB2038" w:rsidP="00BB2038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GioHang</w:t>
            </w:r>
            <w:proofErr w:type="spellEnd"/>
          </w:p>
        </w:tc>
        <w:tc>
          <w:tcPr>
            <w:tcW w:w="6292" w:type="dxa"/>
          </w:tcPr>
          <w:p w14:paraId="1CBC5D74" w14:textId="1BE7D257" w:rsidR="00BB2038" w:rsidRDefault="00BB2038" w:rsidP="00BB2038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danh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sách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đã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giỏ</w:t>
            </w:r>
            <w:proofErr w:type="spellEnd"/>
          </w:p>
        </w:tc>
      </w:tr>
      <w:tr w:rsidR="00BB2038" w:rsidRPr="008846F1" w14:paraId="70AA3DF4" w14:textId="77777777" w:rsidTr="00057802">
        <w:tc>
          <w:tcPr>
            <w:tcW w:w="2951" w:type="dxa"/>
          </w:tcPr>
          <w:p w14:paraId="0445511D" w14:textId="4E8DDAEB" w:rsidR="00BB2038" w:rsidRDefault="00BB2038" w:rsidP="00BB2038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ThemSanPham</w:t>
            </w:r>
            <w:proofErr w:type="spellEnd"/>
          </w:p>
        </w:tc>
        <w:tc>
          <w:tcPr>
            <w:tcW w:w="6292" w:type="dxa"/>
          </w:tcPr>
          <w:p w14:paraId="7245891E" w14:textId="12CB6314" w:rsidR="00BB2038" w:rsidRDefault="00D25061" w:rsidP="00BB2038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Giao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</w:p>
        </w:tc>
      </w:tr>
    </w:tbl>
    <w:p w14:paraId="0B58D387" w14:textId="69B79F08" w:rsidR="00287264" w:rsidRDefault="00287264" w:rsidP="00287264">
      <w:pPr>
        <w:rPr>
          <w:lang w:val="en-US"/>
        </w:rPr>
      </w:pPr>
    </w:p>
    <w:p w14:paraId="55F724CB" w14:textId="285DAF53" w:rsidR="00287264" w:rsidRDefault="00823762" w:rsidP="00823762">
      <w:pPr>
        <w:rPr>
          <w:lang w:val="en-US"/>
        </w:rPr>
      </w:pPr>
      <w:r>
        <w:rPr>
          <w:lang w:val="en-US"/>
        </w:rPr>
        <w:tab/>
      </w:r>
    </w:p>
    <w:p w14:paraId="2D35FC1C" w14:textId="2B70C276" w:rsidR="00823762" w:rsidRPr="00823762" w:rsidRDefault="00823762" w:rsidP="00823762">
      <w:pPr>
        <w:rPr>
          <w:lang w:val="en-US"/>
        </w:rPr>
      </w:pPr>
    </w:p>
    <w:p w14:paraId="770D6A7D" w14:textId="77777777" w:rsidR="00C63037" w:rsidRPr="00C63037" w:rsidRDefault="00C63037" w:rsidP="00C63037">
      <w:pPr>
        <w:rPr>
          <w:lang w:val="en-US"/>
        </w:rPr>
      </w:pPr>
    </w:p>
    <w:p w14:paraId="2436E94E" w14:textId="39B0B705" w:rsidR="00C37FF5" w:rsidRDefault="00C37FF5" w:rsidP="00CA75F9">
      <w:pPr>
        <w:pStyle w:val="BodyText"/>
        <w:jc w:val="both"/>
        <w:rPr>
          <w:color w:val="0000FF"/>
          <w:lang w:val="en-US"/>
        </w:rPr>
      </w:pPr>
    </w:p>
    <w:p w14:paraId="4B6A0BAA" w14:textId="6DD9CF92" w:rsidR="00823762" w:rsidRDefault="00823762" w:rsidP="00CA75F9">
      <w:pPr>
        <w:pStyle w:val="BodyText"/>
        <w:jc w:val="both"/>
        <w:rPr>
          <w:color w:val="0000FF"/>
          <w:lang w:val="en-US"/>
        </w:rPr>
      </w:pPr>
    </w:p>
    <w:p w14:paraId="57FD17C3" w14:textId="23857A45" w:rsidR="00823762" w:rsidRPr="00823762" w:rsidRDefault="00823762" w:rsidP="00823762">
      <w:pPr>
        <w:rPr>
          <w:lang w:val="en-US"/>
        </w:rPr>
      </w:pPr>
    </w:p>
    <w:p w14:paraId="52B06828" w14:textId="54989E1F" w:rsidR="00823762" w:rsidRPr="00823762" w:rsidRDefault="00823762" w:rsidP="00823762">
      <w:pPr>
        <w:rPr>
          <w:lang w:val="en-US"/>
        </w:rPr>
      </w:pPr>
    </w:p>
    <w:p w14:paraId="7DF6F20F" w14:textId="05B131BF" w:rsidR="00823762" w:rsidRPr="00823762" w:rsidRDefault="00823762" w:rsidP="00823762">
      <w:pPr>
        <w:rPr>
          <w:lang w:val="en-US"/>
        </w:rPr>
      </w:pPr>
    </w:p>
    <w:p w14:paraId="79CE2F72" w14:textId="75FF180E" w:rsidR="00823762" w:rsidRPr="00823762" w:rsidRDefault="00823762" w:rsidP="00823762">
      <w:pPr>
        <w:rPr>
          <w:lang w:val="en-US"/>
        </w:rPr>
      </w:pPr>
    </w:p>
    <w:p w14:paraId="564AC3CD" w14:textId="0D466CE9" w:rsidR="00823762" w:rsidRPr="00823762" w:rsidRDefault="00823762" w:rsidP="00823762">
      <w:pPr>
        <w:rPr>
          <w:lang w:val="en-US"/>
        </w:rPr>
      </w:pPr>
    </w:p>
    <w:p w14:paraId="61CCED86" w14:textId="0DC12771" w:rsidR="00823762" w:rsidRDefault="00823762" w:rsidP="00823762">
      <w:pPr>
        <w:rPr>
          <w:color w:val="0000FF"/>
          <w:lang w:val="en-US"/>
        </w:rPr>
      </w:pPr>
    </w:p>
    <w:p w14:paraId="4612D3E5" w14:textId="0A9B03C6" w:rsidR="00823762" w:rsidRDefault="00823762" w:rsidP="00823762">
      <w:pPr>
        <w:rPr>
          <w:lang w:val="en-US"/>
        </w:rPr>
      </w:pPr>
    </w:p>
    <w:p w14:paraId="77EC8B28" w14:textId="48A381A1" w:rsidR="00823762" w:rsidRDefault="00823762" w:rsidP="00823762">
      <w:pPr>
        <w:rPr>
          <w:lang w:val="en-US"/>
        </w:rPr>
      </w:pPr>
    </w:p>
    <w:p w14:paraId="43B0E052" w14:textId="739A73AA" w:rsidR="00823762" w:rsidRDefault="00823762" w:rsidP="00823762">
      <w:pPr>
        <w:rPr>
          <w:lang w:val="en-US"/>
        </w:rPr>
      </w:pPr>
    </w:p>
    <w:p w14:paraId="075444B6" w14:textId="46DCA8A6" w:rsidR="00823762" w:rsidRDefault="00823762" w:rsidP="00823762">
      <w:pPr>
        <w:rPr>
          <w:lang w:val="en-US"/>
        </w:rPr>
      </w:pPr>
    </w:p>
    <w:p w14:paraId="1A3EBA6E" w14:textId="77777777" w:rsidR="00823762" w:rsidRDefault="00823762" w:rsidP="00823762">
      <w:pPr>
        <w:rPr>
          <w:lang w:val="en-US"/>
        </w:rPr>
      </w:pPr>
    </w:p>
    <w:p w14:paraId="3B409726" w14:textId="2C968F0F" w:rsidR="00823762" w:rsidRPr="004B0956" w:rsidRDefault="00823762" w:rsidP="007B761B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 w:rsidRPr="004B0956">
        <w:rPr>
          <w:lang w:val="en-US"/>
        </w:rPr>
        <w:t>Tầng</w:t>
      </w:r>
      <w:proofErr w:type="spellEnd"/>
      <w:r w:rsidRPr="004B0956">
        <w:rPr>
          <w:lang w:val="en-US"/>
        </w:rPr>
        <w:t xml:space="preserve"> </w:t>
      </w:r>
      <w:r w:rsidR="006C091B">
        <w:rPr>
          <w:lang w:val="en-US"/>
        </w:rPr>
        <w:t>Business Logic Layer</w:t>
      </w:r>
    </w:p>
    <w:p w14:paraId="2158292E" w14:textId="4E309BAF" w:rsidR="00823762" w:rsidRPr="00823762" w:rsidRDefault="00823762" w:rsidP="00823762">
      <w:pPr>
        <w:rPr>
          <w:lang w:val="en-US"/>
        </w:rPr>
      </w:pPr>
    </w:p>
    <w:p w14:paraId="51647A60" w14:textId="77777777" w:rsidR="006C091B" w:rsidRDefault="006C091B" w:rsidP="00823762">
      <w:pPr>
        <w:rPr>
          <w:noProof/>
        </w:rPr>
      </w:pPr>
    </w:p>
    <w:p w14:paraId="39D15779" w14:textId="7A7367F3" w:rsidR="00823762" w:rsidRPr="00823762" w:rsidRDefault="00823762" w:rsidP="00823762">
      <w:pPr>
        <w:rPr>
          <w:lang w:val="en-US"/>
        </w:rPr>
      </w:pPr>
    </w:p>
    <w:p w14:paraId="0D4C9F2D" w14:textId="2F7018C7" w:rsidR="00F25168" w:rsidRPr="00823762" w:rsidRDefault="00F25168" w:rsidP="00823762">
      <w:pPr>
        <w:rPr>
          <w:lang w:val="en-US"/>
        </w:rPr>
      </w:pPr>
      <w:r>
        <w:rPr>
          <w:noProof/>
        </w:rPr>
        <w:drawing>
          <wp:inline distT="0" distB="0" distL="0" distR="0" wp14:anchorId="78B946DF" wp14:editId="76E0D22B">
            <wp:extent cx="5271135" cy="2905125"/>
            <wp:effectExtent l="0" t="0" r="5715" b="952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923" t="33399" r="24061" b="20788"/>
                    <a:stretch/>
                  </pic:blipFill>
                  <pic:spPr bwMode="auto">
                    <a:xfrm>
                      <a:off x="0" y="0"/>
                      <a:ext cx="5276723" cy="290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37984" w14:textId="54D8AA76" w:rsidR="00823762" w:rsidRPr="00823762" w:rsidRDefault="0096083A" w:rsidP="00823762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F25168" w:rsidRPr="008846F1" w14:paraId="3B0E85F2" w14:textId="77777777" w:rsidTr="00483ED2">
        <w:tc>
          <w:tcPr>
            <w:tcW w:w="2951" w:type="dxa"/>
          </w:tcPr>
          <w:p w14:paraId="7D7444BF" w14:textId="77777777" w:rsidR="00F25168" w:rsidRPr="009F0B1C" w:rsidRDefault="00F25168" w:rsidP="00483ED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9F0B1C">
              <w:rPr>
                <w:b/>
                <w:szCs w:val="26"/>
                <w:lang w:val="en-US"/>
              </w:rPr>
              <w:t>Lớp</w:t>
            </w:r>
            <w:proofErr w:type="spellEnd"/>
            <w:r w:rsidRPr="009F0B1C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F0B1C">
              <w:rPr>
                <w:b/>
                <w:szCs w:val="26"/>
                <w:lang w:val="en-US"/>
              </w:rPr>
              <w:t>đối</w:t>
            </w:r>
            <w:proofErr w:type="spellEnd"/>
            <w:r w:rsidRPr="009F0B1C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F0B1C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707E5EFA" w14:textId="77777777" w:rsidR="00F25168" w:rsidRPr="009F0B1C" w:rsidRDefault="00F25168" w:rsidP="00483ED2">
            <w:pPr>
              <w:spacing w:line="240" w:lineRule="auto"/>
              <w:jc w:val="center"/>
              <w:rPr>
                <w:b/>
                <w:szCs w:val="26"/>
              </w:rPr>
            </w:pPr>
            <w:r w:rsidRPr="009F0B1C">
              <w:rPr>
                <w:b/>
                <w:szCs w:val="26"/>
              </w:rPr>
              <w:t>Diễn giải</w:t>
            </w:r>
          </w:p>
        </w:tc>
      </w:tr>
      <w:tr w:rsidR="00F25168" w:rsidRPr="008846F1" w14:paraId="128AE829" w14:textId="77777777" w:rsidTr="00483ED2">
        <w:tc>
          <w:tcPr>
            <w:tcW w:w="2951" w:type="dxa"/>
          </w:tcPr>
          <w:p w14:paraId="373568C2" w14:textId="77777777" w:rsidR="00F25168" w:rsidRPr="009F0B1C" w:rsidRDefault="00F25168" w:rsidP="00483ED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SanPham_BUS</w:t>
            </w:r>
            <w:proofErr w:type="spellEnd"/>
          </w:p>
        </w:tc>
        <w:tc>
          <w:tcPr>
            <w:tcW w:w="6292" w:type="dxa"/>
          </w:tcPr>
          <w:p w14:paraId="1700BE22" w14:textId="3958DA34" w:rsidR="00F25168" w:rsidRPr="009F0B1C" w:rsidRDefault="00431864" w:rsidP="00483ED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nhiệm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GUI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tới</w:t>
            </w:r>
            <w:proofErr w:type="spellEnd"/>
            <w:r>
              <w:rPr>
                <w:szCs w:val="26"/>
                <w:lang w:val="en-US"/>
              </w:rPr>
              <w:t xml:space="preserve"> DAL</w:t>
            </w:r>
            <w:r w:rsidR="00D25061">
              <w:rPr>
                <w:szCs w:val="26"/>
                <w:lang w:val="en-US"/>
              </w:rPr>
              <w:t xml:space="preserve">, </w:t>
            </w:r>
            <w:proofErr w:type="spellStart"/>
            <w:r w:rsidR="00D25061">
              <w:rPr>
                <w:szCs w:val="26"/>
                <w:lang w:val="en-US"/>
              </w:rPr>
              <w:t>lấy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dữ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liệu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từ</w:t>
            </w:r>
            <w:proofErr w:type="spellEnd"/>
            <w:r w:rsidR="00D25061">
              <w:rPr>
                <w:szCs w:val="26"/>
                <w:lang w:val="en-US"/>
              </w:rPr>
              <w:t xml:space="preserve"> DAL </w:t>
            </w:r>
            <w:proofErr w:type="spellStart"/>
            <w:r w:rsidR="00D25061">
              <w:rPr>
                <w:szCs w:val="26"/>
                <w:lang w:val="en-US"/>
              </w:rPr>
              <w:t>truyền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tới</w:t>
            </w:r>
            <w:proofErr w:type="spellEnd"/>
            <w:r w:rsidR="00D25061">
              <w:rPr>
                <w:szCs w:val="26"/>
                <w:lang w:val="en-US"/>
              </w:rPr>
              <w:t xml:space="preserve"> GUI</w:t>
            </w:r>
          </w:p>
        </w:tc>
      </w:tr>
      <w:tr w:rsidR="00F25168" w:rsidRPr="008846F1" w14:paraId="5F62513D" w14:textId="77777777" w:rsidTr="00483ED2">
        <w:tc>
          <w:tcPr>
            <w:tcW w:w="2951" w:type="dxa"/>
          </w:tcPr>
          <w:p w14:paraId="75F91D25" w14:textId="77777777" w:rsidR="00F25168" w:rsidRPr="009F0B1C" w:rsidRDefault="00F25168" w:rsidP="00483ED2">
            <w:pPr>
              <w:tabs>
                <w:tab w:val="left" w:pos="1485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LoaiSanPham_BUS</w:t>
            </w:r>
            <w:proofErr w:type="spellEnd"/>
          </w:p>
        </w:tc>
        <w:tc>
          <w:tcPr>
            <w:tcW w:w="6292" w:type="dxa"/>
          </w:tcPr>
          <w:p w14:paraId="70E013BE" w14:textId="23658E8C" w:rsidR="00F25168" w:rsidRPr="00493B77" w:rsidRDefault="00431864" w:rsidP="00483ED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nhiệm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GUI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tới</w:t>
            </w:r>
            <w:proofErr w:type="spellEnd"/>
            <w:r>
              <w:rPr>
                <w:szCs w:val="26"/>
                <w:lang w:val="en-US"/>
              </w:rPr>
              <w:t xml:space="preserve"> DAL</w:t>
            </w:r>
            <w:r w:rsidR="00D25061">
              <w:rPr>
                <w:szCs w:val="26"/>
                <w:lang w:val="en-US"/>
              </w:rPr>
              <w:t xml:space="preserve">. </w:t>
            </w:r>
            <w:proofErr w:type="spellStart"/>
            <w:r w:rsidR="00D25061">
              <w:rPr>
                <w:szCs w:val="26"/>
                <w:lang w:val="en-US"/>
              </w:rPr>
              <w:t>lấy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dữ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liệu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từ</w:t>
            </w:r>
            <w:proofErr w:type="spellEnd"/>
            <w:r w:rsidR="00D25061">
              <w:rPr>
                <w:szCs w:val="26"/>
                <w:lang w:val="en-US"/>
              </w:rPr>
              <w:t xml:space="preserve"> DAL </w:t>
            </w:r>
            <w:proofErr w:type="spellStart"/>
            <w:r w:rsidR="00D25061">
              <w:rPr>
                <w:szCs w:val="26"/>
                <w:lang w:val="en-US"/>
              </w:rPr>
              <w:t>truyền</w:t>
            </w:r>
            <w:proofErr w:type="spellEnd"/>
            <w:r w:rsidR="00D25061">
              <w:rPr>
                <w:szCs w:val="26"/>
                <w:lang w:val="en-US"/>
              </w:rPr>
              <w:t xml:space="preserve"> </w:t>
            </w:r>
            <w:proofErr w:type="spellStart"/>
            <w:r w:rsidR="00D25061">
              <w:rPr>
                <w:szCs w:val="26"/>
                <w:lang w:val="en-US"/>
              </w:rPr>
              <w:t>tới</w:t>
            </w:r>
            <w:proofErr w:type="spellEnd"/>
            <w:r w:rsidR="00D25061">
              <w:rPr>
                <w:szCs w:val="26"/>
                <w:lang w:val="en-US"/>
              </w:rPr>
              <w:t xml:space="preserve"> GUI</w:t>
            </w:r>
          </w:p>
        </w:tc>
      </w:tr>
      <w:tr w:rsidR="00F25168" w:rsidRPr="008846F1" w14:paraId="70BC2E11" w14:textId="77777777" w:rsidTr="00483ED2">
        <w:tc>
          <w:tcPr>
            <w:tcW w:w="2951" w:type="dxa"/>
          </w:tcPr>
          <w:p w14:paraId="59D37CAE" w14:textId="77777777" w:rsidR="00F25168" w:rsidRPr="009F0B1C" w:rsidRDefault="00F25168" w:rsidP="00483ED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CachThanhToan_BUS</w:t>
            </w:r>
            <w:proofErr w:type="spellEnd"/>
          </w:p>
        </w:tc>
        <w:tc>
          <w:tcPr>
            <w:tcW w:w="6292" w:type="dxa"/>
          </w:tcPr>
          <w:p w14:paraId="21631227" w14:textId="78FE6565" w:rsidR="00F25168" w:rsidRPr="00840005" w:rsidRDefault="00431864" w:rsidP="00483ED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nhiệm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GUI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Thanh </w:t>
            </w:r>
            <w:proofErr w:type="spellStart"/>
            <w:r>
              <w:rPr>
                <w:szCs w:val="26"/>
                <w:lang w:val="en-US"/>
              </w:rPr>
              <w:t>Toán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tới</w:t>
            </w:r>
            <w:proofErr w:type="spellEnd"/>
            <w:r>
              <w:rPr>
                <w:szCs w:val="26"/>
                <w:lang w:val="en-US"/>
              </w:rPr>
              <w:t xml:space="preserve"> DAL</w:t>
            </w:r>
            <w:r w:rsidR="00BE4B4A">
              <w:rPr>
                <w:szCs w:val="26"/>
                <w:lang w:val="en-US"/>
              </w:rPr>
              <w:t xml:space="preserve">, </w:t>
            </w:r>
            <w:proofErr w:type="spellStart"/>
            <w:r w:rsidR="00BE4B4A">
              <w:rPr>
                <w:szCs w:val="26"/>
                <w:lang w:val="en-US"/>
              </w:rPr>
              <w:t>lấy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dữ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liệu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từ</w:t>
            </w:r>
            <w:proofErr w:type="spellEnd"/>
            <w:r w:rsidR="00BE4B4A">
              <w:rPr>
                <w:szCs w:val="26"/>
                <w:lang w:val="en-US"/>
              </w:rPr>
              <w:t xml:space="preserve"> DAL </w:t>
            </w:r>
            <w:proofErr w:type="spellStart"/>
            <w:r w:rsidR="00BE4B4A">
              <w:rPr>
                <w:szCs w:val="26"/>
                <w:lang w:val="en-US"/>
              </w:rPr>
              <w:t>truyền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tới</w:t>
            </w:r>
            <w:proofErr w:type="spellEnd"/>
            <w:r w:rsidR="00BE4B4A">
              <w:rPr>
                <w:szCs w:val="26"/>
                <w:lang w:val="en-US"/>
              </w:rPr>
              <w:t xml:space="preserve"> GUI</w:t>
            </w:r>
          </w:p>
        </w:tc>
      </w:tr>
      <w:tr w:rsidR="00F25168" w:rsidRPr="008846F1" w14:paraId="40EFB200" w14:textId="77777777" w:rsidTr="00483ED2">
        <w:tc>
          <w:tcPr>
            <w:tcW w:w="2951" w:type="dxa"/>
          </w:tcPr>
          <w:p w14:paraId="7E404273" w14:textId="77777777" w:rsidR="00F25168" w:rsidRDefault="00F25168" w:rsidP="00483ED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TaiKhoan_BUS</w:t>
            </w:r>
            <w:proofErr w:type="spellEnd"/>
          </w:p>
        </w:tc>
        <w:tc>
          <w:tcPr>
            <w:tcW w:w="6292" w:type="dxa"/>
          </w:tcPr>
          <w:p w14:paraId="024234C9" w14:textId="3FE06FEF" w:rsidR="00F25168" w:rsidRDefault="00431864" w:rsidP="00483ED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nhiệm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GUI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Khoản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tới</w:t>
            </w:r>
            <w:proofErr w:type="spellEnd"/>
            <w:r>
              <w:rPr>
                <w:szCs w:val="26"/>
                <w:lang w:val="en-US"/>
              </w:rPr>
              <w:t xml:space="preserve"> DAL</w:t>
            </w:r>
            <w:r w:rsidR="00BE4B4A">
              <w:rPr>
                <w:szCs w:val="26"/>
                <w:lang w:val="en-US"/>
              </w:rPr>
              <w:t xml:space="preserve">, </w:t>
            </w:r>
            <w:proofErr w:type="spellStart"/>
            <w:r w:rsidR="00BE4B4A">
              <w:rPr>
                <w:szCs w:val="26"/>
                <w:lang w:val="en-US"/>
              </w:rPr>
              <w:t>lấy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dữ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liệu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từ</w:t>
            </w:r>
            <w:proofErr w:type="spellEnd"/>
            <w:r w:rsidR="00BE4B4A">
              <w:rPr>
                <w:szCs w:val="26"/>
                <w:lang w:val="en-US"/>
              </w:rPr>
              <w:t xml:space="preserve"> DAL </w:t>
            </w:r>
            <w:proofErr w:type="spellStart"/>
            <w:r w:rsidR="00BE4B4A">
              <w:rPr>
                <w:szCs w:val="26"/>
                <w:lang w:val="en-US"/>
              </w:rPr>
              <w:t>truyền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tới</w:t>
            </w:r>
            <w:proofErr w:type="spellEnd"/>
            <w:r w:rsidR="00BE4B4A">
              <w:rPr>
                <w:szCs w:val="26"/>
                <w:lang w:val="en-US"/>
              </w:rPr>
              <w:t xml:space="preserve"> GUI</w:t>
            </w:r>
          </w:p>
        </w:tc>
      </w:tr>
      <w:tr w:rsidR="00F25168" w:rsidRPr="008846F1" w14:paraId="7DABB035" w14:textId="77777777" w:rsidTr="00483ED2">
        <w:tc>
          <w:tcPr>
            <w:tcW w:w="2951" w:type="dxa"/>
          </w:tcPr>
          <w:p w14:paraId="468C7F92" w14:textId="77777777" w:rsidR="00F25168" w:rsidRDefault="00F25168" w:rsidP="00483ED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KhuyenMai_BUS</w:t>
            </w:r>
            <w:proofErr w:type="spellEnd"/>
          </w:p>
        </w:tc>
        <w:tc>
          <w:tcPr>
            <w:tcW w:w="6292" w:type="dxa"/>
          </w:tcPr>
          <w:p w14:paraId="1706DF28" w14:textId="244FEC9F" w:rsidR="00F25168" w:rsidRDefault="00431864" w:rsidP="00483ED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nhiệm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GUI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Khuyến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Mãi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tới</w:t>
            </w:r>
            <w:proofErr w:type="spellEnd"/>
            <w:r>
              <w:rPr>
                <w:szCs w:val="26"/>
                <w:lang w:val="en-US"/>
              </w:rPr>
              <w:t xml:space="preserve"> DAL</w:t>
            </w:r>
            <w:r w:rsidR="00BE4B4A">
              <w:rPr>
                <w:szCs w:val="26"/>
                <w:lang w:val="en-US"/>
              </w:rPr>
              <w:t xml:space="preserve">, </w:t>
            </w:r>
            <w:proofErr w:type="spellStart"/>
            <w:r w:rsidR="00BE4B4A">
              <w:rPr>
                <w:szCs w:val="26"/>
                <w:lang w:val="en-US"/>
              </w:rPr>
              <w:t>lấy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dữ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liệu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từ</w:t>
            </w:r>
            <w:proofErr w:type="spellEnd"/>
            <w:r w:rsidR="00BE4B4A">
              <w:rPr>
                <w:szCs w:val="26"/>
                <w:lang w:val="en-US"/>
              </w:rPr>
              <w:t xml:space="preserve"> DAL </w:t>
            </w:r>
            <w:proofErr w:type="spellStart"/>
            <w:r w:rsidR="00BE4B4A">
              <w:rPr>
                <w:szCs w:val="26"/>
                <w:lang w:val="en-US"/>
              </w:rPr>
              <w:t>truyền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tới</w:t>
            </w:r>
            <w:proofErr w:type="spellEnd"/>
            <w:r w:rsidR="00BE4B4A">
              <w:rPr>
                <w:szCs w:val="26"/>
                <w:lang w:val="en-US"/>
              </w:rPr>
              <w:t xml:space="preserve"> GUI</w:t>
            </w:r>
          </w:p>
        </w:tc>
      </w:tr>
      <w:tr w:rsidR="00F25168" w:rsidRPr="008846F1" w14:paraId="65890767" w14:textId="77777777" w:rsidTr="00483ED2">
        <w:tc>
          <w:tcPr>
            <w:tcW w:w="2951" w:type="dxa"/>
          </w:tcPr>
          <w:p w14:paraId="3E93E7AD" w14:textId="77777777" w:rsidR="00F25168" w:rsidRDefault="00F25168" w:rsidP="00483ED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TinhTrang_BUS</w:t>
            </w:r>
            <w:proofErr w:type="spellEnd"/>
          </w:p>
        </w:tc>
        <w:tc>
          <w:tcPr>
            <w:tcW w:w="6292" w:type="dxa"/>
          </w:tcPr>
          <w:p w14:paraId="4B2BAC97" w14:textId="6DE34DCE" w:rsidR="00F25168" w:rsidRDefault="00431864" w:rsidP="00483ED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Nhận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nhiệm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vụ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GUI </w:t>
            </w:r>
            <w:proofErr w:type="spellStart"/>
            <w:r>
              <w:rPr>
                <w:szCs w:val="26"/>
                <w:lang w:val="en-US"/>
              </w:rPr>
              <w:t>rồi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Tình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Trạng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gửi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tới</w:t>
            </w:r>
            <w:proofErr w:type="spellEnd"/>
            <w:r>
              <w:rPr>
                <w:szCs w:val="26"/>
                <w:lang w:val="en-US"/>
              </w:rPr>
              <w:t xml:space="preserve"> DAL</w:t>
            </w:r>
            <w:r w:rsidR="00BE4B4A">
              <w:rPr>
                <w:szCs w:val="26"/>
                <w:lang w:val="en-US"/>
              </w:rPr>
              <w:t xml:space="preserve">, </w:t>
            </w:r>
            <w:proofErr w:type="spellStart"/>
            <w:r w:rsidR="00BE4B4A">
              <w:rPr>
                <w:szCs w:val="26"/>
                <w:lang w:val="en-US"/>
              </w:rPr>
              <w:t>lấy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dữ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liệu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từ</w:t>
            </w:r>
            <w:proofErr w:type="spellEnd"/>
            <w:r w:rsidR="00BE4B4A">
              <w:rPr>
                <w:szCs w:val="26"/>
                <w:lang w:val="en-US"/>
              </w:rPr>
              <w:t xml:space="preserve"> DAL </w:t>
            </w:r>
            <w:proofErr w:type="spellStart"/>
            <w:r w:rsidR="00BE4B4A">
              <w:rPr>
                <w:szCs w:val="26"/>
                <w:lang w:val="en-US"/>
              </w:rPr>
              <w:t>truyền</w:t>
            </w:r>
            <w:proofErr w:type="spellEnd"/>
            <w:r w:rsidR="00BE4B4A">
              <w:rPr>
                <w:szCs w:val="26"/>
                <w:lang w:val="en-US"/>
              </w:rPr>
              <w:t xml:space="preserve"> </w:t>
            </w:r>
            <w:proofErr w:type="spellStart"/>
            <w:r w:rsidR="00BE4B4A">
              <w:rPr>
                <w:szCs w:val="26"/>
                <w:lang w:val="en-US"/>
              </w:rPr>
              <w:t>tới</w:t>
            </w:r>
            <w:proofErr w:type="spellEnd"/>
            <w:r w:rsidR="00BE4B4A">
              <w:rPr>
                <w:szCs w:val="26"/>
                <w:lang w:val="en-US"/>
              </w:rPr>
              <w:t xml:space="preserve"> GUI</w:t>
            </w:r>
          </w:p>
        </w:tc>
      </w:tr>
      <w:tr w:rsidR="00F25168" w:rsidRPr="008846F1" w14:paraId="5EC4FA4B" w14:textId="77777777" w:rsidTr="00483ED2">
        <w:tc>
          <w:tcPr>
            <w:tcW w:w="2951" w:type="dxa"/>
          </w:tcPr>
          <w:p w14:paraId="54EDDF7F" w14:textId="77777777" w:rsidR="00F25168" w:rsidRDefault="00F25168" w:rsidP="00483ED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6292" w:type="dxa"/>
          </w:tcPr>
          <w:p w14:paraId="44A3E640" w14:textId="77777777" w:rsidR="00F25168" w:rsidRDefault="00F25168" w:rsidP="00483ED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</w:p>
        </w:tc>
      </w:tr>
    </w:tbl>
    <w:p w14:paraId="5710B6DE" w14:textId="37445597" w:rsidR="00823762" w:rsidRDefault="00823762" w:rsidP="00823762">
      <w:pPr>
        <w:rPr>
          <w:lang w:val="en-US"/>
        </w:rPr>
      </w:pPr>
    </w:p>
    <w:p w14:paraId="53944DC2" w14:textId="7B77E563" w:rsidR="00823762" w:rsidRDefault="00823762" w:rsidP="00823762">
      <w:pPr>
        <w:rPr>
          <w:lang w:val="en-US"/>
        </w:rPr>
      </w:pPr>
    </w:p>
    <w:p w14:paraId="41A805F8" w14:textId="65F9D06F" w:rsidR="00823762" w:rsidRDefault="00823762" w:rsidP="00823762">
      <w:pPr>
        <w:rPr>
          <w:lang w:val="en-US"/>
        </w:rPr>
      </w:pPr>
    </w:p>
    <w:p w14:paraId="71835019" w14:textId="662DC771" w:rsidR="00823762" w:rsidRDefault="00823762" w:rsidP="00823762">
      <w:pPr>
        <w:rPr>
          <w:lang w:val="en-US"/>
        </w:rPr>
      </w:pPr>
    </w:p>
    <w:p w14:paraId="2F7FEBF5" w14:textId="598BDA30" w:rsidR="00823762" w:rsidRDefault="00823762" w:rsidP="00823762">
      <w:pPr>
        <w:rPr>
          <w:lang w:val="en-US"/>
        </w:rPr>
      </w:pPr>
    </w:p>
    <w:p w14:paraId="653E4884" w14:textId="77777777" w:rsidR="00823762" w:rsidRPr="00823762" w:rsidRDefault="00823762" w:rsidP="00823762">
      <w:pPr>
        <w:rPr>
          <w:lang w:val="en-US"/>
        </w:rPr>
      </w:pPr>
    </w:p>
    <w:p w14:paraId="148A77D7" w14:textId="03639A4F" w:rsidR="00823762" w:rsidRDefault="00823762" w:rsidP="00823762">
      <w:pPr>
        <w:pStyle w:val="ListParagraph"/>
        <w:numPr>
          <w:ilvl w:val="1"/>
          <w:numId w:val="37"/>
        </w:numPr>
        <w:rPr>
          <w:lang w:val="en-US"/>
        </w:rPr>
      </w:pPr>
      <w:proofErr w:type="spellStart"/>
      <w:r>
        <w:rPr>
          <w:lang w:val="en-US"/>
        </w:rPr>
        <w:lastRenderedPageBreak/>
        <w:t>Tầng</w:t>
      </w:r>
      <w:proofErr w:type="spellEnd"/>
      <w:r>
        <w:rPr>
          <w:lang w:val="en-US"/>
        </w:rPr>
        <w:t xml:space="preserve"> </w:t>
      </w:r>
      <w:r w:rsidR="00A45920">
        <w:rPr>
          <w:lang w:val="en-US"/>
        </w:rPr>
        <w:t>Data Access Layer</w:t>
      </w:r>
    </w:p>
    <w:p w14:paraId="3B503D9C" w14:textId="2EBEA343" w:rsidR="004B0956" w:rsidRDefault="004B0956" w:rsidP="004B0956">
      <w:pPr>
        <w:ind w:left="720"/>
        <w:rPr>
          <w:noProof/>
          <w:lang w:val="en-US"/>
        </w:rPr>
      </w:pPr>
    </w:p>
    <w:p w14:paraId="63484E0F" w14:textId="77777777" w:rsidR="00A45920" w:rsidRDefault="00A45920" w:rsidP="004B0956">
      <w:pPr>
        <w:ind w:left="720"/>
        <w:rPr>
          <w:noProof/>
        </w:rPr>
      </w:pPr>
    </w:p>
    <w:p w14:paraId="600AAF21" w14:textId="77777777" w:rsidR="00A45920" w:rsidRDefault="00A45920" w:rsidP="004B0956">
      <w:pPr>
        <w:ind w:left="720"/>
        <w:rPr>
          <w:noProof/>
        </w:rPr>
      </w:pPr>
    </w:p>
    <w:p w14:paraId="248696B4" w14:textId="77777777" w:rsidR="00F25168" w:rsidRDefault="00F25168" w:rsidP="004B0956">
      <w:pPr>
        <w:ind w:left="720"/>
        <w:rPr>
          <w:noProof/>
        </w:rPr>
      </w:pPr>
    </w:p>
    <w:p w14:paraId="628A1B54" w14:textId="0E3F1147" w:rsidR="00A45920" w:rsidRDefault="00F25168" w:rsidP="004B095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3647FE0" wp14:editId="2A9EA252">
            <wp:extent cx="5285105" cy="2459405"/>
            <wp:effectExtent l="0" t="0" r="0" b="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590" t="35173" r="24061" b="23153"/>
                    <a:stretch/>
                  </pic:blipFill>
                  <pic:spPr bwMode="auto">
                    <a:xfrm>
                      <a:off x="0" y="0"/>
                      <a:ext cx="5315094" cy="247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A685" w14:textId="4E59288C" w:rsidR="004B0956" w:rsidRDefault="004B0956" w:rsidP="004B0956">
      <w:pPr>
        <w:ind w:left="720"/>
        <w:rPr>
          <w:lang w:val="en-US"/>
        </w:rPr>
      </w:pPr>
    </w:p>
    <w:p w14:paraId="5BDFA0C0" w14:textId="65069651" w:rsidR="004B0956" w:rsidRDefault="004B0956" w:rsidP="004B0956">
      <w:pPr>
        <w:ind w:left="720"/>
        <w:rPr>
          <w:lang w:val="en-US"/>
        </w:rPr>
      </w:pPr>
    </w:p>
    <w:p w14:paraId="2D26DE29" w14:textId="2E5BEAA0" w:rsidR="004B0956" w:rsidRDefault="004B0956" w:rsidP="004B0956">
      <w:pPr>
        <w:rPr>
          <w:color w:val="0000FF"/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4B0956" w:rsidRPr="008846F1" w14:paraId="3CB1C447" w14:textId="77777777" w:rsidTr="00057802">
        <w:tc>
          <w:tcPr>
            <w:tcW w:w="2951" w:type="dxa"/>
          </w:tcPr>
          <w:p w14:paraId="4725A0C3" w14:textId="77777777" w:rsidR="004B0956" w:rsidRPr="009F0B1C" w:rsidRDefault="004B0956" w:rsidP="00057802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9F0B1C">
              <w:rPr>
                <w:b/>
                <w:szCs w:val="26"/>
                <w:lang w:val="en-US"/>
              </w:rPr>
              <w:t>Lớp</w:t>
            </w:r>
            <w:proofErr w:type="spellEnd"/>
            <w:r w:rsidRPr="009F0B1C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F0B1C">
              <w:rPr>
                <w:b/>
                <w:szCs w:val="26"/>
                <w:lang w:val="en-US"/>
              </w:rPr>
              <w:t>đối</w:t>
            </w:r>
            <w:proofErr w:type="spellEnd"/>
            <w:r w:rsidRPr="009F0B1C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9F0B1C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92" w:type="dxa"/>
          </w:tcPr>
          <w:p w14:paraId="099538D4" w14:textId="77777777" w:rsidR="004B0956" w:rsidRPr="009F0B1C" w:rsidRDefault="004B0956" w:rsidP="00057802">
            <w:pPr>
              <w:spacing w:line="240" w:lineRule="auto"/>
              <w:jc w:val="center"/>
              <w:rPr>
                <w:b/>
                <w:szCs w:val="26"/>
              </w:rPr>
            </w:pPr>
            <w:r w:rsidRPr="009F0B1C">
              <w:rPr>
                <w:b/>
                <w:szCs w:val="26"/>
              </w:rPr>
              <w:t>Diễn giải</w:t>
            </w:r>
          </w:p>
        </w:tc>
      </w:tr>
      <w:tr w:rsidR="004B0956" w:rsidRPr="008846F1" w14:paraId="16CBAD03" w14:textId="77777777" w:rsidTr="00057802">
        <w:tc>
          <w:tcPr>
            <w:tcW w:w="2951" w:type="dxa"/>
          </w:tcPr>
          <w:p w14:paraId="0AC3B887" w14:textId="44E87EB9" w:rsidR="004B0956" w:rsidRPr="009F0B1C" w:rsidRDefault="00A45920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SanPham_</w:t>
            </w:r>
            <w:r w:rsidR="00F25168">
              <w:rPr>
                <w:szCs w:val="26"/>
                <w:lang w:val="en-US"/>
              </w:rPr>
              <w:t>DAL</w:t>
            </w:r>
            <w:proofErr w:type="spellEnd"/>
          </w:p>
        </w:tc>
        <w:tc>
          <w:tcPr>
            <w:tcW w:w="6292" w:type="dxa"/>
          </w:tcPr>
          <w:p w14:paraId="118AD9A1" w14:textId="6AD495C7" w:rsidR="004B0956" w:rsidRPr="009F0B1C" w:rsidRDefault="00F25168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, </w:t>
            </w:r>
            <w:proofErr w:type="spellStart"/>
            <w:r>
              <w:rPr>
                <w:szCs w:val="26"/>
                <w:lang w:val="en-US"/>
              </w:rPr>
              <w:t>sửa</w:t>
            </w:r>
            <w:proofErr w:type="spellEnd"/>
            <w:r>
              <w:rPr>
                <w:szCs w:val="26"/>
                <w:lang w:val="en-US"/>
              </w:rPr>
              <w:t xml:space="preserve">, </w:t>
            </w:r>
            <w:proofErr w:type="spellStart"/>
            <w:r>
              <w:rPr>
                <w:szCs w:val="26"/>
                <w:lang w:val="en-US"/>
              </w:rPr>
              <w:t>xóa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database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lấy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Database</w:t>
            </w:r>
          </w:p>
        </w:tc>
      </w:tr>
      <w:tr w:rsidR="004B0956" w:rsidRPr="008846F1" w14:paraId="6DD66B5F" w14:textId="77777777" w:rsidTr="00057802">
        <w:tc>
          <w:tcPr>
            <w:tcW w:w="2951" w:type="dxa"/>
          </w:tcPr>
          <w:p w14:paraId="1EB9166C" w14:textId="623CF4AA" w:rsidR="004B0956" w:rsidRPr="009F0B1C" w:rsidRDefault="00A45920" w:rsidP="00057802">
            <w:pPr>
              <w:tabs>
                <w:tab w:val="left" w:pos="1485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LoaiSanPham_</w:t>
            </w:r>
            <w:r w:rsidR="00F25168">
              <w:rPr>
                <w:szCs w:val="26"/>
                <w:lang w:val="en-US"/>
              </w:rPr>
              <w:t>DAL</w:t>
            </w:r>
            <w:proofErr w:type="spellEnd"/>
          </w:p>
        </w:tc>
        <w:tc>
          <w:tcPr>
            <w:tcW w:w="6292" w:type="dxa"/>
          </w:tcPr>
          <w:p w14:paraId="3D9DE7E7" w14:textId="1B8A79A4" w:rsidR="004B0956" w:rsidRPr="00493B77" w:rsidRDefault="00F25168" w:rsidP="00057802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Thực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hiện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dữ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liệu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Loại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Phẩm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vào</w:t>
            </w:r>
            <w:proofErr w:type="spellEnd"/>
            <w:r>
              <w:rPr>
                <w:szCs w:val="26"/>
                <w:lang w:val="en-US"/>
              </w:rPr>
              <w:t xml:space="preserve"> Database</w:t>
            </w:r>
          </w:p>
        </w:tc>
      </w:tr>
      <w:tr w:rsidR="004B0956" w:rsidRPr="008846F1" w14:paraId="71B5A093" w14:textId="77777777" w:rsidTr="00057802">
        <w:tc>
          <w:tcPr>
            <w:tcW w:w="2951" w:type="dxa"/>
          </w:tcPr>
          <w:p w14:paraId="55E20F46" w14:textId="499E3DF7" w:rsidR="004B0956" w:rsidRPr="009F0B1C" w:rsidRDefault="00A45920" w:rsidP="0005780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CachThanhToan_</w:t>
            </w:r>
            <w:r w:rsidR="00F25168">
              <w:rPr>
                <w:szCs w:val="26"/>
                <w:lang w:val="en-US"/>
              </w:rPr>
              <w:t>DAL</w:t>
            </w:r>
            <w:proofErr w:type="spellEnd"/>
          </w:p>
        </w:tc>
        <w:tc>
          <w:tcPr>
            <w:tcW w:w="6292" w:type="dxa"/>
          </w:tcPr>
          <w:p w14:paraId="5C70E2B2" w14:textId="7975CDD4" w:rsidR="004B0956" w:rsidRPr="00840005" w:rsidRDefault="00F25168" w:rsidP="0005780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Lấy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Cách</w:t>
            </w:r>
            <w:proofErr w:type="spellEnd"/>
            <w:r>
              <w:rPr>
                <w:szCs w:val="26"/>
                <w:lang w:val="en-US"/>
              </w:rPr>
              <w:t xml:space="preserve"> Thanh </w:t>
            </w:r>
            <w:proofErr w:type="spellStart"/>
            <w:r>
              <w:rPr>
                <w:szCs w:val="26"/>
                <w:lang w:val="en-US"/>
              </w:rPr>
              <w:t>Toán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Database</w:t>
            </w:r>
          </w:p>
        </w:tc>
        <w:bookmarkStart w:id="4" w:name="_GoBack"/>
        <w:bookmarkEnd w:id="4"/>
      </w:tr>
      <w:tr w:rsidR="00A45920" w:rsidRPr="008846F1" w14:paraId="36123EE6" w14:textId="77777777" w:rsidTr="00057802">
        <w:tc>
          <w:tcPr>
            <w:tcW w:w="2951" w:type="dxa"/>
          </w:tcPr>
          <w:p w14:paraId="518DC98E" w14:textId="54459F2D" w:rsidR="00A45920" w:rsidRDefault="00A45920" w:rsidP="0005780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TaiKhoan_</w:t>
            </w:r>
            <w:r w:rsidR="00F25168">
              <w:rPr>
                <w:szCs w:val="26"/>
                <w:lang w:val="en-US"/>
              </w:rPr>
              <w:t>DAL</w:t>
            </w:r>
            <w:proofErr w:type="spellEnd"/>
          </w:p>
        </w:tc>
        <w:tc>
          <w:tcPr>
            <w:tcW w:w="6292" w:type="dxa"/>
          </w:tcPr>
          <w:p w14:paraId="477A3363" w14:textId="5F2F8C18" w:rsidR="00A45920" w:rsidRDefault="00F25168" w:rsidP="0005780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Lấy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sửa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Tài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Khoản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trong</w:t>
            </w:r>
            <w:proofErr w:type="spellEnd"/>
            <w:r>
              <w:rPr>
                <w:szCs w:val="26"/>
                <w:lang w:val="en-US"/>
              </w:rPr>
              <w:t xml:space="preserve"> Database</w:t>
            </w:r>
          </w:p>
        </w:tc>
      </w:tr>
      <w:tr w:rsidR="00A45920" w:rsidRPr="008846F1" w14:paraId="53E69D80" w14:textId="77777777" w:rsidTr="00057802">
        <w:tc>
          <w:tcPr>
            <w:tcW w:w="2951" w:type="dxa"/>
          </w:tcPr>
          <w:p w14:paraId="57551399" w14:textId="59D48961" w:rsidR="00A45920" w:rsidRDefault="00A45920" w:rsidP="0005780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KhuyenMai_</w:t>
            </w:r>
            <w:r w:rsidR="00F25168">
              <w:rPr>
                <w:szCs w:val="26"/>
                <w:lang w:val="en-US"/>
              </w:rPr>
              <w:t>DAL</w:t>
            </w:r>
            <w:proofErr w:type="spellEnd"/>
          </w:p>
        </w:tc>
        <w:tc>
          <w:tcPr>
            <w:tcW w:w="6292" w:type="dxa"/>
          </w:tcPr>
          <w:p w14:paraId="75DDAA99" w14:textId="5345C14B" w:rsidR="00431864" w:rsidRDefault="00431864" w:rsidP="0005780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Thêm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lấy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Khuyễn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Mãi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Database</w:t>
            </w:r>
          </w:p>
        </w:tc>
      </w:tr>
      <w:tr w:rsidR="00A45920" w:rsidRPr="008846F1" w14:paraId="7BCE4027" w14:textId="77777777" w:rsidTr="00057802">
        <w:tc>
          <w:tcPr>
            <w:tcW w:w="2951" w:type="dxa"/>
          </w:tcPr>
          <w:p w14:paraId="4B38AAF1" w14:textId="265A9016" w:rsidR="00A45920" w:rsidRDefault="00A45920" w:rsidP="0005780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TinhTrang_</w:t>
            </w:r>
            <w:r w:rsidR="00F25168">
              <w:rPr>
                <w:szCs w:val="26"/>
                <w:lang w:val="en-US"/>
              </w:rPr>
              <w:t>DAL</w:t>
            </w:r>
            <w:proofErr w:type="spellEnd"/>
          </w:p>
        </w:tc>
        <w:tc>
          <w:tcPr>
            <w:tcW w:w="6292" w:type="dxa"/>
          </w:tcPr>
          <w:p w14:paraId="5802BB09" w14:textId="3867D76E" w:rsidR="00A45920" w:rsidRDefault="00431864" w:rsidP="0005780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Lấy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sửa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thông</w:t>
            </w:r>
            <w:proofErr w:type="spellEnd"/>
            <w:r>
              <w:rPr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Cs w:val="26"/>
                <w:lang w:val="en-US"/>
              </w:rPr>
              <w:t>Tình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Trạn</w:t>
            </w:r>
            <w:r w:rsidR="00F5119F">
              <w:rPr>
                <w:szCs w:val="26"/>
                <w:lang w:val="en-US"/>
              </w:rPr>
              <w:t>g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từ</w:t>
            </w:r>
            <w:proofErr w:type="spellEnd"/>
            <w:r>
              <w:rPr>
                <w:szCs w:val="26"/>
                <w:lang w:val="en-US"/>
              </w:rPr>
              <w:t xml:space="preserve"> Database</w:t>
            </w:r>
          </w:p>
        </w:tc>
      </w:tr>
      <w:tr w:rsidR="00A45920" w:rsidRPr="008846F1" w14:paraId="12C6F65B" w14:textId="77777777" w:rsidTr="00057802">
        <w:tc>
          <w:tcPr>
            <w:tcW w:w="2951" w:type="dxa"/>
          </w:tcPr>
          <w:p w14:paraId="637A4753" w14:textId="77777777" w:rsidR="00A45920" w:rsidRDefault="00A45920" w:rsidP="00057802">
            <w:pPr>
              <w:tabs>
                <w:tab w:val="left" w:pos="1641"/>
              </w:tabs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6292" w:type="dxa"/>
          </w:tcPr>
          <w:p w14:paraId="650F3090" w14:textId="77777777" w:rsidR="00A45920" w:rsidRDefault="00A45920" w:rsidP="00057802">
            <w:pPr>
              <w:tabs>
                <w:tab w:val="left" w:pos="4052"/>
              </w:tabs>
              <w:spacing w:line="240" w:lineRule="auto"/>
              <w:rPr>
                <w:szCs w:val="26"/>
                <w:lang w:val="en-US"/>
              </w:rPr>
            </w:pPr>
          </w:p>
        </w:tc>
      </w:tr>
    </w:tbl>
    <w:p w14:paraId="5FDE2667" w14:textId="77777777" w:rsidR="004B0956" w:rsidRDefault="004B0956" w:rsidP="004B0956">
      <w:pPr>
        <w:rPr>
          <w:lang w:val="en-US"/>
        </w:rPr>
      </w:pPr>
    </w:p>
    <w:p w14:paraId="60EC149C" w14:textId="77777777" w:rsidR="004B0956" w:rsidRPr="004B0956" w:rsidRDefault="004B0956" w:rsidP="004B0956">
      <w:pPr>
        <w:ind w:left="720"/>
        <w:rPr>
          <w:lang w:val="en-US"/>
        </w:rPr>
      </w:pPr>
    </w:p>
    <w:sectPr w:rsidR="004B0956" w:rsidRPr="004B0956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C3A2E" w14:textId="77777777" w:rsidR="00527F43" w:rsidRDefault="00527F43">
      <w:r>
        <w:separator/>
      </w:r>
    </w:p>
  </w:endnote>
  <w:endnote w:type="continuationSeparator" w:id="0">
    <w:p w14:paraId="20816601" w14:textId="77777777" w:rsidR="00527F43" w:rsidRDefault="0052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608D" w14:textId="77777777" w:rsidR="006E0006" w:rsidRDefault="006E000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319E6BA" wp14:editId="03B52AA4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B99C68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CA69F00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FF35839" wp14:editId="158C5C7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F2EA5C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562656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23E7" w14:textId="77777777" w:rsidR="00527F43" w:rsidRDefault="00527F43">
      <w:r>
        <w:separator/>
      </w:r>
    </w:p>
  </w:footnote>
  <w:footnote w:type="continuationSeparator" w:id="0">
    <w:p w14:paraId="1A733FEA" w14:textId="77777777" w:rsidR="00527F43" w:rsidRDefault="00527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6F9F9" w14:textId="77777777" w:rsidR="006E0006" w:rsidRDefault="006E0006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1C8649" wp14:editId="25585B4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0670B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9B2E546" wp14:editId="6F127B8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0A417" w14:textId="77777777" w:rsidR="006E0006" w:rsidRDefault="006E0006" w:rsidP="00FC77E2">
    <w:pPr>
      <w:pStyle w:val="Title"/>
      <w:rPr>
        <w:lang w:val="en-US"/>
      </w:rPr>
    </w:pPr>
  </w:p>
  <w:p w14:paraId="03C3F002" w14:textId="77777777" w:rsidR="006E0006" w:rsidRPr="003B1A2B" w:rsidRDefault="006E0006" w:rsidP="00FC77E2">
    <w:pPr>
      <w:rPr>
        <w:lang w:val="en-US"/>
      </w:rPr>
    </w:pPr>
  </w:p>
  <w:p w14:paraId="0EDB348D" w14:textId="77777777" w:rsidR="006E0006" w:rsidRPr="00F53DBB" w:rsidRDefault="006E0006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A7BC511" w14:textId="77777777" w:rsidR="006E0006" w:rsidRPr="0040293A" w:rsidRDefault="006E0006" w:rsidP="00FC77E2">
    <w:pPr>
      <w:pStyle w:val="Header"/>
      <w:rPr>
        <w:rFonts w:eastAsia="Tahoma"/>
      </w:rPr>
    </w:pPr>
  </w:p>
  <w:p w14:paraId="4943C75C" w14:textId="77777777" w:rsidR="006E0006" w:rsidRPr="00FC77E2" w:rsidRDefault="006E0006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AC3E7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DF14232" wp14:editId="1B85329C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75A8848" w14:textId="77777777" w:rsidTr="008D3541">
      <w:tc>
        <w:tcPr>
          <w:tcW w:w="6623" w:type="dxa"/>
          <w:shd w:val="clear" w:color="auto" w:fill="auto"/>
        </w:tcPr>
        <w:p w14:paraId="0E8A446C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96F8BFE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27FF0543" w14:textId="77777777" w:rsidTr="008D3541">
      <w:tc>
        <w:tcPr>
          <w:tcW w:w="6623" w:type="dxa"/>
          <w:shd w:val="clear" w:color="auto" w:fill="auto"/>
        </w:tcPr>
        <w:p w14:paraId="672B1968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7B7A904E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7D7997CE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36C6D"/>
    <w:multiLevelType w:val="multilevel"/>
    <w:tmpl w:val="82489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6"/>
  </w:num>
  <w:num w:numId="5">
    <w:abstractNumId w:val="20"/>
  </w:num>
  <w:num w:numId="6">
    <w:abstractNumId w:val="9"/>
  </w:num>
  <w:num w:numId="7">
    <w:abstractNumId w:val="21"/>
  </w:num>
  <w:num w:numId="8">
    <w:abstractNumId w:val="26"/>
  </w:num>
  <w:num w:numId="9">
    <w:abstractNumId w:val="12"/>
  </w:num>
  <w:num w:numId="10">
    <w:abstractNumId w:val="7"/>
  </w:num>
  <w:num w:numId="11">
    <w:abstractNumId w:val="31"/>
  </w:num>
  <w:num w:numId="12">
    <w:abstractNumId w:val="27"/>
  </w:num>
  <w:num w:numId="13">
    <w:abstractNumId w:val="25"/>
  </w:num>
  <w:num w:numId="14">
    <w:abstractNumId w:val="2"/>
  </w:num>
  <w:num w:numId="15">
    <w:abstractNumId w:val="4"/>
  </w:num>
  <w:num w:numId="16">
    <w:abstractNumId w:val="24"/>
  </w:num>
  <w:num w:numId="17">
    <w:abstractNumId w:val="29"/>
  </w:num>
  <w:num w:numId="18">
    <w:abstractNumId w:val="11"/>
  </w:num>
  <w:num w:numId="19">
    <w:abstractNumId w:val="23"/>
  </w:num>
  <w:num w:numId="20">
    <w:abstractNumId w:val="28"/>
  </w:num>
  <w:num w:numId="21">
    <w:abstractNumId w:val="30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A1417"/>
    <w:rsid w:val="000C0CA8"/>
    <w:rsid w:val="001024E0"/>
    <w:rsid w:val="00105AEB"/>
    <w:rsid w:val="001335E7"/>
    <w:rsid w:val="00196B01"/>
    <w:rsid w:val="00213ECB"/>
    <w:rsid w:val="002160F2"/>
    <w:rsid w:val="00221A67"/>
    <w:rsid w:val="00265BF1"/>
    <w:rsid w:val="00287264"/>
    <w:rsid w:val="00301562"/>
    <w:rsid w:val="0031511D"/>
    <w:rsid w:val="003548A8"/>
    <w:rsid w:val="003701D7"/>
    <w:rsid w:val="003747E6"/>
    <w:rsid w:val="003B781A"/>
    <w:rsid w:val="003C2F0F"/>
    <w:rsid w:val="003F01CD"/>
    <w:rsid w:val="004176B5"/>
    <w:rsid w:val="00431864"/>
    <w:rsid w:val="00435847"/>
    <w:rsid w:val="00456410"/>
    <w:rsid w:val="00493B77"/>
    <w:rsid w:val="004A0AB8"/>
    <w:rsid w:val="004B0956"/>
    <w:rsid w:val="004B52DC"/>
    <w:rsid w:val="004B7CC9"/>
    <w:rsid w:val="004C5089"/>
    <w:rsid w:val="004E4257"/>
    <w:rsid w:val="00527F43"/>
    <w:rsid w:val="005802A5"/>
    <w:rsid w:val="0060493B"/>
    <w:rsid w:val="006257BE"/>
    <w:rsid w:val="0064329D"/>
    <w:rsid w:val="006855DC"/>
    <w:rsid w:val="00687341"/>
    <w:rsid w:val="006C091B"/>
    <w:rsid w:val="006E0006"/>
    <w:rsid w:val="006E02BE"/>
    <w:rsid w:val="006E420F"/>
    <w:rsid w:val="006E56E2"/>
    <w:rsid w:val="006F09CE"/>
    <w:rsid w:val="00725246"/>
    <w:rsid w:val="00730FA6"/>
    <w:rsid w:val="007338F6"/>
    <w:rsid w:val="007442DC"/>
    <w:rsid w:val="007A1DE8"/>
    <w:rsid w:val="007E7B94"/>
    <w:rsid w:val="007F21C9"/>
    <w:rsid w:val="00813073"/>
    <w:rsid w:val="00823762"/>
    <w:rsid w:val="008243D9"/>
    <w:rsid w:val="00840005"/>
    <w:rsid w:val="00863DEA"/>
    <w:rsid w:val="008C258C"/>
    <w:rsid w:val="008D3541"/>
    <w:rsid w:val="00930698"/>
    <w:rsid w:val="0096083A"/>
    <w:rsid w:val="00984338"/>
    <w:rsid w:val="00995EED"/>
    <w:rsid w:val="0099744F"/>
    <w:rsid w:val="009B2AFC"/>
    <w:rsid w:val="009D5821"/>
    <w:rsid w:val="009F47F5"/>
    <w:rsid w:val="00A23833"/>
    <w:rsid w:val="00A45920"/>
    <w:rsid w:val="00A544E7"/>
    <w:rsid w:val="00A638EF"/>
    <w:rsid w:val="00AA43C1"/>
    <w:rsid w:val="00B871C5"/>
    <w:rsid w:val="00BB2038"/>
    <w:rsid w:val="00BB5444"/>
    <w:rsid w:val="00BE4B4A"/>
    <w:rsid w:val="00BF4C14"/>
    <w:rsid w:val="00C14AB8"/>
    <w:rsid w:val="00C17666"/>
    <w:rsid w:val="00C20732"/>
    <w:rsid w:val="00C37FF5"/>
    <w:rsid w:val="00C63037"/>
    <w:rsid w:val="00C74D6D"/>
    <w:rsid w:val="00CA52C8"/>
    <w:rsid w:val="00CA75F9"/>
    <w:rsid w:val="00CC1232"/>
    <w:rsid w:val="00D13F7E"/>
    <w:rsid w:val="00D234F3"/>
    <w:rsid w:val="00D25061"/>
    <w:rsid w:val="00D328EA"/>
    <w:rsid w:val="00D4024A"/>
    <w:rsid w:val="00DA2A6D"/>
    <w:rsid w:val="00DB00F7"/>
    <w:rsid w:val="00DB0547"/>
    <w:rsid w:val="00DC363E"/>
    <w:rsid w:val="00DD57E3"/>
    <w:rsid w:val="00E05C50"/>
    <w:rsid w:val="00E35F68"/>
    <w:rsid w:val="00E85331"/>
    <w:rsid w:val="00E95D0C"/>
    <w:rsid w:val="00ED121A"/>
    <w:rsid w:val="00EE0D3E"/>
    <w:rsid w:val="00F1108D"/>
    <w:rsid w:val="00F25168"/>
    <w:rsid w:val="00F5119F"/>
    <w:rsid w:val="00F64EDC"/>
    <w:rsid w:val="00F93BD1"/>
    <w:rsid w:val="00FA2327"/>
    <w:rsid w:val="00FB3FFD"/>
    <w:rsid w:val="00FD16BA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A28E8"/>
  <w15:docId w15:val="{6A525003-5CEA-4731-A322-DD5C8506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C6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302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2737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Hùng Trần</cp:lastModifiedBy>
  <cp:revision>34</cp:revision>
  <cp:lastPrinted>2013-12-07T15:58:00Z</cp:lastPrinted>
  <dcterms:created xsi:type="dcterms:W3CDTF">2013-10-13T11:17:00Z</dcterms:created>
  <dcterms:modified xsi:type="dcterms:W3CDTF">2019-06-12T09:26:00Z</dcterms:modified>
</cp:coreProperties>
</file>